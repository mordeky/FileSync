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DA" w:rsidRPr="001C719C" w:rsidRDefault="00E674A4" w:rsidP="00CB0E9E">
      <w:pPr>
        <w:pStyle w:val="ae"/>
        <w:ind w:firstLine="805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关于</w:t>
      </w:r>
      <w:r w:rsidR="00003E1C" w:rsidRPr="00003E1C">
        <w:rPr>
          <w:rFonts w:ascii="黑体" w:eastAsia="黑体" w:hAnsi="黑体" w:hint="eastAsia"/>
          <w:sz w:val="40"/>
        </w:rPr>
        <w:t>FileSync</w:t>
      </w:r>
    </w:p>
    <w:p w:rsidR="008C50C6" w:rsidRDefault="00E674A4" w:rsidP="00003E1C">
      <w:pPr>
        <w:pStyle w:val="1"/>
        <w:rPr>
          <w:rFonts w:hint="eastAsia"/>
        </w:rPr>
      </w:pPr>
      <w:r>
        <w:rPr>
          <w:rFonts w:hint="eastAsia"/>
        </w:rPr>
        <w:t>功能</w:t>
      </w:r>
      <w:r w:rsidR="00730326">
        <w:rPr>
          <w:rFonts w:hint="eastAsia"/>
        </w:rPr>
        <w:t>分析</w:t>
      </w:r>
    </w:p>
    <w:p w:rsidR="00E674A4" w:rsidRDefault="00E674A4" w:rsidP="00E674A4">
      <w:pPr>
        <w:ind w:firstLineChars="200" w:firstLine="480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FileSync</w:t>
      </w:r>
      <w:r>
        <w:rPr>
          <w:rFonts w:hint="eastAsia"/>
        </w:rPr>
        <w:t>可以完成：</w:t>
      </w:r>
    </w:p>
    <w:p w:rsidR="00E674A4" w:rsidRDefault="00E674A4" w:rsidP="00E674A4">
      <w:pPr>
        <w:pStyle w:val="ab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Windows</w:t>
      </w:r>
      <w:r>
        <w:rPr>
          <w:rFonts w:hint="eastAsia"/>
        </w:rPr>
        <w:t>资源管理器中</w:t>
      </w:r>
      <w:r w:rsidR="001E347A">
        <w:rPr>
          <w:rFonts w:hint="eastAsia"/>
        </w:rPr>
        <w:t>我们</w:t>
      </w:r>
      <w:r>
        <w:rPr>
          <w:rFonts w:hint="eastAsia"/>
        </w:rPr>
        <w:t>感兴趣的</w:t>
      </w:r>
      <w:r>
        <w:rPr>
          <w:rFonts w:hint="eastAsia"/>
        </w:rPr>
        <w:t>目录</w:t>
      </w:r>
      <w:r w:rsidRPr="00E674A4">
        <w:rPr>
          <w:rFonts w:hint="eastAsia"/>
          <w:b/>
        </w:rPr>
        <w:t>映射到</w:t>
      </w:r>
      <w:r w:rsidRPr="00003E1C">
        <w:rPr>
          <w:rFonts w:hint="eastAsia"/>
        </w:rPr>
        <w:t>Visual Studio</w:t>
      </w:r>
      <w:r w:rsidR="00730326">
        <w:rPr>
          <w:rFonts w:hint="eastAsia"/>
        </w:rPr>
        <w:t xml:space="preserve"> (</w:t>
      </w:r>
      <w:r>
        <w:rPr>
          <w:rFonts w:hint="eastAsia"/>
        </w:rPr>
        <w:t>VS</w:t>
      </w:r>
      <w:r w:rsidR="00730326">
        <w:rPr>
          <w:rFonts w:hint="eastAsia"/>
        </w:rPr>
        <w:t>)</w:t>
      </w:r>
      <w:r>
        <w:rPr>
          <w:rFonts w:hint="eastAsia"/>
        </w:rPr>
        <w:t xml:space="preserve"> 2005</w:t>
      </w:r>
      <w:r>
        <w:rPr>
          <w:rFonts w:hint="eastAsia"/>
        </w:rPr>
        <w:t>及其之前的一些版本的</w:t>
      </w:r>
      <w:r>
        <w:rPr>
          <w:rFonts w:hint="eastAsia"/>
        </w:rPr>
        <w:t>资源管理器中</w:t>
      </w:r>
      <w:r>
        <w:rPr>
          <w:rFonts w:hint="eastAsia"/>
        </w:rPr>
        <w:t>。</w:t>
      </w:r>
    </w:p>
    <w:p w:rsidR="00E674A4" w:rsidRDefault="00E674A4" w:rsidP="00E674A4">
      <w:pPr>
        <w:pStyle w:val="ab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Windows</w:t>
      </w:r>
      <w:r>
        <w:rPr>
          <w:rFonts w:hint="eastAsia"/>
        </w:rPr>
        <w:t>资源管理器中</w:t>
      </w:r>
      <w:r w:rsidR="001E347A">
        <w:rPr>
          <w:rFonts w:hint="eastAsia"/>
        </w:rPr>
        <w:t>我们</w:t>
      </w:r>
      <w:r>
        <w:rPr>
          <w:rFonts w:hint="eastAsia"/>
        </w:rPr>
        <w:t>感兴趣的</w:t>
      </w:r>
      <w:r>
        <w:rPr>
          <w:rFonts w:hint="eastAsia"/>
        </w:rPr>
        <w:t>路径植入</w:t>
      </w:r>
      <w:r>
        <w:rPr>
          <w:rFonts w:hint="eastAsia"/>
        </w:rPr>
        <w:t>Matlab</w:t>
      </w:r>
      <w:r>
        <w:rPr>
          <w:rFonts w:hint="eastAsia"/>
        </w:rPr>
        <w:t>的路径文件中。</w:t>
      </w:r>
    </w:p>
    <w:p w:rsidR="00E674A4" w:rsidRDefault="00E674A4" w:rsidP="00E674A4">
      <w:pPr>
        <w:ind w:left="480"/>
        <w:rPr>
          <w:rFonts w:hint="eastAsia"/>
        </w:rPr>
      </w:pPr>
    </w:p>
    <w:p w:rsidR="00E674A4" w:rsidRPr="00997F0F" w:rsidRDefault="00E674A4" w:rsidP="00E674A4">
      <w:pPr>
        <w:ind w:left="480"/>
        <w:rPr>
          <w:rFonts w:ascii="黑体" w:eastAsia="黑体" w:hAnsi="黑体" w:hint="eastAsia"/>
          <w:color w:val="FF0000"/>
        </w:rPr>
      </w:pPr>
      <w:r w:rsidRPr="00997F0F">
        <w:rPr>
          <w:rFonts w:ascii="黑体" w:eastAsia="黑体" w:hAnsi="黑体" w:hint="eastAsia"/>
          <w:color w:val="FF0000"/>
        </w:rPr>
        <w:t>有待完善的功能：</w:t>
      </w:r>
    </w:p>
    <w:p w:rsidR="00E674A4" w:rsidRDefault="00730326" w:rsidP="00730326">
      <w:pPr>
        <w:pStyle w:val="ab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="00E674A4">
        <w:rPr>
          <w:rFonts w:hint="eastAsia"/>
        </w:rPr>
        <w:t>Windows</w:t>
      </w:r>
      <w:r w:rsidR="00E674A4">
        <w:rPr>
          <w:rFonts w:hint="eastAsia"/>
        </w:rPr>
        <w:t>资源管理器中</w:t>
      </w:r>
      <w:r>
        <w:rPr>
          <w:rFonts w:hint="eastAsia"/>
        </w:rPr>
        <w:t>感兴趣</w:t>
      </w:r>
      <w:r w:rsidR="00E674A4">
        <w:rPr>
          <w:rFonts w:hint="eastAsia"/>
        </w:rPr>
        <w:t>的目录</w:t>
      </w:r>
      <w:r w:rsidRPr="00730326">
        <w:rPr>
          <w:rFonts w:hint="eastAsia"/>
          <w:b/>
        </w:rPr>
        <w:t>映射到</w:t>
      </w:r>
      <w:r w:rsidR="00E674A4" w:rsidRPr="00730326">
        <w:rPr>
          <w:rFonts w:hint="eastAsia"/>
          <w:b/>
          <w:color w:val="FF0000"/>
        </w:rPr>
        <w:t>VS</w:t>
      </w:r>
      <w:r w:rsidR="00E674A4" w:rsidRPr="00730326">
        <w:rPr>
          <w:rFonts w:hint="eastAsia"/>
          <w:b/>
          <w:color w:val="FF0000"/>
        </w:rPr>
        <w:t xml:space="preserve"> 2008</w:t>
      </w:r>
      <w:r w:rsidR="00972EC4" w:rsidRPr="00972EC4">
        <w:rPr>
          <w:rFonts w:hint="eastAsia"/>
          <w:color w:val="FF0000"/>
        </w:rPr>
        <w:t>、</w:t>
      </w:r>
      <w:r w:rsidRPr="00730326">
        <w:rPr>
          <w:rFonts w:hint="eastAsia"/>
          <w:b/>
          <w:color w:val="FF0000"/>
        </w:rPr>
        <w:t xml:space="preserve">VS </w:t>
      </w:r>
      <w:r w:rsidR="00E674A4" w:rsidRPr="00730326">
        <w:rPr>
          <w:rFonts w:hint="eastAsia"/>
          <w:b/>
          <w:color w:val="FF0000"/>
        </w:rPr>
        <w:t>2010</w:t>
      </w:r>
      <w:r w:rsidR="00972EC4">
        <w:rPr>
          <w:rFonts w:hint="eastAsia"/>
          <w:b/>
          <w:color w:val="FF0000"/>
        </w:rPr>
        <w:t>和</w:t>
      </w:r>
      <w:r w:rsidR="00972EC4" w:rsidRPr="00730326">
        <w:rPr>
          <w:rFonts w:hint="eastAsia"/>
          <w:b/>
          <w:color w:val="FF0000"/>
        </w:rPr>
        <w:t>VS 201</w:t>
      </w:r>
      <w:r w:rsidR="00972EC4">
        <w:rPr>
          <w:rFonts w:hint="eastAsia"/>
          <w:b/>
          <w:color w:val="FF0000"/>
        </w:rPr>
        <w:t>3</w:t>
      </w:r>
      <w:r w:rsidR="00972EC4">
        <w:rPr>
          <w:rFonts w:hint="eastAsia"/>
          <w:b/>
          <w:color w:val="FF0000"/>
        </w:rPr>
        <w:t>等</w:t>
      </w:r>
      <w:r w:rsidR="00E674A4">
        <w:rPr>
          <w:rFonts w:hint="eastAsia"/>
        </w:rPr>
        <w:t>的资源管理器中</w:t>
      </w:r>
      <w:r w:rsidR="00972EC4">
        <w:rPr>
          <w:rFonts w:hint="eastAsia"/>
        </w:rPr>
        <w:t>，并保证向后兼容（不破坏对</w:t>
      </w:r>
      <w:r w:rsidR="00972EC4">
        <w:rPr>
          <w:rFonts w:hint="eastAsia"/>
        </w:rPr>
        <w:t>VS2005</w:t>
      </w:r>
      <w:r w:rsidR="00972EC4">
        <w:rPr>
          <w:rFonts w:hint="eastAsia"/>
        </w:rPr>
        <w:t>的映射能力），优先考虑高版本的</w:t>
      </w:r>
      <w:r w:rsidR="00972EC4">
        <w:rPr>
          <w:rFonts w:hint="eastAsia"/>
        </w:rPr>
        <w:t>VS 2013</w:t>
      </w:r>
      <w:r w:rsidR="00972EC4">
        <w:rPr>
          <w:rFonts w:hint="eastAsia"/>
        </w:rPr>
        <w:t>（也许这几个版本的</w:t>
      </w:r>
      <w:r w:rsidR="00972EC4" w:rsidRPr="009F229B">
        <w:t>.vcproj</w:t>
      </w:r>
      <w:r w:rsidR="00972EC4">
        <w:rPr>
          <w:rFonts w:hint="eastAsia"/>
        </w:rPr>
        <w:t>配置文件的格式是完全一样的，那样就会简单很多）</w:t>
      </w:r>
      <w:r w:rsidR="00972EC4">
        <w:rPr>
          <w:rFonts w:hint="eastAsia"/>
        </w:rPr>
        <w:t>.</w:t>
      </w:r>
    </w:p>
    <w:p w:rsidR="00E674A4" w:rsidRPr="00E674A4" w:rsidRDefault="00E674A4" w:rsidP="00E674A4">
      <w:pPr>
        <w:pStyle w:val="1"/>
      </w:pPr>
      <w:r>
        <w:rPr>
          <w:rFonts w:hint="eastAsia"/>
        </w:rPr>
        <w:t>需要</w:t>
      </w:r>
      <w:r w:rsidR="00730326">
        <w:rPr>
          <w:rFonts w:hint="eastAsia"/>
        </w:rPr>
        <w:t>思考的问题</w:t>
      </w:r>
    </w:p>
    <w:p w:rsidR="001E347A" w:rsidRDefault="00EA4136" w:rsidP="00EA4136">
      <w:pPr>
        <w:pStyle w:val="ab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1E347A">
        <w:rPr>
          <w:rFonts w:hint="eastAsia"/>
        </w:rPr>
        <w:t>递归遍历目标路径下的所有子文件夹和文件？</w:t>
      </w:r>
    </w:p>
    <w:p w:rsidR="00730326" w:rsidRDefault="001E347A" w:rsidP="00EA4136">
      <w:pPr>
        <w:pStyle w:val="ab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EA4136">
        <w:rPr>
          <w:rFonts w:hint="eastAsia"/>
        </w:rPr>
        <w:t>排除那些我们不感兴趣的文件</w:t>
      </w:r>
      <w:r w:rsidR="00B16127">
        <w:rPr>
          <w:rFonts w:hint="eastAsia"/>
        </w:rPr>
        <w:t>和文件夹</w:t>
      </w:r>
      <w:r w:rsidR="00EA4136">
        <w:rPr>
          <w:rFonts w:hint="eastAsia"/>
        </w:rPr>
        <w:t>？</w:t>
      </w:r>
    </w:p>
    <w:p w:rsidR="001E347A" w:rsidRDefault="00730326" w:rsidP="00730326">
      <w:pPr>
        <w:pStyle w:val="ab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不感兴趣的文件。</w:t>
      </w:r>
      <w:r w:rsidR="00EA4136">
        <w:rPr>
          <w:rFonts w:hint="eastAsia"/>
        </w:rPr>
        <w:t>磁盘目录中的某些文件可能</w:t>
      </w:r>
      <w:r>
        <w:rPr>
          <w:rFonts w:hint="eastAsia"/>
        </w:rPr>
        <w:t>并非我们要关注的</w:t>
      </w:r>
      <w:r w:rsidR="00EA4136">
        <w:rPr>
          <w:rFonts w:hint="eastAsia"/>
        </w:rPr>
        <w:t>，例如对于</w:t>
      </w:r>
      <w:r>
        <w:rPr>
          <w:rFonts w:hint="eastAsia"/>
        </w:rPr>
        <w:t>C++</w:t>
      </w:r>
      <w:r w:rsidR="00EA4136">
        <w:rPr>
          <w:rFonts w:hint="eastAsia"/>
        </w:rPr>
        <w:t>程序设计而言，我们一般只关心</w:t>
      </w:r>
      <w:r w:rsidR="00EA4136">
        <w:rPr>
          <w:rFonts w:hint="eastAsia"/>
        </w:rPr>
        <w:t>.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.cpp</w:t>
      </w:r>
      <w:r w:rsidR="00EA4136">
        <w:rPr>
          <w:rFonts w:hint="eastAsia"/>
        </w:rPr>
        <w:t>文件，</w:t>
      </w:r>
      <w:r>
        <w:rPr>
          <w:rFonts w:hint="eastAsia"/>
        </w:rPr>
        <w:t>而不关心</w:t>
      </w:r>
      <w:r w:rsidR="00EA4136">
        <w:rPr>
          <w:rFonts w:hint="eastAsia"/>
        </w:rPr>
        <w:t>.txt</w:t>
      </w:r>
      <w:r>
        <w:rPr>
          <w:rFonts w:hint="eastAsia"/>
        </w:rPr>
        <w:t>和</w:t>
      </w:r>
      <w:r w:rsidR="00EA4136">
        <w:rPr>
          <w:rFonts w:hint="eastAsia"/>
        </w:rPr>
        <w:t>.pdf</w:t>
      </w:r>
      <w:r w:rsidR="00EA4136">
        <w:rPr>
          <w:rFonts w:hint="eastAsia"/>
        </w:rPr>
        <w:t>文件，</w:t>
      </w:r>
      <w:r w:rsidR="001E347A">
        <w:rPr>
          <w:rFonts w:hint="eastAsia"/>
        </w:rPr>
        <w:t>需要从生成的遍历结果中</w:t>
      </w:r>
      <w:r w:rsidR="00EA4136">
        <w:rPr>
          <w:rFonts w:hint="eastAsia"/>
        </w:rPr>
        <w:t>排除</w:t>
      </w:r>
      <w:r w:rsidR="001E347A">
        <w:rPr>
          <w:rFonts w:hint="eastAsia"/>
        </w:rPr>
        <w:t>。</w:t>
      </w:r>
    </w:p>
    <w:p w:rsidR="00EA4136" w:rsidRDefault="001E347A" w:rsidP="00730326">
      <w:pPr>
        <w:pStyle w:val="ab"/>
        <w:numPr>
          <w:ilvl w:val="1"/>
          <w:numId w:val="33"/>
        </w:numPr>
        <w:ind w:firstLineChars="0"/>
      </w:pPr>
      <w:r>
        <w:rPr>
          <w:rFonts w:hint="eastAsia"/>
        </w:rPr>
        <w:t>不感兴趣的文件夹</w:t>
      </w:r>
      <w:r>
        <w:rPr>
          <w:rFonts w:hint="eastAsia"/>
        </w:rPr>
        <w:t>。</w:t>
      </w:r>
      <w:r>
        <w:rPr>
          <w:rFonts w:hint="eastAsia"/>
        </w:rPr>
        <w:t>如果一个</w:t>
      </w:r>
      <w:r w:rsidR="00B16127">
        <w:rPr>
          <w:rFonts w:hint="eastAsia"/>
        </w:rPr>
        <w:t>文件夹</w:t>
      </w:r>
      <w:r>
        <w:rPr>
          <w:rFonts w:hint="eastAsia"/>
        </w:rPr>
        <w:t>下所包含的所有文件和子文件夹都是我们不感兴趣的，则该文件夹就为不感兴趣的文件夹。这个定义本身包括了一种递归的思想。</w:t>
      </w:r>
    </w:p>
    <w:p w:rsidR="00FF7627" w:rsidRDefault="001E347A" w:rsidP="00FF7627">
      <w:pPr>
        <w:pStyle w:val="1"/>
        <w:rPr>
          <w:rFonts w:hint="eastAsia"/>
        </w:rPr>
      </w:pPr>
      <w:r>
        <w:rPr>
          <w:rFonts w:hint="eastAsia"/>
        </w:rPr>
        <w:t>需要学习的</w:t>
      </w:r>
      <w:r w:rsidR="00FF7627">
        <w:rPr>
          <w:rFonts w:hint="eastAsia"/>
        </w:rPr>
        <w:t>相关技术</w:t>
      </w:r>
    </w:p>
    <w:p w:rsidR="009F229B" w:rsidRDefault="00E674A4" w:rsidP="009F229B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0909C5">
        <w:rPr>
          <w:rFonts w:hint="eastAsia"/>
        </w:rPr>
        <w:t>XML</w:t>
      </w:r>
      <w:r>
        <w:rPr>
          <w:rFonts w:hint="eastAsia"/>
        </w:rPr>
        <w:t>进行</w:t>
      </w:r>
      <w:r w:rsidR="000909C5">
        <w:rPr>
          <w:rFonts w:hint="eastAsia"/>
        </w:rPr>
        <w:t>配置</w:t>
      </w:r>
      <w:r w:rsidR="008E1C81">
        <w:rPr>
          <w:rFonts w:hint="eastAsia"/>
        </w:rPr>
        <w:t>，如</w:t>
      </w:r>
      <w:r w:rsidR="00AC19B7">
        <w:fldChar w:fldCharType="begin"/>
      </w:r>
      <w:r w:rsidR="00AC19B7">
        <w:instrText xml:space="preserve"> </w:instrText>
      </w:r>
      <w:r w:rsidR="00AC19B7">
        <w:rPr>
          <w:rFonts w:hint="eastAsia"/>
        </w:rPr>
        <w:instrText>REF _Ref387309006 \h</w:instrText>
      </w:r>
      <w:r w:rsidR="00AC19B7">
        <w:instrText xml:space="preserve"> </w:instrText>
      </w:r>
      <w:r w:rsidR="00AC19B7">
        <w:fldChar w:fldCharType="separate"/>
      </w:r>
      <w:r w:rsidR="00AC19B7">
        <w:rPr>
          <w:rFonts w:hint="eastAsia"/>
        </w:rPr>
        <w:t>图</w:t>
      </w:r>
      <w:r w:rsidR="00AC19B7">
        <w:rPr>
          <w:noProof/>
        </w:rPr>
        <w:t>1</w:t>
      </w:r>
      <w:r w:rsidR="00AC19B7">
        <w:fldChar w:fldCharType="end"/>
      </w:r>
      <w:r w:rsidR="000909C5">
        <w:rPr>
          <w:rFonts w:hint="eastAsia"/>
        </w:rPr>
        <w:t>。</w:t>
      </w:r>
    </w:p>
    <w:p w:rsidR="009F229B" w:rsidRDefault="00C93D90" w:rsidP="009F229B">
      <w:pPr>
        <w:pStyle w:val="ab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首先，需要让</w:t>
      </w:r>
      <w:r>
        <w:rPr>
          <w:rFonts w:hint="eastAsia"/>
        </w:rPr>
        <w:t>FileSync</w:t>
      </w:r>
      <w:r>
        <w:rPr>
          <w:rFonts w:hint="eastAsia"/>
        </w:rPr>
        <w:t>知道，我们</w:t>
      </w:r>
      <w:r w:rsidR="009F229B">
        <w:rPr>
          <w:rFonts w:hint="eastAsia"/>
        </w:rPr>
        <w:t>遍历的结果将保存在哪里？以怎样的格式存储？在</w:t>
      </w:r>
      <w:r w:rsidR="009F229B">
        <w:rPr>
          <w:rFonts w:hint="eastAsia"/>
        </w:rPr>
        <w:t>FileSync</w:t>
      </w:r>
      <w:r w:rsidR="009F229B">
        <w:rPr>
          <w:rFonts w:hint="eastAsia"/>
        </w:rPr>
        <w:t>的配置文件</w:t>
      </w:r>
      <w:r w:rsidR="009F229B" w:rsidRPr="009F229B">
        <w:t>config.xml</w:t>
      </w:r>
      <w:r w:rsidR="008E1C81">
        <w:rPr>
          <w:rFonts w:hint="eastAsia"/>
        </w:rPr>
        <w:t>中</w:t>
      </w:r>
      <w:r w:rsidR="009F229B">
        <w:rPr>
          <w:rFonts w:hint="eastAsia"/>
        </w:rPr>
        <w:t>，我们</w:t>
      </w:r>
      <w:r w:rsidR="008E1C81">
        <w:rPr>
          <w:rFonts w:hint="eastAsia"/>
        </w:rPr>
        <w:t>用</w:t>
      </w:r>
      <w:r w:rsidR="009F229B">
        <w:rPr>
          <w:rFonts w:hint="eastAsia"/>
        </w:rPr>
        <w:t>标签</w:t>
      </w:r>
      <w:r w:rsidR="008E1C81">
        <w:rPr>
          <w:rFonts w:hint="eastAsia"/>
        </w:rPr>
        <w:t>&lt;</w:t>
      </w:r>
      <w:r w:rsidR="009F229B" w:rsidRPr="009F229B">
        <w:t>TargetFile</w:t>
      </w:r>
      <w:r w:rsidR="008E1C81">
        <w:rPr>
          <w:rFonts w:hint="eastAsia"/>
        </w:rPr>
        <w:t>&gt;</w:t>
      </w:r>
      <w:r w:rsidR="008E1C81">
        <w:rPr>
          <w:rFonts w:hint="eastAsia"/>
        </w:rPr>
        <w:t>的</w:t>
      </w:r>
      <w:r w:rsidR="008E1C81">
        <w:rPr>
          <w:rFonts w:hint="eastAsia"/>
        </w:rPr>
        <w:t>value</w:t>
      </w:r>
      <w:r w:rsidR="008E1C81">
        <w:rPr>
          <w:rFonts w:hint="eastAsia"/>
        </w:rPr>
        <w:t>指出，例如</w:t>
      </w:r>
      <w:r w:rsidR="009F229B">
        <w:rPr>
          <w:rFonts w:hint="eastAsia"/>
        </w:rPr>
        <w:t>：</w:t>
      </w:r>
      <w:r w:rsidR="009F229B" w:rsidRPr="009F229B">
        <w:t>&lt;TargetFile value="F:\www\web\sln\www.vcproj" /&gt;</w:t>
      </w:r>
      <w:r w:rsidR="008E1C81">
        <w:rPr>
          <w:rFonts w:hint="eastAsia"/>
        </w:rPr>
        <w:t>，通过检查</w:t>
      </w:r>
      <w:r w:rsidR="008E1C81" w:rsidRPr="009F229B">
        <w:t>TargetFile</w:t>
      </w:r>
      <w:r w:rsidR="008E1C81">
        <w:rPr>
          <w:rFonts w:hint="eastAsia"/>
        </w:rPr>
        <w:t>的</w:t>
      </w:r>
      <w:r w:rsidR="008E1C81">
        <w:rPr>
          <w:rFonts w:hint="eastAsia"/>
        </w:rPr>
        <w:t>扩展名，</w:t>
      </w:r>
      <w:r w:rsidR="008E1C81">
        <w:rPr>
          <w:rFonts w:hint="eastAsia"/>
        </w:rPr>
        <w:t>FileSync</w:t>
      </w:r>
      <w:r w:rsidR="008E1C81">
        <w:rPr>
          <w:rFonts w:hint="eastAsia"/>
        </w:rPr>
        <w:t>知道是要对</w:t>
      </w:r>
      <w:r w:rsidR="008E1C81">
        <w:rPr>
          <w:rFonts w:hint="eastAsia"/>
        </w:rPr>
        <w:t>VS</w:t>
      </w:r>
      <w:r w:rsidR="008E1C81">
        <w:rPr>
          <w:rFonts w:hint="eastAsia"/>
        </w:rPr>
        <w:t>进行同步，还是对</w:t>
      </w:r>
      <w:r w:rsidR="008E1C81">
        <w:rPr>
          <w:rFonts w:hint="eastAsia"/>
        </w:rPr>
        <w:t>Matlab</w:t>
      </w:r>
      <w:r w:rsidR="008E1C81">
        <w:rPr>
          <w:rFonts w:hint="eastAsia"/>
        </w:rPr>
        <w:t>进行同步。</w:t>
      </w:r>
    </w:p>
    <w:p w:rsidR="000909C5" w:rsidRDefault="00C93D90" w:rsidP="008E1C81">
      <w:pPr>
        <w:pStyle w:val="ab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其次，需要让</w:t>
      </w:r>
      <w:r>
        <w:rPr>
          <w:rFonts w:hint="eastAsia"/>
        </w:rPr>
        <w:t>FileSync</w:t>
      </w:r>
      <w:r>
        <w:rPr>
          <w:rFonts w:hint="eastAsia"/>
        </w:rPr>
        <w:t>知道，哪些路径</w:t>
      </w:r>
      <w:r w:rsidR="008E1C81">
        <w:rPr>
          <w:rFonts w:hint="eastAsia"/>
        </w:rPr>
        <w:t>/</w:t>
      </w:r>
      <w:r w:rsidR="008E1C81">
        <w:rPr>
          <w:rFonts w:hint="eastAsia"/>
        </w:rPr>
        <w:t>文件</w:t>
      </w:r>
      <w:r>
        <w:rPr>
          <w:rFonts w:hint="eastAsia"/>
        </w:rPr>
        <w:t>要遍历</w:t>
      </w:r>
      <w:r w:rsidR="008E1C81">
        <w:rPr>
          <w:rFonts w:hint="eastAsia"/>
        </w:rPr>
        <w:t>（感兴趣的）</w:t>
      </w:r>
      <w:r>
        <w:rPr>
          <w:rFonts w:hint="eastAsia"/>
        </w:rPr>
        <w:t>，哪些路径</w:t>
      </w:r>
      <w:r w:rsidR="008E1C81">
        <w:rPr>
          <w:rFonts w:hint="eastAsia"/>
        </w:rPr>
        <w:t>/</w:t>
      </w:r>
      <w:r w:rsidR="008E1C81">
        <w:rPr>
          <w:rFonts w:hint="eastAsia"/>
        </w:rPr>
        <w:t>文件</w:t>
      </w:r>
      <w:r>
        <w:rPr>
          <w:rFonts w:hint="eastAsia"/>
        </w:rPr>
        <w:t>要拒绝</w:t>
      </w:r>
      <w:r w:rsidR="008E1C81">
        <w:rPr>
          <w:rFonts w:hint="eastAsia"/>
        </w:rPr>
        <w:t>（</w:t>
      </w:r>
      <w:r w:rsidR="008E1C81">
        <w:rPr>
          <w:rFonts w:hint="eastAsia"/>
        </w:rPr>
        <w:t>不</w:t>
      </w:r>
      <w:r w:rsidR="008E1C81">
        <w:rPr>
          <w:rFonts w:hint="eastAsia"/>
        </w:rPr>
        <w:t>感兴趣的）</w:t>
      </w:r>
      <w:r>
        <w:rPr>
          <w:rFonts w:hint="eastAsia"/>
        </w:rPr>
        <w:t>。</w:t>
      </w:r>
      <w:r w:rsidR="008E1C81">
        <w:rPr>
          <w:rFonts w:hint="eastAsia"/>
        </w:rPr>
        <w:t>在</w:t>
      </w:r>
      <w:r w:rsidR="008E1C81" w:rsidRPr="009F229B">
        <w:t>config.xml</w:t>
      </w:r>
      <w:r w:rsidR="008E1C81">
        <w:rPr>
          <w:rFonts w:hint="eastAsia"/>
        </w:rPr>
        <w:t>中，我们用标签</w:t>
      </w:r>
      <w:r w:rsidR="008E1C81">
        <w:rPr>
          <w:rFonts w:hint="eastAsia"/>
        </w:rPr>
        <w:t>&lt;</w:t>
      </w:r>
      <w:r w:rsidR="008E1C81" w:rsidRPr="008E1C81">
        <w:t>RejectFileType</w:t>
      </w:r>
      <w:r w:rsidR="008E1C81">
        <w:rPr>
          <w:rFonts w:hint="eastAsia"/>
        </w:rPr>
        <w:t>&gt;</w:t>
      </w:r>
      <w:r w:rsidR="008E1C81">
        <w:rPr>
          <w:rFonts w:hint="eastAsia"/>
        </w:rPr>
        <w:t>的</w:t>
      </w:r>
      <w:r w:rsidR="008E1C81">
        <w:rPr>
          <w:rFonts w:hint="eastAsia"/>
        </w:rPr>
        <w:t>value</w:t>
      </w:r>
      <w:r w:rsidR="008E1C81">
        <w:rPr>
          <w:rFonts w:hint="eastAsia"/>
        </w:rPr>
        <w:t>指出</w:t>
      </w:r>
      <w:r w:rsidR="008E1C81">
        <w:rPr>
          <w:rFonts w:hint="eastAsia"/>
        </w:rPr>
        <w:t>那些我们不感兴趣的文件类型（拒绝文件类型），例如：</w:t>
      </w:r>
      <w:r w:rsidR="008E1C81" w:rsidRPr="008E1C81">
        <w:t xml:space="preserve">&lt;RejectFileType&gt;doc, docx, </w:t>
      </w:r>
      <w:r w:rsidR="008E1C81" w:rsidRPr="008E1C81">
        <w:lastRenderedPageBreak/>
        <w:t>bat</w:t>
      </w:r>
      <w:r w:rsidR="00BE5F53">
        <w:rPr>
          <w:rFonts w:hint="eastAsia"/>
        </w:rPr>
        <w:t xml:space="preserve"> </w:t>
      </w:r>
      <w:r w:rsidR="008E1C81" w:rsidRPr="008E1C81">
        <w:t>&lt;/RejectFileType&gt;</w:t>
      </w:r>
      <w:r w:rsidR="008E1C81">
        <w:rPr>
          <w:rFonts w:hint="eastAsia"/>
        </w:rPr>
        <w:t xml:space="preserve"> </w:t>
      </w:r>
      <w:r w:rsidR="008E1C81">
        <w:rPr>
          <w:rFonts w:hint="eastAsia"/>
        </w:rPr>
        <w:t>表示所有的</w:t>
      </w:r>
      <w:r w:rsidR="008E1C81">
        <w:rPr>
          <w:rFonts w:hint="eastAsia"/>
        </w:rPr>
        <w:t>doc</w:t>
      </w:r>
      <w:r w:rsidR="008E1C81">
        <w:rPr>
          <w:rFonts w:hint="eastAsia"/>
        </w:rPr>
        <w:t>文件和批处理文件都要</w:t>
      </w:r>
      <w:r w:rsidR="008E1C81">
        <w:rPr>
          <w:rFonts w:hint="eastAsia"/>
        </w:rPr>
        <w:t>reject</w:t>
      </w:r>
      <w:r w:rsidR="008E1C81">
        <w:rPr>
          <w:rFonts w:hint="eastAsia"/>
        </w:rPr>
        <w:t>掉。</w:t>
      </w:r>
      <w:r w:rsidR="008E1C81">
        <w:rPr>
          <w:rFonts w:hint="eastAsia"/>
        </w:rPr>
        <w:t>&lt;</w:t>
      </w:r>
      <w:r w:rsidR="008E1C81" w:rsidRPr="008E1C81">
        <w:t>AcceptPath</w:t>
      </w:r>
      <w:r w:rsidR="008E1C81">
        <w:rPr>
          <w:rFonts w:hint="eastAsia"/>
        </w:rPr>
        <w:t>&gt;</w:t>
      </w:r>
      <w:r w:rsidR="008E1C81">
        <w:rPr>
          <w:rFonts w:hint="eastAsia"/>
        </w:rPr>
        <w:t>、</w:t>
      </w:r>
      <w:r w:rsidR="008E1C81" w:rsidRPr="008E1C81">
        <w:t>&lt;RejectPath</w:t>
      </w:r>
      <w:r w:rsidR="008E1C81">
        <w:rPr>
          <w:rFonts w:hint="eastAsia"/>
        </w:rPr>
        <w:t>&gt;</w:t>
      </w:r>
      <w:r w:rsidR="008E1C81">
        <w:rPr>
          <w:rFonts w:hint="eastAsia"/>
        </w:rPr>
        <w:t>和</w:t>
      </w:r>
      <w:r w:rsidR="008E1C81" w:rsidRPr="008E1C81">
        <w:t>&lt;RejectFile</w:t>
      </w:r>
      <w:r w:rsidR="008E1C81">
        <w:rPr>
          <w:rFonts w:hint="eastAsia"/>
        </w:rPr>
        <w:t>&gt;</w:t>
      </w:r>
      <w:r w:rsidR="008E1C81">
        <w:rPr>
          <w:rFonts w:hint="eastAsia"/>
        </w:rPr>
        <w:t>等标签，顾名思义。</w:t>
      </w:r>
    </w:p>
    <w:p w:rsidR="00BE5F53" w:rsidRDefault="00BE5F53" w:rsidP="00BE5F53">
      <w:pPr>
        <w:pStyle w:val="af5"/>
        <w:spacing w:before="249"/>
        <w:rPr>
          <w:rFonts w:hint="eastAsia"/>
        </w:rPr>
      </w:pPr>
      <w:r>
        <w:rPr>
          <w:noProof/>
        </w:rPr>
        <w:drawing>
          <wp:inline distT="0" distB="0" distL="0" distR="0" wp14:anchorId="689D7FBC" wp14:editId="7D3A48C1">
            <wp:extent cx="3688232" cy="2387107"/>
            <wp:effectExtent l="19050" t="19050" r="266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14" cy="23925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5F53" w:rsidRPr="008E1C81" w:rsidRDefault="00BE5F53" w:rsidP="00BE5F53">
      <w:pPr>
        <w:pStyle w:val="af0"/>
        <w:spacing w:after="249"/>
        <w:jc w:val="center"/>
      </w:pPr>
      <w:bookmarkStart w:id="0" w:name="_Ref38730900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 FileSunc</w:t>
      </w:r>
      <w:r>
        <w:rPr>
          <w:rFonts w:hint="eastAsia"/>
        </w:rPr>
        <w:t>的配置文件：</w:t>
      </w:r>
      <w:r w:rsidRPr="009F229B">
        <w:t>config.xml</w:t>
      </w:r>
    </w:p>
    <w:p w:rsidR="009F229B" w:rsidRPr="00BE5F53" w:rsidRDefault="00BE5F53" w:rsidP="00BE5F53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文件的读写。不论是</w:t>
      </w:r>
      <w:r w:rsidRPr="00BE5F53">
        <w:t>config.xml</w:t>
      </w:r>
      <w:r w:rsidRPr="00BE5F53">
        <w:rPr>
          <w:rFonts w:hint="eastAsia"/>
        </w:rPr>
        <w:t>，还是</w:t>
      </w:r>
      <w:r w:rsidRPr="009F229B">
        <w:t>.vcproj</w:t>
      </w:r>
      <w:r>
        <w:rPr>
          <w:rFonts w:hint="eastAsia"/>
        </w:rPr>
        <w:t>都需要对</w:t>
      </w:r>
      <w:r>
        <w:rPr>
          <w:rFonts w:hint="eastAsia"/>
        </w:rPr>
        <w:t>XML</w:t>
      </w:r>
      <w:r>
        <w:rPr>
          <w:rFonts w:hint="eastAsia"/>
        </w:rPr>
        <w:t>文件进行读写处理。</w:t>
      </w:r>
    </w:p>
    <w:p w:rsidR="00997F0F" w:rsidRDefault="00997F0F" w:rsidP="00E51F62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文件的分析。分析各个版本的</w:t>
      </w:r>
      <w:r w:rsidR="00E1378B">
        <w:rPr>
          <w:rFonts w:hint="eastAsia"/>
        </w:rPr>
        <w:t>VS</w:t>
      </w:r>
      <w:r w:rsidR="00E1378B">
        <w:rPr>
          <w:rFonts w:hint="eastAsia"/>
        </w:rPr>
        <w:t>的</w:t>
      </w:r>
      <w:r w:rsidRPr="009F229B">
        <w:t>.vcproj</w:t>
      </w:r>
      <w:r>
        <w:rPr>
          <w:rFonts w:hint="eastAsia"/>
        </w:rPr>
        <w:t>配置文件</w:t>
      </w:r>
      <w:r>
        <w:rPr>
          <w:rFonts w:hint="eastAsia"/>
        </w:rPr>
        <w:t>的格式，并比较它们的异同。</w:t>
      </w:r>
    </w:p>
    <w:p w:rsidR="00E32E74" w:rsidRDefault="00BE5F53" w:rsidP="00E51F62">
      <w:pPr>
        <w:pStyle w:val="ab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类图分析。对</w:t>
      </w:r>
      <w:r>
        <w:rPr>
          <w:rFonts w:hint="eastAsia"/>
        </w:rPr>
        <w:t>FileSync</w:t>
      </w:r>
      <w:r>
        <w:rPr>
          <w:rFonts w:hint="eastAsia"/>
        </w:rPr>
        <w:t>已有的类结构进行分析，并画出类的结构图。</w:t>
      </w:r>
    </w:p>
    <w:p w:rsidR="00BE5F53" w:rsidRDefault="00BE5F53" w:rsidP="00E51F62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代码阅读。不是</w:t>
      </w:r>
      <w:r w:rsidR="00AC19B7">
        <w:rPr>
          <w:rFonts w:hint="eastAsia"/>
        </w:rPr>
        <w:t>逐行</w:t>
      </w:r>
      <w:r>
        <w:rPr>
          <w:rFonts w:hint="eastAsia"/>
        </w:rPr>
        <w:t>地阅读，而是通过查找、调试等手段，弄清楚</w:t>
      </w:r>
      <w:r w:rsidR="00AC19B7">
        <w:rPr>
          <w:rFonts w:hint="eastAsia"/>
        </w:rPr>
        <w:t>主要功能的主要实现位置及相关算法。</w:t>
      </w:r>
    </w:p>
    <w:p w:rsidR="00822C1E" w:rsidRPr="00822C1E" w:rsidRDefault="00BE5F53" w:rsidP="00FF7627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版本控制软件</w:t>
      </w:r>
      <w:r>
        <w:rPr>
          <w:rFonts w:hint="eastAsia"/>
        </w:rPr>
        <w:t>SVN</w:t>
      </w:r>
      <w:r>
        <w:rPr>
          <w:rFonts w:hint="eastAsia"/>
        </w:rPr>
        <w:t>。多人协作的项目开发，一定要</w:t>
      </w:r>
      <w:r w:rsidR="00AC19B7">
        <w:rPr>
          <w:rFonts w:hint="eastAsia"/>
        </w:rPr>
        <w:t>进行版本控制，负责到人，</w:t>
      </w:r>
      <w:r w:rsidR="002C1052">
        <w:rPr>
          <w:rFonts w:hint="eastAsia"/>
        </w:rPr>
        <w:t>并保护好各个版本的软件</w:t>
      </w:r>
      <w:bookmarkStart w:id="1" w:name="_GoBack"/>
      <w:bookmarkEnd w:id="1"/>
      <w:r w:rsidR="00AC19B7">
        <w:rPr>
          <w:rFonts w:hint="eastAsia"/>
        </w:rPr>
        <w:t>。</w:t>
      </w:r>
    </w:p>
    <w:p w:rsidR="00526D4F" w:rsidRPr="00FF7627" w:rsidRDefault="00526D4F" w:rsidP="00526D4F"/>
    <w:sectPr w:rsidR="00526D4F" w:rsidRPr="00FF7627" w:rsidSect="003241F1">
      <w:headerReference w:type="even" r:id="rId10"/>
      <w:pgSz w:w="11906" w:h="16838"/>
      <w:pgMar w:top="1440" w:right="1304" w:bottom="1440" w:left="130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15" w:rsidRDefault="00BF6915" w:rsidP="00C66D38">
      <w:pPr>
        <w:ind w:firstLine="480"/>
      </w:pPr>
      <w:r>
        <w:separator/>
      </w:r>
    </w:p>
  </w:endnote>
  <w:endnote w:type="continuationSeparator" w:id="0">
    <w:p w:rsidR="00BF6915" w:rsidRDefault="00BF6915" w:rsidP="00C66D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15" w:rsidRDefault="00BF6915" w:rsidP="00C66D38">
      <w:pPr>
        <w:ind w:firstLine="480"/>
      </w:pPr>
      <w:r>
        <w:separator/>
      </w:r>
    </w:p>
  </w:footnote>
  <w:footnote w:type="continuationSeparator" w:id="0">
    <w:p w:rsidR="00BF6915" w:rsidRDefault="00BF6915" w:rsidP="00C66D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275" w:rsidRDefault="00374275" w:rsidP="00C66D38">
    <w:pPr>
      <w:pStyle w:val="a3"/>
      <w:framePr w:wrap="around" w:vAnchor="text" w:hAnchor="margin" w:xAlign="right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4275" w:rsidRDefault="00374275" w:rsidP="00C66D38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9C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8356D3"/>
    <w:multiLevelType w:val="hybridMultilevel"/>
    <w:tmpl w:val="5A26E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B524C8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10376F"/>
    <w:multiLevelType w:val="hybridMultilevel"/>
    <w:tmpl w:val="1BC25124"/>
    <w:lvl w:ilvl="0" w:tplc="4DD2DA3A">
      <w:start w:val="1"/>
      <w:numFmt w:val="lowerLetter"/>
      <w:lvlText w:val="%1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846D6"/>
    <w:multiLevelType w:val="hybridMultilevel"/>
    <w:tmpl w:val="0FD487E8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6A5483"/>
    <w:multiLevelType w:val="hybridMultilevel"/>
    <w:tmpl w:val="D8469300"/>
    <w:lvl w:ilvl="0" w:tplc="D3E6A3BA">
      <w:start w:val="1"/>
      <w:numFmt w:val="decimal"/>
      <w:lvlText w:val="(%1)"/>
      <w:lvlJc w:val="left"/>
      <w:pPr>
        <w:ind w:left="9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>
    <w:nsid w:val="125507F2"/>
    <w:multiLevelType w:val="hybridMultilevel"/>
    <w:tmpl w:val="82D6AF7A"/>
    <w:lvl w:ilvl="0" w:tplc="44524D1C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F26D2C"/>
    <w:multiLevelType w:val="hybridMultilevel"/>
    <w:tmpl w:val="B6D494FA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1465193C"/>
    <w:multiLevelType w:val="hybridMultilevel"/>
    <w:tmpl w:val="2504689C"/>
    <w:lvl w:ilvl="0" w:tplc="8A601A46">
      <w:start w:val="1"/>
      <w:numFmt w:val="decimal"/>
      <w:suff w:val="space"/>
      <w:lvlText w:val="(%1)"/>
      <w:lvlJc w:val="left"/>
      <w:pPr>
        <w:ind w:left="835" w:hanging="360"/>
      </w:pPr>
      <w:rPr>
        <w:rFonts w:ascii="黑体" w:eastAsia="黑体" w:hAnsi="黑体" w:hint="eastAsia"/>
        <w:b/>
      </w:rPr>
    </w:lvl>
    <w:lvl w:ilvl="1" w:tplc="83C48A7C">
      <w:start w:val="1"/>
      <w:numFmt w:val="lowerLetter"/>
      <w:lvlText w:val="%2)"/>
      <w:lvlJc w:val="left"/>
      <w:pPr>
        <w:ind w:left="1320" w:hanging="42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7B41C30"/>
    <w:multiLevelType w:val="hybridMultilevel"/>
    <w:tmpl w:val="4F7A592A"/>
    <w:lvl w:ilvl="0" w:tplc="231A28B8">
      <w:start w:val="1"/>
      <w:numFmt w:val="lowerLetter"/>
      <w:lvlText w:val="%1)"/>
      <w:lvlJc w:val="left"/>
      <w:pPr>
        <w:ind w:left="895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10">
    <w:nsid w:val="1A542FDF"/>
    <w:multiLevelType w:val="hybridMultilevel"/>
    <w:tmpl w:val="C764C33A"/>
    <w:lvl w:ilvl="0" w:tplc="1DD25D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30E7E9D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31A55AB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3D26D66"/>
    <w:multiLevelType w:val="multilevel"/>
    <w:tmpl w:val="60E6BD6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黑体" w:eastAsia="黑体" w:hAnsi="黑体" w:cs="Times New Roman" w:hint="default"/>
        <w:b/>
        <w:i w:val="0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黑体" w:eastAsia="黑体" w:hAnsi="黑体"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246570EA"/>
    <w:multiLevelType w:val="hybridMultilevel"/>
    <w:tmpl w:val="DD5832C6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E3640A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1AA0DEF"/>
    <w:multiLevelType w:val="hybridMultilevel"/>
    <w:tmpl w:val="83A282A8"/>
    <w:lvl w:ilvl="0" w:tplc="04090019">
      <w:start w:val="1"/>
      <w:numFmt w:val="lowerLetter"/>
      <w:lvlText w:val="%1)"/>
      <w:lvlJc w:val="left"/>
      <w:pPr>
        <w:ind w:left="902" w:hanging="420"/>
      </w:pPr>
    </w:lvl>
    <w:lvl w:ilvl="1" w:tplc="FD9839E2">
      <w:start w:val="1"/>
      <w:numFmt w:val="lowerLetter"/>
      <w:lvlText w:val="%2)"/>
      <w:lvlJc w:val="left"/>
      <w:pPr>
        <w:ind w:left="1322" w:hanging="42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32E81A1C"/>
    <w:multiLevelType w:val="hybridMultilevel"/>
    <w:tmpl w:val="0F742842"/>
    <w:lvl w:ilvl="0" w:tplc="506A511A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B3E7D54"/>
    <w:multiLevelType w:val="hybridMultilevel"/>
    <w:tmpl w:val="CA4088AE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F9496B"/>
    <w:multiLevelType w:val="hybridMultilevel"/>
    <w:tmpl w:val="B9C8B3DA"/>
    <w:lvl w:ilvl="0" w:tplc="25F489F8">
      <w:start w:val="1"/>
      <w:numFmt w:val="lowerLetter"/>
      <w:lvlText w:val="%1)"/>
      <w:lvlJc w:val="left"/>
      <w:pPr>
        <w:ind w:left="902" w:hanging="420"/>
      </w:pPr>
      <w:rPr>
        <w:rFonts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0">
    <w:nsid w:val="4390312A"/>
    <w:multiLevelType w:val="hybridMultilevel"/>
    <w:tmpl w:val="CA4088AE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7B3746"/>
    <w:multiLevelType w:val="hybridMultilevel"/>
    <w:tmpl w:val="D6C28C3A"/>
    <w:lvl w:ilvl="0" w:tplc="590E0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0C1EEA">
      <w:start w:val="1"/>
      <w:numFmt w:val="lowerLetter"/>
      <w:lvlText w:val="%2)"/>
      <w:lvlJc w:val="left"/>
      <w:pPr>
        <w:ind w:left="840" w:hanging="42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A9080E"/>
    <w:multiLevelType w:val="hybridMultilevel"/>
    <w:tmpl w:val="5720D794"/>
    <w:lvl w:ilvl="0" w:tplc="D3E6A3B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633407"/>
    <w:multiLevelType w:val="hybridMultilevel"/>
    <w:tmpl w:val="6068D2F6"/>
    <w:lvl w:ilvl="0" w:tplc="CB785716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46E54B9"/>
    <w:multiLevelType w:val="hybridMultilevel"/>
    <w:tmpl w:val="FA760AF0"/>
    <w:lvl w:ilvl="0" w:tplc="83C48A7C">
      <w:start w:val="1"/>
      <w:numFmt w:val="lowerLetter"/>
      <w:lvlText w:val="%1)"/>
      <w:lvlJc w:val="left"/>
      <w:pPr>
        <w:ind w:left="132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946F8C"/>
    <w:multiLevelType w:val="hybridMultilevel"/>
    <w:tmpl w:val="5D46A1D2"/>
    <w:lvl w:ilvl="0" w:tplc="5D2CFC22">
      <w:start w:val="2012"/>
      <w:numFmt w:val="bullet"/>
      <w:lvlText w:val="·"/>
      <w:lvlJc w:val="left"/>
      <w:pPr>
        <w:ind w:left="420" w:hanging="420"/>
      </w:pPr>
      <w:rPr>
        <w:rFonts w:ascii="Symbol" w:eastAsia="宋体" w:hAnsi="Symbol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4B148AD"/>
    <w:multiLevelType w:val="hybridMultilevel"/>
    <w:tmpl w:val="675C98E2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1B3AC3"/>
    <w:multiLevelType w:val="hybridMultilevel"/>
    <w:tmpl w:val="4D589AC2"/>
    <w:lvl w:ilvl="0" w:tplc="FEEC2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712B9C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3A62DD4"/>
    <w:multiLevelType w:val="hybridMultilevel"/>
    <w:tmpl w:val="B9129BE4"/>
    <w:lvl w:ilvl="0" w:tplc="0B609F5E">
      <w:start w:val="1"/>
      <w:numFmt w:val="decimal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4C4528"/>
    <w:multiLevelType w:val="hybridMultilevel"/>
    <w:tmpl w:val="05504F4C"/>
    <w:lvl w:ilvl="0" w:tplc="D3E6A3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4D0742"/>
    <w:multiLevelType w:val="hybridMultilevel"/>
    <w:tmpl w:val="4270436A"/>
    <w:lvl w:ilvl="0" w:tplc="D3E6A3BA">
      <w:start w:val="1"/>
      <w:numFmt w:val="decimal"/>
      <w:lvlText w:val="(%1)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4816CE"/>
    <w:multiLevelType w:val="hybridMultilevel"/>
    <w:tmpl w:val="4FA4C838"/>
    <w:lvl w:ilvl="0" w:tplc="8A6CCCF2">
      <w:start w:val="1"/>
      <w:numFmt w:val="decimal"/>
      <w:lvlText w:val="(%1)"/>
      <w:lvlJc w:val="left"/>
      <w:pPr>
        <w:ind w:left="840" w:hanging="36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0444054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DE4577"/>
    <w:multiLevelType w:val="hybridMultilevel"/>
    <w:tmpl w:val="5470AEDE"/>
    <w:lvl w:ilvl="0" w:tplc="BB484326">
      <w:start w:val="1"/>
      <w:numFmt w:val="decimal"/>
      <w:lvlText w:val="[%1]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791C07"/>
    <w:multiLevelType w:val="hybridMultilevel"/>
    <w:tmpl w:val="459E1B60"/>
    <w:lvl w:ilvl="0" w:tplc="53543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A8360C">
      <w:start w:val="1"/>
      <w:numFmt w:val="lowerLetter"/>
      <w:lvlText w:val="%2)"/>
      <w:lvlJc w:val="left"/>
      <w:pPr>
        <w:ind w:left="840" w:hanging="42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32"/>
  </w:num>
  <w:num w:numId="4">
    <w:abstractNumId w:val="22"/>
  </w:num>
  <w:num w:numId="5">
    <w:abstractNumId w:val="8"/>
  </w:num>
  <w:num w:numId="6">
    <w:abstractNumId w:val="28"/>
  </w:num>
  <w:num w:numId="7">
    <w:abstractNumId w:val="7"/>
  </w:num>
  <w:num w:numId="8">
    <w:abstractNumId w:val="29"/>
  </w:num>
  <w:num w:numId="9">
    <w:abstractNumId w:val="20"/>
  </w:num>
  <w:num w:numId="10">
    <w:abstractNumId w:val="14"/>
  </w:num>
  <w:num w:numId="11">
    <w:abstractNumId w:val="26"/>
  </w:num>
  <w:num w:numId="12">
    <w:abstractNumId w:val="17"/>
  </w:num>
  <w:num w:numId="13">
    <w:abstractNumId w:val="9"/>
  </w:num>
  <w:num w:numId="14">
    <w:abstractNumId w:val="31"/>
  </w:num>
  <w:num w:numId="15">
    <w:abstractNumId w:val="34"/>
  </w:num>
  <w:num w:numId="16">
    <w:abstractNumId w:val="3"/>
  </w:num>
  <w:num w:numId="17">
    <w:abstractNumId w:val="16"/>
  </w:num>
  <w:num w:numId="18">
    <w:abstractNumId w:val="19"/>
  </w:num>
  <w:num w:numId="19">
    <w:abstractNumId w:val="5"/>
  </w:num>
  <w:num w:numId="20">
    <w:abstractNumId w:val="25"/>
  </w:num>
  <w:num w:numId="21">
    <w:abstractNumId w:val="27"/>
  </w:num>
  <w:num w:numId="22">
    <w:abstractNumId w:val="6"/>
  </w:num>
  <w:num w:numId="23">
    <w:abstractNumId w:val="11"/>
  </w:num>
  <w:num w:numId="24">
    <w:abstractNumId w:val="2"/>
  </w:num>
  <w:num w:numId="25">
    <w:abstractNumId w:val="1"/>
  </w:num>
  <w:num w:numId="26">
    <w:abstractNumId w:val="33"/>
  </w:num>
  <w:num w:numId="27">
    <w:abstractNumId w:val="0"/>
  </w:num>
  <w:num w:numId="28">
    <w:abstractNumId w:val="12"/>
  </w:num>
  <w:num w:numId="29">
    <w:abstractNumId w:val="15"/>
  </w:num>
  <w:num w:numId="30">
    <w:abstractNumId w:val="24"/>
  </w:num>
  <w:num w:numId="31">
    <w:abstractNumId w:val="18"/>
  </w:num>
  <w:num w:numId="32">
    <w:abstractNumId w:val="13"/>
  </w:num>
  <w:num w:numId="33">
    <w:abstractNumId w:val="21"/>
  </w:num>
  <w:num w:numId="34">
    <w:abstractNumId w:val="35"/>
  </w:num>
  <w:num w:numId="35">
    <w:abstractNumId w:val="13"/>
  </w:num>
  <w:num w:numId="36">
    <w:abstractNumId w:val="30"/>
  </w:num>
  <w:num w:numId="37">
    <w:abstractNumId w:val="10"/>
  </w:num>
  <w:num w:numId="38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Reading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zdeeafpweaprxef25av2s03eedvd2sap5z0&quot;&gt;X&lt;record-ids&gt;&lt;item&gt;164&lt;/item&gt;&lt;item&gt;866&lt;/item&gt;&lt;item&gt;967&lt;/item&gt;&lt;item&gt;1034&lt;/item&gt;&lt;item&gt;1071&lt;/item&gt;&lt;item&gt;1080&lt;/item&gt;&lt;item&gt;1221&lt;/item&gt;&lt;item&gt;1232&lt;/item&gt;&lt;item&gt;1241&lt;/item&gt;&lt;item&gt;1279&lt;/item&gt;&lt;item&gt;1284&lt;/item&gt;&lt;item&gt;1288&lt;/item&gt;&lt;item&gt;1307&lt;/item&gt;&lt;item&gt;1310&lt;/item&gt;&lt;item&gt;1321&lt;/item&gt;&lt;item&gt;1332&lt;/item&gt;&lt;item&gt;1334&lt;/item&gt;&lt;item&gt;1336&lt;/item&gt;&lt;item&gt;1341&lt;/item&gt;&lt;item&gt;1382&lt;/item&gt;&lt;item&gt;1388&lt;/item&gt;&lt;item&gt;1393&lt;/item&gt;&lt;item&gt;1400&lt;/item&gt;&lt;item&gt;1403&lt;/item&gt;&lt;item&gt;1405&lt;/item&gt;&lt;item&gt;1406&lt;/item&gt;&lt;item&gt;1414&lt;/item&gt;&lt;item&gt;1419&lt;/item&gt;&lt;item&gt;1480&lt;/item&gt;&lt;item&gt;1482&lt;/item&gt;&lt;item&gt;1486&lt;/item&gt;&lt;item&gt;1487&lt;/item&gt;&lt;item&gt;1488&lt;/item&gt;&lt;/record-ids&gt;&lt;/item&gt;&lt;/Libraries&gt;"/>
  </w:docVars>
  <w:rsids>
    <w:rsidRoot w:val="00B933CB"/>
    <w:rsid w:val="00000883"/>
    <w:rsid w:val="00001108"/>
    <w:rsid w:val="000012AF"/>
    <w:rsid w:val="00001EAB"/>
    <w:rsid w:val="00002020"/>
    <w:rsid w:val="00003E1C"/>
    <w:rsid w:val="00004071"/>
    <w:rsid w:val="00004636"/>
    <w:rsid w:val="00005F78"/>
    <w:rsid w:val="0000748A"/>
    <w:rsid w:val="00007A0F"/>
    <w:rsid w:val="0001059E"/>
    <w:rsid w:val="0001166C"/>
    <w:rsid w:val="00012968"/>
    <w:rsid w:val="0001297C"/>
    <w:rsid w:val="00012A9D"/>
    <w:rsid w:val="00013EE7"/>
    <w:rsid w:val="00014672"/>
    <w:rsid w:val="00014BD5"/>
    <w:rsid w:val="00014BFB"/>
    <w:rsid w:val="000157BE"/>
    <w:rsid w:val="00015C56"/>
    <w:rsid w:val="000203FE"/>
    <w:rsid w:val="00021159"/>
    <w:rsid w:val="0002118E"/>
    <w:rsid w:val="00022684"/>
    <w:rsid w:val="000236C7"/>
    <w:rsid w:val="000243C6"/>
    <w:rsid w:val="0002499E"/>
    <w:rsid w:val="0002575A"/>
    <w:rsid w:val="0002601A"/>
    <w:rsid w:val="00027CDD"/>
    <w:rsid w:val="000307D5"/>
    <w:rsid w:val="00030901"/>
    <w:rsid w:val="00030937"/>
    <w:rsid w:val="00030C95"/>
    <w:rsid w:val="00031374"/>
    <w:rsid w:val="000316A8"/>
    <w:rsid w:val="00031FC9"/>
    <w:rsid w:val="000328E2"/>
    <w:rsid w:val="00033318"/>
    <w:rsid w:val="00033CA5"/>
    <w:rsid w:val="0003446C"/>
    <w:rsid w:val="0003580E"/>
    <w:rsid w:val="00035D4F"/>
    <w:rsid w:val="00036C7A"/>
    <w:rsid w:val="00037583"/>
    <w:rsid w:val="00040263"/>
    <w:rsid w:val="000405CA"/>
    <w:rsid w:val="00041B34"/>
    <w:rsid w:val="00041CFA"/>
    <w:rsid w:val="00042A71"/>
    <w:rsid w:val="00043FE4"/>
    <w:rsid w:val="00045210"/>
    <w:rsid w:val="00045ABC"/>
    <w:rsid w:val="00045BF0"/>
    <w:rsid w:val="00045C69"/>
    <w:rsid w:val="00045D51"/>
    <w:rsid w:val="00046763"/>
    <w:rsid w:val="00047002"/>
    <w:rsid w:val="000470CF"/>
    <w:rsid w:val="000477A9"/>
    <w:rsid w:val="0005060C"/>
    <w:rsid w:val="00051430"/>
    <w:rsid w:val="0005159B"/>
    <w:rsid w:val="000527DB"/>
    <w:rsid w:val="0005381D"/>
    <w:rsid w:val="00054379"/>
    <w:rsid w:val="000544F6"/>
    <w:rsid w:val="00056349"/>
    <w:rsid w:val="000567D9"/>
    <w:rsid w:val="00057CCE"/>
    <w:rsid w:val="000624AE"/>
    <w:rsid w:val="00062836"/>
    <w:rsid w:val="00062EB9"/>
    <w:rsid w:val="000632DE"/>
    <w:rsid w:val="000639A6"/>
    <w:rsid w:val="00063D0E"/>
    <w:rsid w:val="00063F89"/>
    <w:rsid w:val="000677A8"/>
    <w:rsid w:val="00071DFB"/>
    <w:rsid w:val="00072C43"/>
    <w:rsid w:val="00072CCF"/>
    <w:rsid w:val="0007411B"/>
    <w:rsid w:val="00074A51"/>
    <w:rsid w:val="000751CF"/>
    <w:rsid w:val="00075D6A"/>
    <w:rsid w:val="00075D93"/>
    <w:rsid w:val="00075E82"/>
    <w:rsid w:val="00075FFE"/>
    <w:rsid w:val="0007602C"/>
    <w:rsid w:val="00076F0C"/>
    <w:rsid w:val="00077F1F"/>
    <w:rsid w:val="000802F9"/>
    <w:rsid w:val="00081869"/>
    <w:rsid w:val="00082998"/>
    <w:rsid w:val="000829E2"/>
    <w:rsid w:val="00082FE0"/>
    <w:rsid w:val="000853AA"/>
    <w:rsid w:val="000856A6"/>
    <w:rsid w:val="000908E3"/>
    <w:rsid w:val="000909C5"/>
    <w:rsid w:val="00090E3A"/>
    <w:rsid w:val="00091B08"/>
    <w:rsid w:val="00091BDD"/>
    <w:rsid w:val="000933EE"/>
    <w:rsid w:val="00093D96"/>
    <w:rsid w:val="00093FA0"/>
    <w:rsid w:val="00094F82"/>
    <w:rsid w:val="000950AD"/>
    <w:rsid w:val="00095D41"/>
    <w:rsid w:val="000960F8"/>
    <w:rsid w:val="000975DA"/>
    <w:rsid w:val="00097D99"/>
    <w:rsid w:val="000A0455"/>
    <w:rsid w:val="000A0F4C"/>
    <w:rsid w:val="000A1738"/>
    <w:rsid w:val="000A1AC5"/>
    <w:rsid w:val="000A1B76"/>
    <w:rsid w:val="000A21A9"/>
    <w:rsid w:val="000A2BB9"/>
    <w:rsid w:val="000A3EA5"/>
    <w:rsid w:val="000A64CF"/>
    <w:rsid w:val="000A7C74"/>
    <w:rsid w:val="000A7E44"/>
    <w:rsid w:val="000B1101"/>
    <w:rsid w:val="000B147C"/>
    <w:rsid w:val="000B2176"/>
    <w:rsid w:val="000B25A2"/>
    <w:rsid w:val="000B2694"/>
    <w:rsid w:val="000B2CE7"/>
    <w:rsid w:val="000B560D"/>
    <w:rsid w:val="000B5744"/>
    <w:rsid w:val="000B629C"/>
    <w:rsid w:val="000B6C8B"/>
    <w:rsid w:val="000C00E9"/>
    <w:rsid w:val="000C0258"/>
    <w:rsid w:val="000C07D6"/>
    <w:rsid w:val="000C0E57"/>
    <w:rsid w:val="000C1185"/>
    <w:rsid w:val="000C1639"/>
    <w:rsid w:val="000C1D40"/>
    <w:rsid w:val="000C2C7D"/>
    <w:rsid w:val="000C370D"/>
    <w:rsid w:val="000C4A49"/>
    <w:rsid w:val="000C6660"/>
    <w:rsid w:val="000C6B05"/>
    <w:rsid w:val="000D0D15"/>
    <w:rsid w:val="000D12A6"/>
    <w:rsid w:val="000D1303"/>
    <w:rsid w:val="000D15B7"/>
    <w:rsid w:val="000D1E1F"/>
    <w:rsid w:val="000D1F50"/>
    <w:rsid w:val="000D2565"/>
    <w:rsid w:val="000D3E3F"/>
    <w:rsid w:val="000D3EC3"/>
    <w:rsid w:val="000D5F49"/>
    <w:rsid w:val="000D75D4"/>
    <w:rsid w:val="000D78E7"/>
    <w:rsid w:val="000E0968"/>
    <w:rsid w:val="000E151F"/>
    <w:rsid w:val="000E3177"/>
    <w:rsid w:val="000E490F"/>
    <w:rsid w:val="000E4A1F"/>
    <w:rsid w:val="000E563F"/>
    <w:rsid w:val="000E611A"/>
    <w:rsid w:val="000E6604"/>
    <w:rsid w:val="000E68C2"/>
    <w:rsid w:val="000E7749"/>
    <w:rsid w:val="000E7ED2"/>
    <w:rsid w:val="000F0834"/>
    <w:rsid w:val="000F0C5D"/>
    <w:rsid w:val="000F0D55"/>
    <w:rsid w:val="000F12CB"/>
    <w:rsid w:val="000F19DA"/>
    <w:rsid w:val="000F2D7C"/>
    <w:rsid w:val="000F353F"/>
    <w:rsid w:val="000F3567"/>
    <w:rsid w:val="000F3892"/>
    <w:rsid w:val="000F4139"/>
    <w:rsid w:val="000F433F"/>
    <w:rsid w:val="000F48E1"/>
    <w:rsid w:val="000F4D28"/>
    <w:rsid w:val="000F4D3E"/>
    <w:rsid w:val="000F68B8"/>
    <w:rsid w:val="00101506"/>
    <w:rsid w:val="001022A8"/>
    <w:rsid w:val="00102B71"/>
    <w:rsid w:val="0010311C"/>
    <w:rsid w:val="00103434"/>
    <w:rsid w:val="00103B60"/>
    <w:rsid w:val="0010465E"/>
    <w:rsid w:val="00104F65"/>
    <w:rsid w:val="00105BDD"/>
    <w:rsid w:val="00105F54"/>
    <w:rsid w:val="001060BD"/>
    <w:rsid w:val="00106366"/>
    <w:rsid w:val="00111858"/>
    <w:rsid w:val="00112060"/>
    <w:rsid w:val="00113BDD"/>
    <w:rsid w:val="001143B4"/>
    <w:rsid w:val="00114548"/>
    <w:rsid w:val="0011543E"/>
    <w:rsid w:val="00115B22"/>
    <w:rsid w:val="001173C7"/>
    <w:rsid w:val="001228AA"/>
    <w:rsid w:val="00123E6E"/>
    <w:rsid w:val="00124944"/>
    <w:rsid w:val="00125A7C"/>
    <w:rsid w:val="00125C7B"/>
    <w:rsid w:val="00126AFF"/>
    <w:rsid w:val="00126B75"/>
    <w:rsid w:val="00130532"/>
    <w:rsid w:val="0013099B"/>
    <w:rsid w:val="001314B8"/>
    <w:rsid w:val="00131AA0"/>
    <w:rsid w:val="001327FD"/>
    <w:rsid w:val="00132C7C"/>
    <w:rsid w:val="001347FB"/>
    <w:rsid w:val="0013519E"/>
    <w:rsid w:val="00135A03"/>
    <w:rsid w:val="00135E0D"/>
    <w:rsid w:val="00136E61"/>
    <w:rsid w:val="00137B42"/>
    <w:rsid w:val="0014023D"/>
    <w:rsid w:val="0014051E"/>
    <w:rsid w:val="0014060A"/>
    <w:rsid w:val="00140B10"/>
    <w:rsid w:val="00141A2D"/>
    <w:rsid w:val="00141AB5"/>
    <w:rsid w:val="00142244"/>
    <w:rsid w:val="00142360"/>
    <w:rsid w:val="0014247E"/>
    <w:rsid w:val="0014287C"/>
    <w:rsid w:val="001429E8"/>
    <w:rsid w:val="00142ECE"/>
    <w:rsid w:val="00144351"/>
    <w:rsid w:val="001444D0"/>
    <w:rsid w:val="001453F2"/>
    <w:rsid w:val="00145FCE"/>
    <w:rsid w:val="001470EE"/>
    <w:rsid w:val="00147131"/>
    <w:rsid w:val="0014747F"/>
    <w:rsid w:val="0015008D"/>
    <w:rsid w:val="00151138"/>
    <w:rsid w:val="00151B4B"/>
    <w:rsid w:val="001535F0"/>
    <w:rsid w:val="00153CA4"/>
    <w:rsid w:val="00153EB3"/>
    <w:rsid w:val="00154F9B"/>
    <w:rsid w:val="0015730A"/>
    <w:rsid w:val="00157FE4"/>
    <w:rsid w:val="0016037B"/>
    <w:rsid w:val="00160807"/>
    <w:rsid w:val="0016378E"/>
    <w:rsid w:val="00163F71"/>
    <w:rsid w:val="00164BBD"/>
    <w:rsid w:val="00164CA2"/>
    <w:rsid w:val="00164D45"/>
    <w:rsid w:val="00165082"/>
    <w:rsid w:val="00165987"/>
    <w:rsid w:val="00165EED"/>
    <w:rsid w:val="00166194"/>
    <w:rsid w:val="00166924"/>
    <w:rsid w:val="001674EF"/>
    <w:rsid w:val="00167C37"/>
    <w:rsid w:val="00167ECD"/>
    <w:rsid w:val="001718F5"/>
    <w:rsid w:val="00171D27"/>
    <w:rsid w:val="0017237C"/>
    <w:rsid w:val="001723D2"/>
    <w:rsid w:val="00172EC2"/>
    <w:rsid w:val="00172F9D"/>
    <w:rsid w:val="00172FEF"/>
    <w:rsid w:val="001745E0"/>
    <w:rsid w:val="00174F8B"/>
    <w:rsid w:val="0017546C"/>
    <w:rsid w:val="00175D7A"/>
    <w:rsid w:val="0017677A"/>
    <w:rsid w:val="00176EF3"/>
    <w:rsid w:val="00177B12"/>
    <w:rsid w:val="0018064B"/>
    <w:rsid w:val="001809C2"/>
    <w:rsid w:val="00182677"/>
    <w:rsid w:val="00183262"/>
    <w:rsid w:val="0018554F"/>
    <w:rsid w:val="00185B22"/>
    <w:rsid w:val="0019527C"/>
    <w:rsid w:val="00195396"/>
    <w:rsid w:val="001959CC"/>
    <w:rsid w:val="00196E52"/>
    <w:rsid w:val="00197336"/>
    <w:rsid w:val="0019766B"/>
    <w:rsid w:val="001A02E6"/>
    <w:rsid w:val="001A264E"/>
    <w:rsid w:val="001A2A83"/>
    <w:rsid w:val="001A38B6"/>
    <w:rsid w:val="001A430E"/>
    <w:rsid w:val="001A470B"/>
    <w:rsid w:val="001A4C04"/>
    <w:rsid w:val="001A501E"/>
    <w:rsid w:val="001A508C"/>
    <w:rsid w:val="001A530C"/>
    <w:rsid w:val="001A53EA"/>
    <w:rsid w:val="001A54CB"/>
    <w:rsid w:val="001A5747"/>
    <w:rsid w:val="001A63FC"/>
    <w:rsid w:val="001A748E"/>
    <w:rsid w:val="001A7660"/>
    <w:rsid w:val="001A7E68"/>
    <w:rsid w:val="001B030E"/>
    <w:rsid w:val="001B18BD"/>
    <w:rsid w:val="001B206E"/>
    <w:rsid w:val="001B2C4E"/>
    <w:rsid w:val="001B2D76"/>
    <w:rsid w:val="001B4ECD"/>
    <w:rsid w:val="001B566A"/>
    <w:rsid w:val="001C1CC0"/>
    <w:rsid w:val="001C21AB"/>
    <w:rsid w:val="001C257A"/>
    <w:rsid w:val="001C2BFC"/>
    <w:rsid w:val="001C545D"/>
    <w:rsid w:val="001C719C"/>
    <w:rsid w:val="001C772D"/>
    <w:rsid w:val="001C7A86"/>
    <w:rsid w:val="001C7F65"/>
    <w:rsid w:val="001D0176"/>
    <w:rsid w:val="001D0CD6"/>
    <w:rsid w:val="001D1A80"/>
    <w:rsid w:val="001D26F6"/>
    <w:rsid w:val="001D30D9"/>
    <w:rsid w:val="001D414C"/>
    <w:rsid w:val="001D547F"/>
    <w:rsid w:val="001D5D71"/>
    <w:rsid w:val="001D6337"/>
    <w:rsid w:val="001D7387"/>
    <w:rsid w:val="001D7541"/>
    <w:rsid w:val="001D758A"/>
    <w:rsid w:val="001D7914"/>
    <w:rsid w:val="001E02E0"/>
    <w:rsid w:val="001E0A5F"/>
    <w:rsid w:val="001E0F42"/>
    <w:rsid w:val="001E1AFF"/>
    <w:rsid w:val="001E31F5"/>
    <w:rsid w:val="001E347A"/>
    <w:rsid w:val="001E34ED"/>
    <w:rsid w:val="001E3826"/>
    <w:rsid w:val="001E3F5F"/>
    <w:rsid w:val="001E3FF0"/>
    <w:rsid w:val="001E468A"/>
    <w:rsid w:val="001E5BA9"/>
    <w:rsid w:val="001E6299"/>
    <w:rsid w:val="001E684F"/>
    <w:rsid w:val="001E7E8F"/>
    <w:rsid w:val="001F1184"/>
    <w:rsid w:val="001F361C"/>
    <w:rsid w:val="001F539D"/>
    <w:rsid w:val="001F5521"/>
    <w:rsid w:val="00202941"/>
    <w:rsid w:val="002032DD"/>
    <w:rsid w:val="0020427F"/>
    <w:rsid w:val="00205DDE"/>
    <w:rsid w:val="00206B4F"/>
    <w:rsid w:val="00206CF1"/>
    <w:rsid w:val="00207DB1"/>
    <w:rsid w:val="0021004E"/>
    <w:rsid w:val="00210763"/>
    <w:rsid w:val="00210802"/>
    <w:rsid w:val="0021151C"/>
    <w:rsid w:val="00211C52"/>
    <w:rsid w:val="0021210C"/>
    <w:rsid w:val="002122A5"/>
    <w:rsid w:val="002125FF"/>
    <w:rsid w:val="002138E7"/>
    <w:rsid w:val="00214D41"/>
    <w:rsid w:val="00215821"/>
    <w:rsid w:val="00215D1E"/>
    <w:rsid w:val="00216393"/>
    <w:rsid w:val="00220683"/>
    <w:rsid w:val="00220B80"/>
    <w:rsid w:val="00220D00"/>
    <w:rsid w:val="00221163"/>
    <w:rsid w:val="0022175C"/>
    <w:rsid w:val="00221A2E"/>
    <w:rsid w:val="00222A42"/>
    <w:rsid w:val="00222DDC"/>
    <w:rsid w:val="002258F7"/>
    <w:rsid w:val="0022592D"/>
    <w:rsid w:val="00230505"/>
    <w:rsid w:val="00231370"/>
    <w:rsid w:val="00231D58"/>
    <w:rsid w:val="00233B5F"/>
    <w:rsid w:val="002343F5"/>
    <w:rsid w:val="00234CF2"/>
    <w:rsid w:val="002363E0"/>
    <w:rsid w:val="002370F0"/>
    <w:rsid w:val="002374CA"/>
    <w:rsid w:val="00237857"/>
    <w:rsid w:val="00237989"/>
    <w:rsid w:val="0024032D"/>
    <w:rsid w:val="00240E5B"/>
    <w:rsid w:val="002415A4"/>
    <w:rsid w:val="00243520"/>
    <w:rsid w:val="00243534"/>
    <w:rsid w:val="00243753"/>
    <w:rsid w:val="00243FD9"/>
    <w:rsid w:val="00244C78"/>
    <w:rsid w:val="002452C7"/>
    <w:rsid w:val="002457D1"/>
    <w:rsid w:val="00246F47"/>
    <w:rsid w:val="00247208"/>
    <w:rsid w:val="00251DD8"/>
    <w:rsid w:val="0025200C"/>
    <w:rsid w:val="00252F94"/>
    <w:rsid w:val="00254A31"/>
    <w:rsid w:val="0025561D"/>
    <w:rsid w:val="00255966"/>
    <w:rsid w:val="0026176A"/>
    <w:rsid w:val="0026192B"/>
    <w:rsid w:val="00261E33"/>
    <w:rsid w:val="0026237D"/>
    <w:rsid w:val="00263056"/>
    <w:rsid w:val="002636B0"/>
    <w:rsid w:val="0026396B"/>
    <w:rsid w:val="00263ADC"/>
    <w:rsid w:val="00264740"/>
    <w:rsid w:val="00265E6D"/>
    <w:rsid w:val="0026619E"/>
    <w:rsid w:val="00267481"/>
    <w:rsid w:val="002674AE"/>
    <w:rsid w:val="0027093B"/>
    <w:rsid w:val="00270F2D"/>
    <w:rsid w:val="002711F2"/>
    <w:rsid w:val="002712B1"/>
    <w:rsid w:val="002737F6"/>
    <w:rsid w:val="002740C1"/>
    <w:rsid w:val="00274B40"/>
    <w:rsid w:val="0027553D"/>
    <w:rsid w:val="002763ED"/>
    <w:rsid w:val="002767C9"/>
    <w:rsid w:val="002771D2"/>
    <w:rsid w:val="00281AA0"/>
    <w:rsid w:val="00281DDC"/>
    <w:rsid w:val="00282142"/>
    <w:rsid w:val="00284330"/>
    <w:rsid w:val="002857D4"/>
    <w:rsid w:val="00285F44"/>
    <w:rsid w:val="002868AF"/>
    <w:rsid w:val="00287379"/>
    <w:rsid w:val="002912B1"/>
    <w:rsid w:val="00291800"/>
    <w:rsid w:val="00291BF0"/>
    <w:rsid w:val="00291D89"/>
    <w:rsid w:val="002929AF"/>
    <w:rsid w:val="00293071"/>
    <w:rsid w:val="002942F4"/>
    <w:rsid w:val="00294D4A"/>
    <w:rsid w:val="002951E9"/>
    <w:rsid w:val="00296FED"/>
    <w:rsid w:val="0029721A"/>
    <w:rsid w:val="0029744E"/>
    <w:rsid w:val="002979B3"/>
    <w:rsid w:val="002A0CB7"/>
    <w:rsid w:val="002A1CDA"/>
    <w:rsid w:val="002A334D"/>
    <w:rsid w:val="002A3F8A"/>
    <w:rsid w:val="002A4AD8"/>
    <w:rsid w:val="002A7642"/>
    <w:rsid w:val="002A7E35"/>
    <w:rsid w:val="002B0BDB"/>
    <w:rsid w:val="002B1887"/>
    <w:rsid w:val="002B1890"/>
    <w:rsid w:val="002B29FB"/>
    <w:rsid w:val="002B3098"/>
    <w:rsid w:val="002B35F6"/>
    <w:rsid w:val="002B4044"/>
    <w:rsid w:val="002B4C3C"/>
    <w:rsid w:val="002B7853"/>
    <w:rsid w:val="002C0288"/>
    <w:rsid w:val="002C055F"/>
    <w:rsid w:val="002C0CC7"/>
    <w:rsid w:val="002C1015"/>
    <w:rsid w:val="002C1052"/>
    <w:rsid w:val="002C1DB5"/>
    <w:rsid w:val="002C286A"/>
    <w:rsid w:val="002C2934"/>
    <w:rsid w:val="002C2BFA"/>
    <w:rsid w:val="002C2F54"/>
    <w:rsid w:val="002C3AAD"/>
    <w:rsid w:val="002C4834"/>
    <w:rsid w:val="002C50B3"/>
    <w:rsid w:val="002C5653"/>
    <w:rsid w:val="002C6DD0"/>
    <w:rsid w:val="002C6ED6"/>
    <w:rsid w:val="002C712A"/>
    <w:rsid w:val="002C74A0"/>
    <w:rsid w:val="002C7C43"/>
    <w:rsid w:val="002D13CA"/>
    <w:rsid w:val="002D2C96"/>
    <w:rsid w:val="002D33DB"/>
    <w:rsid w:val="002D6095"/>
    <w:rsid w:val="002D747C"/>
    <w:rsid w:val="002D7EB3"/>
    <w:rsid w:val="002E014B"/>
    <w:rsid w:val="002E0367"/>
    <w:rsid w:val="002E0FE4"/>
    <w:rsid w:val="002E3860"/>
    <w:rsid w:val="002E4A31"/>
    <w:rsid w:val="002E4E54"/>
    <w:rsid w:val="002E4F91"/>
    <w:rsid w:val="002E5334"/>
    <w:rsid w:val="002E5742"/>
    <w:rsid w:val="002E7F49"/>
    <w:rsid w:val="002F0943"/>
    <w:rsid w:val="002F0FF7"/>
    <w:rsid w:val="002F154F"/>
    <w:rsid w:val="002F25CB"/>
    <w:rsid w:val="002F25E5"/>
    <w:rsid w:val="002F2A3D"/>
    <w:rsid w:val="002F3835"/>
    <w:rsid w:val="002F524F"/>
    <w:rsid w:val="002F5BD1"/>
    <w:rsid w:val="002F5F46"/>
    <w:rsid w:val="002F71A0"/>
    <w:rsid w:val="002F73B3"/>
    <w:rsid w:val="002F7535"/>
    <w:rsid w:val="002F757B"/>
    <w:rsid w:val="002F77B9"/>
    <w:rsid w:val="003034B3"/>
    <w:rsid w:val="00303BA4"/>
    <w:rsid w:val="00304152"/>
    <w:rsid w:val="00304F70"/>
    <w:rsid w:val="00305392"/>
    <w:rsid w:val="00305641"/>
    <w:rsid w:val="00306589"/>
    <w:rsid w:val="00307FE6"/>
    <w:rsid w:val="00310500"/>
    <w:rsid w:val="00310A06"/>
    <w:rsid w:val="00310B3C"/>
    <w:rsid w:val="00311420"/>
    <w:rsid w:val="00312F53"/>
    <w:rsid w:val="00313817"/>
    <w:rsid w:val="00313E6A"/>
    <w:rsid w:val="00314BCC"/>
    <w:rsid w:val="00315B2F"/>
    <w:rsid w:val="00315FBD"/>
    <w:rsid w:val="00317C02"/>
    <w:rsid w:val="003201D0"/>
    <w:rsid w:val="003217E7"/>
    <w:rsid w:val="00322061"/>
    <w:rsid w:val="00322740"/>
    <w:rsid w:val="00322C5D"/>
    <w:rsid w:val="00322D95"/>
    <w:rsid w:val="003241F1"/>
    <w:rsid w:val="0032447A"/>
    <w:rsid w:val="003244D2"/>
    <w:rsid w:val="003257F7"/>
    <w:rsid w:val="00326059"/>
    <w:rsid w:val="00326B15"/>
    <w:rsid w:val="00326C11"/>
    <w:rsid w:val="00330545"/>
    <w:rsid w:val="00330CF7"/>
    <w:rsid w:val="00331BA8"/>
    <w:rsid w:val="003337D0"/>
    <w:rsid w:val="00333D75"/>
    <w:rsid w:val="00334229"/>
    <w:rsid w:val="003343F1"/>
    <w:rsid w:val="00335054"/>
    <w:rsid w:val="00335512"/>
    <w:rsid w:val="0033557F"/>
    <w:rsid w:val="003365FB"/>
    <w:rsid w:val="0033673B"/>
    <w:rsid w:val="00336E55"/>
    <w:rsid w:val="003370AA"/>
    <w:rsid w:val="00340A0F"/>
    <w:rsid w:val="00340BBC"/>
    <w:rsid w:val="00340CDD"/>
    <w:rsid w:val="00342B2D"/>
    <w:rsid w:val="00344634"/>
    <w:rsid w:val="00345895"/>
    <w:rsid w:val="00346260"/>
    <w:rsid w:val="003473F3"/>
    <w:rsid w:val="003477E0"/>
    <w:rsid w:val="00350924"/>
    <w:rsid w:val="00350F18"/>
    <w:rsid w:val="00353FF5"/>
    <w:rsid w:val="0035439D"/>
    <w:rsid w:val="00355D2C"/>
    <w:rsid w:val="00355E00"/>
    <w:rsid w:val="00356B66"/>
    <w:rsid w:val="003572CE"/>
    <w:rsid w:val="00357355"/>
    <w:rsid w:val="003575E0"/>
    <w:rsid w:val="003603A4"/>
    <w:rsid w:val="0036102E"/>
    <w:rsid w:val="00362A86"/>
    <w:rsid w:val="0036332F"/>
    <w:rsid w:val="0036375C"/>
    <w:rsid w:val="003656D9"/>
    <w:rsid w:val="00365DFD"/>
    <w:rsid w:val="0036667A"/>
    <w:rsid w:val="00366F78"/>
    <w:rsid w:val="00367DC0"/>
    <w:rsid w:val="00367F1B"/>
    <w:rsid w:val="0037099F"/>
    <w:rsid w:val="00370B0B"/>
    <w:rsid w:val="0037198D"/>
    <w:rsid w:val="00373A64"/>
    <w:rsid w:val="00374275"/>
    <w:rsid w:val="00374BE8"/>
    <w:rsid w:val="00374DAB"/>
    <w:rsid w:val="00374FC9"/>
    <w:rsid w:val="00375BC4"/>
    <w:rsid w:val="00375C6B"/>
    <w:rsid w:val="00375E3B"/>
    <w:rsid w:val="0037629C"/>
    <w:rsid w:val="0037660F"/>
    <w:rsid w:val="0037786F"/>
    <w:rsid w:val="0038045B"/>
    <w:rsid w:val="003814CB"/>
    <w:rsid w:val="00381961"/>
    <w:rsid w:val="00382294"/>
    <w:rsid w:val="00382A4F"/>
    <w:rsid w:val="00383163"/>
    <w:rsid w:val="00383875"/>
    <w:rsid w:val="003856B3"/>
    <w:rsid w:val="00386279"/>
    <w:rsid w:val="00386930"/>
    <w:rsid w:val="0038727C"/>
    <w:rsid w:val="0038790E"/>
    <w:rsid w:val="003900A8"/>
    <w:rsid w:val="0039022A"/>
    <w:rsid w:val="00390B1C"/>
    <w:rsid w:val="00391510"/>
    <w:rsid w:val="00391847"/>
    <w:rsid w:val="00392083"/>
    <w:rsid w:val="00392AF8"/>
    <w:rsid w:val="0039398F"/>
    <w:rsid w:val="00393DE5"/>
    <w:rsid w:val="00393F1E"/>
    <w:rsid w:val="003955FE"/>
    <w:rsid w:val="00395BCF"/>
    <w:rsid w:val="00395DAB"/>
    <w:rsid w:val="003965B1"/>
    <w:rsid w:val="003968E6"/>
    <w:rsid w:val="0039792D"/>
    <w:rsid w:val="00397B44"/>
    <w:rsid w:val="003A00EF"/>
    <w:rsid w:val="003A0963"/>
    <w:rsid w:val="003A0A85"/>
    <w:rsid w:val="003A0CA9"/>
    <w:rsid w:val="003A0D08"/>
    <w:rsid w:val="003A23AD"/>
    <w:rsid w:val="003A2E13"/>
    <w:rsid w:val="003A2E75"/>
    <w:rsid w:val="003A3342"/>
    <w:rsid w:val="003A376E"/>
    <w:rsid w:val="003A3998"/>
    <w:rsid w:val="003A4171"/>
    <w:rsid w:val="003A4C56"/>
    <w:rsid w:val="003A582D"/>
    <w:rsid w:val="003A584D"/>
    <w:rsid w:val="003A6987"/>
    <w:rsid w:val="003A6AF5"/>
    <w:rsid w:val="003A7992"/>
    <w:rsid w:val="003A7EF7"/>
    <w:rsid w:val="003B0B94"/>
    <w:rsid w:val="003B12DA"/>
    <w:rsid w:val="003B264F"/>
    <w:rsid w:val="003B31EC"/>
    <w:rsid w:val="003B412E"/>
    <w:rsid w:val="003B571A"/>
    <w:rsid w:val="003B61C4"/>
    <w:rsid w:val="003B689A"/>
    <w:rsid w:val="003B6F36"/>
    <w:rsid w:val="003B7149"/>
    <w:rsid w:val="003B72A7"/>
    <w:rsid w:val="003B75F6"/>
    <w:rsid w:val="003C12FD"/>
    <w:rsid w:val="003C205C"/>
    <w:rsid w:val="003C3163"/>
    <w:rsid w:val="003C3688"/>
    <w:rsid w:val="003C3A74"/>
    <w:rsid w:val="003C4D58"/>
    <w:rsid w:val="003C5DCA"/>
    <w:rsid w:val="003C62FB"/>
    <w:rsid w:val="003C6F75"/>
    <w:rsid w:val="003C7063"/>
    <w:rsid w:val="003C7926"/>
    <w:rsid w:val="003C79B5"/>
    <w:rsid w:val="003C7DFD"/>
    <w:rsid w:val="003C7E49"/>
    <w:rsid w:val="003D0399"/>
    <w:rsid w:val="003D1828"/>
    <w:rsid w:val="003D1D63"/>
    <w:rsid w:val="003D3AF2"/>
    <w:rsid w:val="003D3B79"/>
    <w:rsid w:val="003D3C9C"/>
    <w:rsid w:val="003D427E"/>
    <w:rsid w:val="003D4322"/>
    <w:rsid w:val="003D4539"/>
    <w:rsid w:val="003D5A3A"/>
    <w:rsid w:val="003D6AC1"/>
    <w:rsid w:val="003D6FEC"/>
    <w:rsid w:val="003D743A"/>
    <w:rsid w:val="003D7BA6"/>
    <w:rsid w:val="003E0A8D"/>
    <w:rsid w:val="003E17B1"/>
    <w:rsid w:val="003E1EF1"/>
    <w:rsid w:val="003E2ED4"/>
    <w:rsid w:val="003E2F02"/>
    <w:rsid w:val="003E2F20"/>
    <w:rsid w:val="003E2F23"/>
    <w:rsid w:val="003E35B3"/>
    <w:rsid w:val="003E3624"/>
    <w:rsid w:val="003E3712"/>
    <w:rsid w:val="003E4C61"/>
    <w:rsid w:val="003E4EA6"/>
    <w:rsid w:val="003E555C"/>
    <w:rsid w:val="003E7026"/>
    <w:rsid w:val="003E749F"/>
    <w:rsid w:val="003E794C"/>
    <w:rsid w:val="003E7C45"/>
    <w:rsid w:val="003F25F0"/>
    <w:rsid w:val="003F25F2"/>
    <w:rsid w:val="003F39CE"/>
    <w:rsid w:val="003F435D"/>
    <w:rsid w:val="003F5C56"/>
    <w:rsid w:val="003F62EA"/>
    <w:rsid w:val="003F6482"/>
    <w:rsid w:val="003F77A0"/>
    <w:rsid w:val="003F7D79"/>
    <w:rsid w:val="0040086D"/>
    <w:rsid w:val="00400EE5"/>
    <w:rsid w:val="004011C2"/>
    <w:rsid w:val="00401EC1"/>
    <w:rsid w:val="0040286D"/>
    <w:rsid w:val="00403233"/>
    <w:rsid w:val="00403B28"/>
    <w:rsid w:val="00403CD5"/>
    <w:rsid w:val="00404200"/>
    <w:rsid w:val="0040486A"/>
    <w:rsid w:val="00404AE7"/>
    <w:rsid w:val="00404E5F"/>
    <w:rsid w:val="004052DA"/>
    <w:rsid w:val="0040670A"/>
    <w:rsid w:val="004075CF"/>
    <w:rsid w:val="004076B7"/>
    <w:rsid w:val="004079FB"/>
    <w:rsid w:val="00410174"/>
    <w:rsid w:val="00410712"/>
    <w:rsid w:val="00410CCB"/>
    <w:rsid w:val="00410D1D"/>
    <w:rsid w:val="00410E31"/>
    <w:rsid w:val="004125EB"/>
    <w:rsid w:val="004133CC"/>
    <w:rsid w:val="00413441"/>
    <w:rsid w:val="00414490"/>
    <w:rsid w:val="00415128"/>
    <w:rsid w:val="004151BF"/>
    <w:rsid w:val="0041536F"/>
    <w:rsid w:val="00415E90"/>
    <w:rsid w:val="00415EA7"/>
    <w:rsid w:val="00416B68"/>
    <w:rsid w:val="004211F7"/>
    <w:rsid w:val="00422519"/>
    <w:rsid w:val="00422A5A"/>
    <w:rsid w:val="00423DF7"/>
    <w:rsid w:val="0042471F"/>
    <w:rsid w:val="00424FB7"/>
    <w:rsid w:val="00425C05"/>
    <w:rsid w:val="00425D28"/>
    <w:rsid w:val="00426669"/>
    <w:rsid w:val="00426BF2"/>
    <w:rsid w:val="00427A6D"/>
    <w:rsid w:val="00427ADE"/>
    <w:rsid w:val="004303B5"/>
    <w:rsid w:val="0043057D"/>
    <w:rsid w:val="004309EC"/>
    <w:rsid w:val="00430F7E"/>
    <w:rsid w:val="0043250E"/>
    <w:rsid w:val="004328AA"/>
    <w:rsid w:val="004351B2"/>
    <w:rsid w:val="0043611A"/>
    <w:rsid w:val="00437733"/>
    <w:rsid w:val="00437895"/>
    <w:rsid w:val="00440061"/>
    <w:rsid w:val="00440434"/>
    <w:rsid w:val="0044082F"/>
    <w:rsid w:val="00441B91"/>
    <w:rsid w:val="0044244A"/>
    <w:rsid w:val="00442574"/>
    <w:rsid w:val="00443618"/>
    <w:rsid w:val="00443B11"/>
    <w:rsid w:val="004449D5"/>
    <w:rsid w:val="00445835"/>
    <w:rsid w:val="00445DDC"/>
    <w:rsid w:val="0044773C"/>
    <w:rsid w:val="00450334"/>
    <w:rsid w:val="00450A46"/>
    <w:rsid w:val="00451BC2"/>
    <w:rsid w:val="00452FC8"/>
    <w:rsid w:val="00454D88"/>
    <w:rsid w:val="0045536A"/>
    <w:rsid w:val="00455597"/>
    <w:rsid w:val="00455A17"/>
    <w:rsid w:val="004603AD"/>
    <w:rsid w:val="0046205A"/>
    <w:rsid w:val="0046217D"/>
    <w:rsid w:val="00462DA5"/>
    <w:rsid w:val="0046381C"/>
    <w:rsid w:val="0046511C"/>
    <w:rsid w:val="00465234"/>
    <w:rsid w:val="004657E5"/>
    <w:rsid w:val="00466956"/>
    <w:rsid w:val="0046746A"/>
    <w:rsid w:val="004704C1"/>
    <w:rsid w:val="00470652"/>
    <w:rsid w:val="0047200E"/>
    <w:rsid w:val="00472134"/>
    <w:rsid w:val="00472BC5"/>
    <w:rsid w:val="00472F1A"/>
    <w:rsid w:val="00473C4C"/>
    <w:rsid w:val="00475525"/>
    <w:rsid w:val="00475616"/>
    <w:rsid w:val="00477CE3"/>
    <w:rsid w:val="004801F5"/>
    <w:rsid w:val="0048161F"/>
    <w:rsid w:val="004817F9"/>
    <w:rsid w:val="00481C9B"/>
    <w:rsid w:val="00481DF1"/>
    <w:rsid w:val="00481FDA"/>
    <w:rsid w:val="004821FB"/>
    <w:rsid w:val="00483484"/>
    <w:rsid w:val="0048494E"/>
    <w:rsid w:val="00484B74"/>
    <w:rsid w:val="00485548"/>
    <w:rsid w:val="00485AFF"/>
    <w:rsid w:val="00485BE2"/>
    <w:rsid w:val="00486901"/>
    <w:rsid w:val="004903E4"/>
    <w:rsid w:val="00490D31"/>
    <w:rsid w:val="0049298F"/>
    <w:rsid w:val="00493400"/>
    <w:rsid w:val="004949AA"/>
    <w:rsid w:val="00494F15"/>
    <w:rsid w:val="00495EBE"/>
    <w:rsid w:val="00496CF1"/>
    <w:rsid w:val="0049704E"/>
    <w:rsid w:val="00497A24"/>
    <w:rsid w:val="00497A8E"/>
    <w:rsid w:val="00497DAF"/>
    <w:rsid w:val="00497F5D"/>
    <w:rsid w:val="004A0330"/>
    <w:rsid w:val="004A2DD0"/>
    <w:rsid w:val="004A4F8F"/>
    <w:rsid w:val="004A5373"/>
    <w:rsid w:val="004A5BF3"/>
    <w:rsid w:val="004A66CB"/>
    <w:rsid w:val="004A6F28"/>
    <w:rsid w:val="004B00FE"/>
    <w:rsid w:val="004B1D09"/>
    <w:rsid w:val="004B1E16"/>
    <w:rsid w:val="004B239B"/>
    <w:rsid w:val="004B240C"/>
    <w:rsid w:val="004B2BA2"/>
    <w:rsid w:val="004B3860"/>
    <w:rsid w:val="004B4065"/>
    <w:rsid w:val="004B434A"/>
    <w:rsid w:val="004B4D17"/>
    <w:rsid w:val="004B53FA"/>
    <w:rsid w:val="004B6141"/>
    <w:rsid w:val="004B6E1D"/>
    <w:rsid w:val="004B7016"/>
    <w:rsid w:val="004B7094"/>
    <w:rsid w:val="004B7142"/>
    <w:rsid w:val="004B743A"/>
    <w:rsid w:val="004C0531"/>
    <w:rsid w:val="004C0DEB"/>
    <w:rsid w:val="004C1130"/>
    <w:rsid w:val="004C1641"/>
    <w:rsid w:val="004C1EF8"/>
    <w:rsid w:val="004C2855"/>
    <w:rsid w:val="004C2A54"/>
    <w:rsid w:val="004C3500"/>
    <w:rsid w:val="004C4349"/>
    <w:rsid w:val="004C4B86"/>
    <w:rsid w:val="004C5820"/>
    <w:rsid w:val="004C5AD1"/>
    <w:rsid w:val="004C5ADA"/>
    <w:rsid w:val="004C5B7A"/>
    <w:rsid w:val="004C649A"/>
    <w:rsid w:val="004C7532"/>
    <w:rsid w:val="004C767E"/>
    <w:rsid w:val="004C7B13"/>
    <w:rsid w:val="004D17E7"/>
    <w:rsid w:val="004D212E"/>
    <w:rsid w:val="004D2240"/>
    <w:rsid w:val="004D2D1D"/>
    <w:rsid w:val="004D3E3F"/>
    <w:rsid w:val="004D59A6"/>
    <w:rsid w:val="004D5FD2"/>
    <w:rsid w:val="004D6ABC"/>
    <w:rsid w:val="004D7C3A"/>
    <w:rsid w:val="004E0CE8"/>
    <w:rsid w:val="004E27DF"/>
    <w:rsid w:val="004E2ACE"/>
    <w:rsid w:val="004E3AD7"/>
    <w:rsid w:val="004E3AEA"/>
    <w:rsid w:val="004E5979"/>
    <w:rsid w:val="004E63F8"/>
    <w:rsid w:val="004E7099"/>
    <w:rsid w:val="004E71C9"/>
    <w:rsid w:val="004E7510"/>
    <w:rsid w:val="004F065E"/>
    <w:rsid w:val="004F127D"/>
    <w:rsid w:val="004F153E"/>
    <w:rsid w:val="004F2895"/>
    <w:rsid w:val="004F30B5"/>
    <w:rsid w:val="004F5EF1"/>
    <w:rsid w:val="004F69DE"/>
    <w:rsid w:val="004F6BCD"/>
    <w:rsid w:val="004F6C54"/>
    <w:rsid w:val="004F7C70"/>
    <w:rsid w:val="00501284"/>
    <w:rsid w:val="00502199"/>
    <w:rsid w:val="0050229F"/>
    <w:rsid w:val="00502A47"/>
    <w:rsid w:val="00502AE6"/>
    <w:rsid w:val="00502F8F"/>
    <w:rsid w:val="005035A5"/>
    <w:rsid w:val="005043E0"/>
    <w:rsid w:val="00504616"/>
    <w:rsid w:val="005050E7"/>
    <w:rsid w:val="00505F72"/>
    <w:rsid w:val="005069CF"/>
    <w:rsid w:val="00506E96"/>
    <w:rsid w:val="00510A1B"/>
    <w:rsid w:val="00511451"/>
    <w:rsid w:val="00512695"/>
    <w:rsid w:val="005132B4"/>
    <w:rsid w:val="00513667"/>
    <w:rsid w:val="00513E5C"/>
    <w:rsid w:val="00513F21"/>
    <w:rsid w:val="0051690D"/>
    <w:rsid w:val="005175A6"/>
    <w:rsid w:val="005204D1"/>
    <w:rsid w:val="00522368"/>
    <w:rsid w:val="00522D50"/>
    <w:rsid w:val="0052311C"/>
    <w:rsid w:val="0052327D"/>
    <w:rsid w:val="00523889"/>
    <w:rsid w:val="00524E47"/>
    <w:rsid w:val="00525D84"/>
    <w:rsid w:val="00526D4F"/>
    <w:rsid w:val="00527779"/>
    <w:rsid w:val="0053049F"/>
    <w:rsid w:val="0053130B"/>
    <w:rsid w:val="00531A2A"/>
    <w:rsid w:val="00532130"/>
    <w:rsid w:val="0053248C"/>
    <w:rsid w:val="00532A1B"/>
    <w:rsid w:val="00532F97"/>
    <w:rsid w:val="00533478"/>
    <w:rsid w:val="00534094"/>
    <w:rsid w:val="00534175"/>
    <w:rsid w:val="00534900"/>
    <w:rsid w:val="005358D3"/>
    <w:rsid w:val="005361EA"/>
    <w:rsid w:val="00537F16"/>
    <w:rsid w:val="005405F9"/>
    <w:rsid w:val="00540971"/>
    <w:rsid w:val="00540ABA"/>
    <w:rsid w:val="00540E73"/>
    <w:rsid w:val="00540FD0"/>
    <w:rsid w:val="00541256"/>
    <w:rsid w:val="00541979"/>
    <w:rsid w:val="0054221D"/>
    <w:rsid w:val="0054292A"/>
    <w:rsid w:val="005433D2"/>
    <w:rsid w:val="0054478E"/>
    <w:rsid w:val="00544F90"/>
    <w:rsid w:val="005452A8"/>
    <w:rsid w:val="00545F2F"/>
    <w:rsid w:val="0054651E"/>
    <w:rsid w:val="00547CB4"/>
    <w:rsid w:val="005504FB"/>
    <w:rsid w:val="00550C30"/>
    <w:rsid w:val="0055180A"/>
    <w:rsid w:val="005522C5"/>
    <w:rsid w:val="005530DF"/>
    <w:rsid w:val="005538EB"/>
    <w:rsid w:val="00553CA5"/>
    <w:rsid w:val="00555B32"/>
    <w:rsid w:val="0055604A"/>
    <w:rsid w:val="00556DBF"/>
    <w:rsid w:val="005574B0"/>
    <w:rsid w:val="00557CC9"/>
    <w:rsid w:val="00557CE4"/>
    <w:rsid w:val="00557DF4"/>
    <w:rsid w:val="00557EC6"/>
    <w:rsid w:val="005605A6"/>
    <w:rsid w:val="00560A12"/>
    <w:rsid w:val="00561479"/>
    <w:rsid w:val="00563536"/>
    <w:rsid w:val="00563AE3"/>
    <w:rsid w:val="00563B50"/>
    <w:rsid w:val="00563C0F"/>
    <w:rsid w:val="005654D6"/>
    <w:rsid w:val="00566AB8"/>
    <w:rsid w:val="00567542"/>
    <w:rsid w:val="0057080E"/>
    <w:rsid w:val="00570978"/>
    <w:rsid w:val="00570BB9"/>
    <w:rsid w:val="005710A1"/>
    <w:rsid w:val="00571175"/>
    <w:rsid w:val="0057147A"/>
    <w:rsid w:val="00571E32"/>
    <w:rsid w:val="00572B9E"/>
    <w:rsid w:val="00573698"/>
    <w:rsid w:val="00573D01"/>
    <w:rsid w:val="00574878"/>
    <w:rsid w:val="00574884"/>
    <w:rsid w:val="005756DE"/>
    <w:rsid w:val="00577C7A"/>
    <w:rsid w:val="00577E6A"/>
    <w:rsid w:val="005811C0"/>
    <w:rsid w:val="0058195C"/>
    <w:rsid w:val="00581A15"/>
    <w:rsid w:val="00582834"/>
    <w:rsid w:val="00584656"/>
    <w:rsid w:val="00584A26"/>
    <w:rsid w:val="0058503E"/>
    <w:rsid w:val="00585741"/>
    <w:rsid w:val="00586029"/>
    <w:rsid w:val="00586536"/>
    <w:rsid w:val="00586D3D"/>
    <w:rsid w:val="005876DA"/>
    <w:rsid w:val="00590BB4"/>
    <w:rsid w:val="005911DA"/>
    <w:rsid w:val="0059234E"/>
    <w:rsid w:val="005925C2"/>
    <w:rsid w:val="0059362A"/>
    <w:rsid w:val="005936F9"/>
    <w:rsid w:val="00594272"/>
    <w:rsid w:val="00595EA8"/>
    <w:rsid w:val="0059775B"/>
    <w:rsid w:val="005977B0"/>
    <w:rsid w:val="00597F46"/>
    <w:rsid w:val="005A07C6"/>
    <w:rsid w:val="005A0B07"/>
    <w:rsid w:val="005A2767"/>
    <w:rsid w:val="005A2A4E"/>
    <w:rsid w:val="005A4C58"/>
    <w:rsid w:val="005A4DE9"/>
    <w:rsid w:val="005A4E19"/>
    <w:rsid w:val="005A5F54"/>
    <w:rsid w:val="005A609A"/>
    <w:rsid w:val="005A6F64"/>
    <w:rsid w:val="005A6FD6"/>
    <w:rsid w:val="005A738D"/>
    <w:rsid w:val="005A7C50"/>
    <w:rsid w:val="005B1870"/>
    <w:rsid w:val="005B270C"/>
    <w:rsid w:val="005B28E7"/>
    <w:rsid w:val="005B2F6A"/>
    <w:rsid w:val="005B2FBA"/>
    <w:rsid w:val="005B301C"/>
    <w:rsid w:val="005B3ADF"/>
    <w:rsid w:val="005B44E1"/>
    <w:rsid w:val="005B489D"/>
    <w:rsid w:val="005B5BBB"/>
    <w:rsid w:val="005B5D6B"/>
    <w:rsid w:val="005B62EB"/>
    <w:rsid w:val="005B68A8"/>
    <w:rsid w:val="005B7ADD"/>
    <w:rsid w:val="005B7C54"/>
    <w:rsid w:val="005B7D78"/>
    <w:rsid w:val="005C0016"/>
    <w:rsid w:val="005C0C5C"/>
    <w:rsid w:val="005C1455"/>
    <w:rsid w:val="005C1D2D"/>
    <w:rsid w:val="005C2391"/>
    <w:rsid w:val="005C43FA"/>
    <w:rsid w:val="005C4854"/>
    <w:rsid w:val="005C53C5"/>
    <w:rsid w:val="005C6531"/>
    <w:rsid w:val="005C6668"/>
    <w:rsid w:val="005C6E63"/>
    <w:rsid w:val="005C71A4"/>
    <w:rsid w:val="005C7723"/>
    <w:rsid w:val="005C7E49"/>
    <w:rsid w:val="005D08B2"/>
    <w:rsid w:val="005D1508"/>
    <w:rsid w:val="005D183F"/>
    <w:rsid w:val="005D22BA"/>
    <w:rsid w:val="005D2E91"/>
    <w:rsid w:val="005D3489"/>
    <w:rsid w:val="005D3898"/>
    <w:rsid w:val="005D39FB"/>
    <w:rsid w:val="005D4E51"/>
    <w:rsid w:val="005D54BD"/>
    <w:rsid w:val="005D5D05"/>
    <w:rsid w:val="005D5DF8"/>
    <w:rsid w:val="005D5EDD"/>
    <w:rsid w:val="005D69E2"/>
    <w:rsid w:val="005D7EC7"/>
    <w:rsid w:val="005E13D8"/>
    <w:rsid w:val="005E1662"/>
    <w:rsid w:val="005E1BDC"/>
    <w:rsid w:val="005E1C52"/>
    <w:rsid w:val="005E2ECB"/>
    <w:rsid w:val="005E37FC"/>
    <w:rsid w:val="005E5579"/>
    <w:rsid w:val="005F00FF"/>
    <w:rsid w:val="005F03CB"/>
    <w:rsid w:val="005F0845"/>
    <w:rsid w:val="005F0F30"/>
    <w:rsid w:val="005F0FA6"/>
    <w:rsid w:val="005F10C2"/>
    <w:rsid w:val="005F19F7"/>
    <w:rsid w:val="005F45DF"/>
    <w:rsid w:val="005F5981"/>
    <w:rsid w:val="005F7323"/>
    <w:rsid w:val="005F798A"/>
    <w:rsid w:val="00600055"/>
    <w:rsid w:val="00600488"/>
    <w:rsid w:val="006005D4"/>
    <w:rsid w:val="006010A9"/>
    <w:rsid w:val="006011FA"/>
    <w:rsid w:val="006013D5"/>
    <w:rsid w:val="00602F8A"/>
    <w:rsid w:val="0060322C"/>
    <w:rsid w:val="006038FA"/>
    <w:rsid w:val="0060685E"/>
    <w:rsid w:val="006068D1"/>
    <w:rsid w:val="00606D62"/>
    <w:rsid w:val="00607119"/>
    <w:rsid w:val="0060737F"/>
    <w:rsid w:val="00610528"/>
    <w:rsid w:val="0061082F"/>
    <w:rsid w:val="00611609"/>
    <w:rsid w:val="006118B4"/>
    <w:rsid w:val="00613328"/>
    <w:rsid w:val="00613782"/>
    <w:rsid w:val="00613A4B"/>
    <w:rsid w:val="00614833"/>
    <w:rsid w:val="006148DD"/>
    <w:rsid w:val="00615532"/>
    <w:rsid w:val="00616DFA"/>
    <w:rsid w:val="00620738"/>
    <w:rsid w:val="00620A09"/>
    <w:rsid w:val="00622860"/>
    <w:rsid w:val="00622F18"/>
    <w:rsid w:val="00623C37"/>
    <w:rsid w:val="00623EF6"/>
    <w:rsid w:val="00624003"/>
    <w:rsid w:val="006241A9"/>
    <w:rsid w:val="00625A0B"/>
    <w:rsid w:val="006270A2"/>
    <w:rsid w:val="006270E7"/>
    <w:rsid w:val="00627BEE"/>
    <w:rsid w:val="006317D3"/>
    <w:rsid w:val="006319FA"/>
    <w:rsid w:val="00631D4E"/>
    <w:rsid w:val="00631DF6"/>
    <w:rsid w:val="0063230B"/>
    <w:rsid w:val="00632A99"/>
    <w:rsid w:val="00633BB1"/>
    <w:rsid w:val="00634628"/>
    <w:rsid w:val="00634CB8"/>
    <w:rsid w:val="00635A5F"/>
    <w:rsid w:val="006402CB"/>
    <w:rsid w:val="0064069F"/>
    <w:rsid w:val="00640A6A"/>
    <w:rsid w:val="00640EF3"/>
    <w:rsid w:val="00641E40"/>
    <w:rsid w:val="00642DC6"/>
    <w:rsid w:val="00642EEC"/>
    <w:rsid w:val="00643652"/>
    <w:rsid w:val="00644F01"/>
    <w:rsid w:val="00645180"/>
    <w:rsid w:val="00645417"/>
    <w:rsid w:val="00645B7B"/>
    <w:rsid w:val="006465CE"/>
    <w:rsid w:val="00647141"/>
    <w:rsid w:val="006471D0"/>
    <w:rsid w:val="00647365"/>
    <w:rsid w:val="006476B1"/>
    <w:rsid w:val="006501B6"/>
    <w:rsid w:val="0065089B"/>
    <w:rsid w:val="00650AC1"/>
    <w:rsid w:val="00651686"/>
    <w:rsid w:val="00651718"/>
    <w:rsid w:val="00651758"/>
    <w:rsid w:val="00651D96"/>
    <w:rsid w:val="0065434A"/>
    <w:rsid w:val="00654D74"/>
    <w:rsid w:val="00655CF0"/>
    <w:rsid w:val="00661AEF"/>
    <w:rsid w:val="00661EDC"/>
    <w:rsid w:val="00662AC6"/>
    <w:rsid w:val="00662F79"/>
    <w:rsid w:val="006649E1"/>
    <w:rsid w:val="006651A5"/>
    <w:rsid w:val="0066559E"/>
    <w:rsid w:val="00665943"/>
    <w:rsid w:val="00665DAE"/>
    <w:rsid w:val="006665E0"/>
    <w:rsid w:val="00666CEB"/>
    <w:rsid w:val="00670F79"/>
    <w:rsid w:val="0067173C"/>
    <w:rsid w:val="006717A1"/>
    <w:rsid w:val="006724E7"/>
    <w:rsid w:val="00674C7F"/>
    <w:rsid w:val="006755D8"/>
    <w:rsid w:val="006756BE"/>
    <w:rsid w:val="00675FDB"/>
    <w:rsid w:val="006762B1"/>
    <w:rsid w:val="006767B5"/>
    <w:rsid w:val="00677082"/>
    <w:rsid w:val="006778DB"/>
    <w:rsid w:val="0068028F"/>
    <w:rsid w:val="00680AED"/>
    <w:rsid w:val="00680DC0"/>
    <w:rsid w:val="00681186"/>
    <w:rsid w:val="0068160A"/>
    <w:rsid w:val="006820D6"/>
    <w:rsid w:val="0068220B"/>
    <w:rsid w:val="0068244A"/>
    <w:rsid w:val="00682C6B"/>
    <w:rsid w:val="00683F61"/>
    <w:rsid w:val="006843AC"/>
    <w:rsid w:val="006846F4"/>
    <w:rsid w:val="0068495A"/>
    <w:rsid w:val="00685409"/>
    <w:rsid w:val="00685561"/>
    <w:rsid w:val="00686730"/>
    <w:rsid w:val="00686B1F"/>
    <w:rsid w:val="00686E80"/>
    <w:rsid w:val="0069026B"/>
    <w:rsid w:val="00691241"/>
    <w:rsid w:val="0069226F"/>
    <w:rsid w:val="00692EBF"/>
    <w:rsid w:val="00692FA8"/>
    <w:rsid w:val="00692FC0"/>
    <w:rsid w:val="006933D5"/>
    <w:rsid w:val="0069341F"/>
    <w:rsid w:val="0069370C"/>
    <w:rsid w:val="006944EC"/>
    <w:rsid w:val="00694F06"/>
    <w:rsid w:val="00695D0F"/>
    <w:rsid w:val="006960BE"/>
    <w:rsid w:val="00696BA4"/>
    <w:rsid w:val="006A080B"/>
    <w:rsid w:val="006A13B5"/>
    <w:rsid w:val="006A1566"/>
    <w:rsid w:val="006A2CE1"/>
    <w:rsid w:val="006A4C9F"/>
    <w:rsid w:val="006A4FF6"/>
    <w:rsid w:val="006B1166"/>
    <w:rsid w:val="006B1C84"/>
    <w:rsid w:val="006B1FFE"/>
    <w:rsid w:val="006B2934"/>
    <w:rsid w:val="006B2A23"/>
    <w:rsid w:val="006B2E83"/>
    <w:rsid w:val="006B3A24"/>
    <w:rsid w:val="006B49C2"/>
    <w:rsid w:val="006B53DD"/>
    <w:rsid w:val="006B59A8"/>
    <w:rsid w:val="006B5FC7"/>
    <w:rsid w:val="006B6E3F"/>
    <w:rsid w:val="006C0001"/>
    <w:rsid w:val="006C056D"/>
    <w:rsid w:val="006C0933"/>
    <w:rsid w:val="006C1B3C"/>
    <w:rsid w:val="006C1DBF"/>
    <w:rsid w:val="006C27A5"/>
    <w:rsid w:val="006C3F6A"/>
    <w:rsid w:val="006C58CC"/>
    <w:rsid w:val="006C7B98"/>
    <w:rsid w:val="006C7C09"/>
    <w:rsid w:val="006C7D6B"/>
    <w:rsid w:val="006D049C"/>
    <w:rsid w:val="006D09A5"/>
    <w:rsid w:val="006D1239"/>
    <w:rsid w:val="006D2DE0"/>
    <w:rsid w:val="006D2FAE"/>
    <w:rsid w:val="006D36C2"/>
    <w:rsid w:val="006D46FD"/>
    <w:rsid w:val="006D4CF9"/>
    <w:rsid w:val="006D698D"/>
    <w:rsid w:val="006D7463"/>
    <w:rsid w:val="006D776D"/>
    <w:rsid w:val="006D7DD5"/>
    <w:rsid w:val="006E003E"/>
    <w:rsid w:val="006E066A"/>
    <w:rsid w:val="006E399E"/>
    <w:rsid w:val="006E3D7A"/>
    <w:rsid w:val="006E6A20"/>
    <w:rsid w:val="006F167E"/>
    <w:rsid w:val="006F1DA4"/>
    <w:rsid w:val="006F2011"/>
    <w:rsid w:val="006F24AF"/>
    <w:rsid w:val="006F2641"/>
    <w:rsid w:val="006F298F"/>
    <w:rsid w:val="006F2DCC"/>
    <w:rsid w:val="006F4FEE"/>
    <w:rsid w:val="006F5A45"/>
    <w:rsid w:val="006F5E89"/>
    <w:rsid w:val="006F613B"/>
    <w:rsid w:val="006F64D9"/>
    <w:rsid w:val="006F74B2"/>
    <w:rsid w:val="006F7E1B"/>
    <w:rsid w:val="00700000"/>
    <w:rsid w:val="007007F0"/>
    <w:rsid w:val="00700C21"/>
    <w:rsid w:val="00701A58"/>
    <w:rsid w:val="00701E9D"/>
    <w:rsid w:val="00702C50"/>
    <w:rsid w:val="007032DF"/>
    <w:rsid w:val="00703ECE"/>
    <w:rsid w:val="00704159"/>
    <w:rsid w:val="0070516A"/>
    <w:rsid w:val="007059B4"/>
    <w:rsid w:val="007061F6"/>
    <w:rsid w:val="00706DF2"/>
    <w:rsid w:val="007074B2"/>
    <w:rsid w:val="007142DF"/>
    <w:rsid w:val="00714FD9"/>
    <w:rsid w:val="007150ED"/>
    <w:rsid w:val="00715E07"/>
    <w:rsid w:val="00716726"/>
    <w:rsid w:val="00716767"/>
    <w:rsid w:val="00720507"/>
    <w:rsid w:val="00720B33"/>
    <w:rsid w:val="00722E77"/>
    <w:rsid w:val="0072312D"/>
    <w:rsid w:val="00723585"/>
    <w:rsid w:val="00723CA7"/>
    <w:rsid w:val="00723EC2"/>
    <w:rsid w:val="00724EC1"/>
    <w:rsid w:val="00726CF1"/>
    <w:rsid w:val="007271C0"/>
    <w:rsid w:val="00727FC3"/>
    <w:rsid w:val="00730326"/>
    <w:rsid w:val="0073222A"/>
    <w:rsid w:val="0073285C"/>
    <w:rsid w:val="00732C99"/>
    <w:rsid w:val="00732E64"/>
    <w:rsid w:val="00733136"/>
    <w:rsid w:val="00733385"/>
    <w:rsid w:val="00733CAB"/>
    <w:rsid w:val="0073458A"/>
    <w:rsid w:val="0073547A"/>
    <w:rsid w:val="0073578F"/>
    <w:rsid w:val="00735FE8"/>
    <w:rsid w:val="00736F4B"/>
    <w:rsid w:val="00737BA7"/>
    <w:rsid w:val="007405C4"/>
    <w:rsid w:val="0074123A"/>
    <w:rsid w:val="0074124C"/>
    <w:rsid w:val="00742233"/>
    <w:rsid w:val="007425A4"/>
    <w:rsid w:val="00742DE3"/>
    <w:rsid w:val="007444CF"/>
    <w:rsid w:val="00745C38"/>
    <w:rsid w:val="00745DAD"/>
    <w:rsid w:val="00746C66"/>
    <w:rsid w:val="00750A78"/>
    <w:rsid w:val="00751248"/>
    <w:rsid w:val="00751D23"/>
    <w:rsid w:val="007523B4"/>
    <w:rsid w:val="00752C2D"/>
    <w:rsid w:val="00753822"/>
    <w:rsid w:val="00753D49"/>
    <w:rsid w:val="007546B2"/>
    <w:rsid w:val="007556E0"/>
    <w:rsid w:val="00755767"/>
    <w:rsid w:val="007578BC"/>
    <w:rsid w:val="00757B2D"/>
    <w:rsid w:val="00757B9A"/>
    <w:rsid w:val="00760A89"/>
    <w:rsid w:val="00760B2F"/>
    <w:rsid w:val="00761592"/>
    <w:rsid w:val="0076210A"/>
    <w:rsid w:val="00762161"/>
    <w:rsid w:val="007625B4"/>
    <w:rsid w:val="007630FA"/>
    <w:rsid w:val="00763619"/>
    <w:rsid w:val="0076373C"/>
    <w:rsid w:val="007667E3"/>
    <w:rsid w:val="007707CA"/>
    <w:rsid w:val="00772517"/>
    <w:rsid w:val="007739E9"/>
    <w:rsid w:val="00774626"/>
    <w:rsid w:val="007747BB"/>
    <w:rsid w:val="00774B4B"/>
    <w:rsid w:val="00774E30"/>
    <w:rsid w:val="007758B8"/>
    <w:rsid w:val="00776C52"/>
    <w:rsid w:val="00777762"/>
    <w:rsid w:val="0078004C"/>
    <w:rsid w:val="007806E8"/>
    <w:rsid w:val="00782EC0"/>
    <w:rsid w:val="007836CC"/>
    <w:rsid w:val="00783C16"/>
    <w:rsid w:val="00783F68"/>
    <w:rsid w:val="007850BE"/>
    <w:rsid w:val="00785CBE"/>
    <w:rsid w:val="00785EE0"/>
    <w:rsid w:val="00785FD9"/>
    <w:rsid w:val="0078726C"/>
    <w:rsid w:val="00787C62"/>
    <w:rsid w:val="00787FBF"/>
    <w:rsid w:val="007916E6"/>
    <w:rsid w:val="00793A0F"/>
    <w:rsid w:val="007940CF"/>
    <w:rsid w:val="00795E1C"/>
    <w:rsid w:val="00796DD6"/>
    <w:rsid w:val="00796ED5"/>
    <w:rsid w:val="0079774F"/>
    <w:rsid w:val="007A0401"/>
    <w:rsid w:val="007A058F"/>
    <w:rsid w:val="007A0866"/>
    <w:rsid w:val="007A23EA"/>
    <w:rsid w:val="007A403A"/>
    <w:rsid w:val="007A62C9"/>
    <w:rsid w:val="007A6745"/>
    <w:rsid w:val="007B0022"/>
    <w:rsid w:val="007B02AE"/>
    <w:rsid w:val="007B0DDF"/>
    <w:rsid w:val="007B0FB5"/>
    <w:rsid w:val="007B17AA"/>
    <w:rsid w:val="007B180B"/>
    <w:rsid w:val="007B25AB"/>
    <w:rsid w:val="007B28E3"/>
    <w:rsid w:val="007B3BD3"/>
    <w:rsid w:val="007B3DE0"/>
    <w:rsid w:val="007B3E19"/>
    <w:rsid w:val="007B415B"/>
    <w:rsid w:val="007B4363"/>
    <w:rsid w:val="007B6409"/>
    <w:rsid w:val="007B657C"/>
    <w:rsid w:val="007B6D70"/>
    <w:rsid w:val="007B7A39"/>
    <w:rsid w:val="007B7D1F"/>
    <w:rsid w:val="007C00AF"/>
    <w:rsid w:val="007C05D7"/>
    <w:rsid w:val="007C0E7C"/>
    <w:rsid w:val="007C10E8"/>
    <w:rsid w:val="007C1157"/>
    <w:rsid w:val="007C11C3"/>
    <w:rsid w:val="007C19D8"/>
    <w:rsid w:val="007C1D31"/>
    <w:rsid w:val="007C1F73"/>
    <w:rsid w:val="007C1F8F"/>
    <w:rsid w:val="007C2A7F"/>
    <w:rsid w:val="007C3456"/>
    <w:rsid w:val="007C3E43"/>
    <w:rsid w:val="007C541B"/>
    <w:rsid w:val="007C55DC"/>
    <w:rsid w:val="007C7E71"/>
    <w:rsid w:val="007D0184"/>
    <w:rsid w:val="007D0222"/>
    <w:rsid w:val="007D29DF"/>
    <w:rsid w:val="007D3E92"/>
    <w:rsid w:val="007D3F1B"/>
    <w:rsid w:val="007D4EFA"/>
    <w:rsid w:val="007D558F"/>
    <w:rsid w:val="007D5D75"/>
    <w:rsid w:val="007D5E1E"/>
    <w:rsid w:val="007D623D"/>
    <w:rsid w:val="007E179C"/>
    <w:rsid w:val="007E4930"/>
    <w:rsid w:val="007E6599"/>
    <w:rsid w:val="007E6B6A"/>
    <w:rsid w:val="007E7AE3"/>
    <w:rsid w:val="007F0051"/>
    <w:rsid w:val="007F13EE"/>
    <w:rsid w:val="007F2ACA"/>
    <w:rsid w:val="007F5430"/>
    <w:rsid w:val="007F61BD"/>
    <w:rsid w:val="007F70B4"/>
    <w:rsid w:val="007F7123"/>
    <w:rsid w:val="007F724A"/>
    <w:rsid w:val="007F72FA"/>
    <w:rsid w:val="007F7D0B"/>
    <w:rsid w:val="008012E4"/>
    <w:rsid w:val="00801E1A"/>
    <w:rsid w:val="0080231A"/>
    <w:rsid w:val="00802CA2"/>
    <w:rsid w:val="00804924"/>
    <w:rsid w:val="00804DB1"/>
    <w:rsid w:val="00807B27"/>
    <w:rsid w:val="0081000C"/>
    <w:rsid w:val="008101CE"/>
    <w:rsid w:val="008106C9"/>
    <w:rsid w:val="00810B8D"/>
    <w:rsid w:val="00810E3B"/>
    <w:rsid w:val="00811F47"/>
    <w:rsid w:val="008135EC"/>
    <w:rsid w:val="00813B6D"/>
    <w:rsid w:val="00813D52"/>
    <w:rsid w:val="0081510B"/>
    <w:rsid w:val="00816E75"/>
    <w:rsid w:val="00817A4A"/>
    <w:rsid w:val="008202DA"/>
    <w:rsid w:val="008205B5"/>
    <w:rsid w:val="0082167C"/>
    <w:rsid w:val="0082218A"/>
    <w:rsid w:val="00822BE7"/>
    <w:rsid w:val="00822C1E"/>
    <w:rsid w:val="00823F4D"/>
    <w:rsid w:val="00825320"/>
    <w:rsid w:val="0082567C"/>
    <w:rsid w:val="0082593E"/>
    <w:rsid w:val="00825F42"/>
    <w:rsid w:val="00826870"/>
    <w:rsid w:val="00827800"/>
    <w:rsid w:val="00827FAE"/>
    <w:rsid w:val="0083103C"/>
    <w:rsid w:val="0083161A"/>
    <w:rsid w:val="008339E5"/>
    <w:rsid w:val="008346D5"/>
    <w:rsid w:val="0083481F"/>
    <w:rsid w:val="00835DA8"/>
    <w:rsid w:val="00836733"/>
    <w:rsid w:val="00836C53"/>
    <w:rsid w:val="008379A9"/>
    <w:rsid w:val="00840A78"/>
    <w:rsid w:val="00840B4D"/>
    <w:rsid w:val="00842C8C"/>
    <w:rsid w:val="008432EF"/>
    <w:rsid w:val="008435ED"/>
    <w:rsid w:val="0084457C"/>
    <w:rsid w:val="00844753"/>
    <w:rsid w:val="008459F5"/>
    <w:rsid w:val="00846040"/>
    <w:rsid w:val="008466A1"/>
    <w:rsid w:val="00846AAE"/>
    <w:rsid w:val="00846AEB"/>
    <w:rsid w:val="00847039"/>
    <w:rsid w:val="00850932"/>
    <w:rsid w:val="008510E1"/>
    <w:rsid w:val="00851677"/>
    <w:rsid w:val="00851867"/>
    <w:rsid w:val="00852550"/>
    <w:rsid w:val="00853C8D"/>
    <w:rsid w:val="008540E0"/>
    <w:rsid w:val="008544BA"/>
    <w:rsid w:val="0085458E"/>
    <w:rsid w:val="0085504C"/>
    <w:rsid w:val="00855148"/>
    <w:rsid w:val="008567AF"/>
    <w:rsid w:val="008579B2"/>
    <w:rsid w:val="008610F4"/>
    <w:rsid w:val="0086313C"/>
    <w:rsid w:val="00863993"/>
    <w:rsid w:val="00863A66"/>
    <w:rsid w:val="00864076"/>
    <w:rsid w:val="0086501D"/>
    <w:rsid w:val="00865738"/>
    <w:rsid w:val="008671AC"/>
    <w:rsid w:val="00867E82"/>
    <w:rsid w:val="0087026C"/>
    <w:rsid w:val="0087091C"/>
    <w:rsid w:val="00874947"/>
    <w:rsid w:val="00875443"/>
    <w:rsid w:val="00875881"/>
    <w:rsid w:val="00875D42"/>
    <w:rsid w:val="00876146"/>
    <w:rsid w:val="008768DE"/>
    <w:rsid w:val="00877153"/>
    <w:rsid w:val="00877D9D"/>
    <w:rsid w:val="00880344"/>
    <w:rsid w:val="008806E5"/>
    <w:rsid w:val="00880D58"/>
    <w:rsid w:val="00881F37"/>
    <w:rsid w:val="00882282"/>
    <w:rsid w:val="00882491"/>
    <w:rsid w:val="00882B6F"/>
    <w:rsid w:val="00882CB3"/>
    <w:rsid w:val="00883D62"/>
    <w:rsid w:val="008851FF"/>
    <w:rsid w:val="00886A2D"/>
    <w:rsid w:val="00886A75"/>
    <w:rsid w:val="0089123F"/>
    <w:rsid w:val="008918BE"/>
    <w:rsid w:val="00893754"/>
    <w:rsid w:val="008940CA"/>
    <w:rsid w:val="008941F1"/>
    <w:rsid w:val="00894D40"/>
    <w:rsid w:val="008953B0"/>
    <w:rsid w:val="00896635"/>
    <w:rsid w:val="008A0935"/>
    <w:rsid w:val="008A0E25"/>
    <w:rsid w:val="008A26AF"/>
    <w:rsid w:val="008A2C41"/>
    <w:rsid w:val="008A53C4"/>
    <w:rsid w:val="008A5DCC"/>
    <w:rsid w:val="008A700E"/>
    <w:rsid w:val="008B0FA5"/>
    <w:rsid w:val="008B10E2"/>
    <w:rsid w:val="008B2874"/>
    <w:rsid w:val="008B392F"/>
    <w:rsid w:val="008B3959"/>
    <w:rsid w:val="008B50F1"/>
    <w:rsid w:val="008B637C"/>
    <w:rsid w:val="008B74B3"/>
    <w:rsid w:val="008B7940"/>
    <w:rsid w:val="008C03FA"/>
    <w:rsid w:val="008C07E0"/>
    <w:rsid w:val="008C290B"/>
    <w:rsid w:val="008C2EF0"/>
    <w:rsid w:val="008C37E7"/>
    <w:rsid w:val="008C3E7A"/>
    <w:rsid w:val="008C50C6"/>
    <w:rsid w:val="008C5C92"/>
    <w:rsid w:val="008C6EF4"/>
    <w:rsid w:val="008C7697"/>
    <w:rsid w:val="008C7C9A"/>
    <w:rsid w:val="008D0D3A"/>
    <w:rsid w:val="008D2CF8"/>
    <w:rsid w:val="008D366D"/>
    <w:rsid w:val="008D3F08"/>
    <w:rsid w:val="008D48B8"/>
    <w:rsid w:val="008E0746"/>
    <w:rsid w:val="008E10EC"/>
    <w:rsid w:val="008E1628"/>
    <w:rsid w:val="008E171E"/>
    <w:rsid w:val="008E1C81"/>
    <w:rsid w:val="008E301B"/>
    <w:rsid w:val="008E3136"/>
    <w:rsid w:val="008E5BA7"/>
    <w:rsid w:val="008E603F"/>
    <w:rsid w:val="008E720C"/>
    <w:rsid w:val="008E747A"/>
    <w:rsid w:val="008F022E"/>
    <w:rsid w:val="008F3206"/>
    <w:rsid w:val="008F3A2A"/>
    <w:rsid w:val="008F478A"/>
    <w:rsid w:val="008F4797"/>
    <w:rsid w:val="008F4C73"/>
    <w:rsid w:val="008F5286"/>
    <w:rsid w:val="008F5878"/>
    <w:rsid w:val="008F6560"/>
    <w:rsid w:val="008F65C9"/>
    <w:rsid w:val="008F6F7B"/>
    <w:rsid w:val="0090031E"/>
    <w:rsid w:val="00900659"/>
    <w:rsid w:val="009008CA"/>
    <w:rsid w:val="00900E69"/>
    <w:rsid w:val="00900FAF"/>
    <w:rsid w:val="009013D9"/>
    <w:rsid w:val="00903F0C"/>
    <w:rsid w:val="00906051"/>
    <w:rsid w:val="00906565"/>
    <w:rsid w:val="009065F9"/>
    <w:rsid w:val="00906B15"/>
    <w:rsid w:val="009148FA"/>
    <w:rsid w:val="00916462"/>
    <w:rsid w:val="0092004D"/>
    <w:rsid w:val="00921811"/>
    <w:rsid w:val="00921EFF"/>
    <w:rsid w:val="00922A86"/>
    <w:rsid w:val="00922E13"/>
    <w:rsid w:val="009233AE"/>
    <w:rsid w:val="00924871"/>
    <w:rsid w:val="00924EEA"/>
    <w:rsid w:val="0092569C"/>
    <w:rsid w:val="00926885"/>
    <w:rsid w:val="00926EAB"/>
    <w:rsid w:val="00927130"/>
    <w:rsid w:val="00927601"/>
    <w:rsid w:val="00930426"/>
    <w:rsid w:val="0093142A"/>
    <w:rsid w:val="009314D7"/>
    <w:rsid w:val="00931597"/>
    <w:rsid w:val="00932630"/>
    <w:rsid w:val="00933470"/>
    <w:rsid w:val="009337B9"/>
    <w:rsid w:val="0093491F"/>
    <w:rsid w:val="00936A60"/>
    <w:rsid w:val="00940412"/>
    <w:rsid w:val="0094079A"/>
    <w:rsid w:val="009410B3"/>
    <w:rsid w:val="0094290B"/>
    <w:rsid w:val="00943BFA"/>
    <w:rsid w:val="00946663"/>
    <w:rsid w:val="009475BE"/>
    <w:rsid w:val="00951B62"/>
    <w:rsid w:val="00952606"/>
    <w:rsid w:val="00952A38"/>
    <w:rsid w:val="00952CB6"/>
    <w:rsid w:val="009531AB"/>
    <w:rsid w:val="009538A6"/>
    <w:rsid w:val="009547ED"/>
    <w:rsid w:val="00957047"/>
    <w:rsid w:val="00957F4D"/>
    <w:rsid w:val="0096089F"/>
    <w:rsid w:val="00960E97"/>
    <w:rsid w:val="009617AE"/>
    <w:rsid w:val="00961BFD"/>
    <w:rsid w:val="00962736"/>
    <w:rsid w:val="009646BB"/>
    <w:rsid w:val="00964ECA"/>
    <w:rsid w:val="009658D8"/>
    <w:rsid w:val="00966CD7"/>
    <w:rsid w:val="00967D95"/>
    <w:rsid w:val="00971680"/>
    <w:rsid w:val="00971787"/>
    <w:rsid w:val="00971FBD"/>
    <w:rsid w:val="009722FF"/>
    <w:rsid w:val="00972EC4"/>
    <w:rsid w:val="00973CA5"/>
    <w:rsid w:val="00974074"/>
    <w:rsid w:val="009750C4"/>
    <w:rsid w:val="009766E3"/>
    <w:rsid w:val="00976D07"/>
    <w:rsid w:val="00980627"/>
    <w:rsid w:val="0098171C"/>
    <w:rsid w:val="00983EBD"/>
    <w:rsid w:val="0098494E"/>
    <w:rsid w:val="00984A27"/>
    <w:rsid w:val="00985023"/>
    <w:rsid w:val="00985C66"/>
    <w:rsid w:val="00987D75"/>
    <w:rsid w:val="00990846"/>
    <w:rsid w:val="00990CC1"/>
    <w:rsid w:val="009915BF"/>
    <w:rsid w:val="00991672"/>
    <w:rsid w:val="0099231A"/>
    <w:rsid w:val="00993797"/>
    <w:rsid w:val="00993E66"/>
    <w:rsid w:val="009944BD"/>
    <w:rsid w:val="0099499E"/>
    <w:rsid w:val="00995BAF"/>
    <w:rsid w:val="009964F3"/>
    <w:rsid w:val="00996C87"/>
    <w:rsid w:val="00997F0F"/>
    <w:rsid w:val="009A1533"/>
    <w:rsid w:val="009A1F9E"/>
    <w:rsid w:val="009A23CA"/>
    <w:rsid w:val="009A438E"/>
    <w:rsid w:val="009A4D25"/>
    <w:rsid w:val="009A5333"/>
    <w:rsid w:val="009A5833"/>
    <w:rsid w:val="009A5FFD"/>
    <w:rsid w:val="009A6067"/>
    <w:rsid w:val="009A6ED8"/>
    <w:rsid w:val="009A765C"/>
    <w:rsid w:val="009A7DA3"/>
    <w:rsid w:val="009A7DEE"/>
    <w:rsid w:val="009B0428"/>
    <w:rsid w:val="009B05F3"/>
    <w:rsid w:val="009B0B29"/>
    <w:rsid w:val="009B166E"/>
    <w:rsid w:val="009B2FD3"/>
    <w:rsid w:val="009B3493"/>
    <w:rsid w:val="009B467D"/>
    <w:rsid w:val="009B46D1"/>
    <w:rsid w:val="009B5F13"/>
    <w:rsid w:val="009B7321"/>
    <w:rsid w:val="009C000C"/>
    <w:rsid w:val="009C0D39"/>
    <w:rsid w:val="009C0EE9"/>
    <w:rsid w:val="009C0EF1"/>
    <w:rsid w:val="009C5286"/>
    <w:rsid w:val="009C5580"/>
    <w:rsid w:val="009C56D2"/>
    <w:rsid w:val="009C5A83"/>
    <w:rsid w:val="009C616D"/>
    <w:rsid w:val="009D02AC"/>
    <w:rsid w:val="009D0C60"/>
    <w:rsid w:val="009D0E42"/>
    <w:rsid w:val="009D5B02"/>
    <w:rsid w:val="009D66CD"/>
    <w:rsid w:val="009E04DF"/>
    <w:rsid w:val="009E2253"/>
    <w:rsid w:val="009E3E25"/>
    <w:rsid w:val="009E4C9D"/>
    <w:rsid w:val="009E5850"/>
    <w:rsid w:val="009E6DAE"/>
    <w:rsid w:val="009F1B57"/>
    <w:rsid w:val="009F1CE5"/>
    <w:rsid w:val="009F229B"/>
    <w:rsid w:val="009F2687"/>
    <w:rsid w:val="009F26E0"/>
    <w:rsid w:val="009F2A55"/>
    <w:rsid w:val="009F2DA3"/>
    <w:rsid w:val="009F5E49"/>
    <w:rsid w:val="009F72AD"/>
    <w:rsid w:val="00A002C5"/>
    <w:rsid w:val="00A0153A"/>
    <w:rsid w:val="00A015D0"/>
    <w:rsid w:val="00A02200"/>
    <w:rsid w:val="00A022E6"/>
    <w:rsid w:val="00A023FF"/>
    <w:rsid w:val="00A03CA8"/>
    <w:rsid w:val="00A04E2B"/>
    <w:rsid w:val="00A05788"/>
    <w:rsid w:val="00A0636C"/>
    <w:rsid w:val="00A0799A"/>
    <w:rsid w:val="00A10592"/>
    <w:rsid w:val="00A106CD"/>
    <w:rsid w:val="00A10A92"/>
    <w:rsid w:val="00A11552"/>
    <w:rsid w:val="00A118F5"/>
    <w:rsid w:val="00A12009"/>
    <w:rsid w:val="00A127AD"/>
    <w:rsid w:val="00A12B3B"/>
    <w:rsid w:val="00A1562A"/>
    <w:rsid w:val="00A15EF2"/>
    <w:rsid w:val="00A16389"/>
    <w:rsid w:val="00A16E04"/>
    <w:rsid w:val="00A17363"/>
    <w:rsid w:val="00A173A9"/>
    <w:rsid w:val="00A21495"/>
    <w:rsid w:val="00A219FB"/>
    <w:rsid w:val="00A21FEA"/>
    <w:rsid w:val="00A224C6"/>
    <w:rsid w:val="00A22A55"/>
    <w:rsid w:val="00A23413"/>
    <w:rsid w:val="00A237A2"/>
    <w:rsid w:val="00A23F0D"/>
    <w:rsid w:val="00A247FA"/>
    <w:rsid w:val="00A24EBA"/>
    <w:rsid w:val="00A25B60"/>
    <w:rsid w:val="00A266D3"/>
    <w:rsid w:val="00A26FE2"/>
    <w:rsid w:val="00A27E2D"/>
    <w:rsid w:val="00A31074"/>
    <w:rsid w:val="00A32969"/>
    <w:rsid w:val="00A32D41"/>
    <w:rsid w:val="00A32F12"/>
    <w:rsid w:val="00A32FBD"/>
    <w:rsid w:val="00A3350D"/>
    <w:rsid w:val="00A348B3"/>
    <w:rsid w:val="00A356B1"/>
    <w:rsid w:val="00A362A3"/>
    <w:rsid w:val="00A420DC"/>
    <w:rsid w:val="00A4261E"/>
    <w:rsid w:val="00A43B45"/>
    <w:rsid w:val="00A454F1"/>
    <w:rsid w:val="00A47035"/>
    <w:rsid w:val="00A47C5C"/>
    <w:rsid w:val="00A503F2"/>
    <w:rsid w:val="00A51D37"/>
    <w:rsid w:val="00A51F18"/>
    <w:rsid w:val="00A52479"/>
    <w:rsid w:val="00A52FDA"/>
    <w:rsid w:val="00A534D5"/>
    <w:rsid w:val="00A536F2"/>
    <w:rsid w:val="00A54679"/>
    <w:rsid w:val="00A556DB"/>
    <w:rsid w:val="00A55AA2"/>
    <w:rsid w:val="00A56226"/>
    <w:rsid w:val="00A57C30"/>
    <w:rsid w:val="00A60D88"/>
    <w:rsid w:val="00A60F6E"/>
    <w:rsid w:val="00A610F0"/>
    <w:rsid w:val="00A62057"/>
    <w:rsid w:val="00A62271"/>
    <w:rsid w:val="00A625B9"/>
    <w:rsid w:val="00A6337D"/>
    <w:rsid w:val="00A63FD7"/>
    <w:rsid w:val="00A64C00"/>
    <w:rsid w:val="00A653C5"/>
    <w:rsid w:val="00A66C37"/>
    <w:rsid w:val="00A671DA"/>
    <w:rsid w:val="00A71C98"/>
    <w:rsid w:val="00A72F72"/>
    <w:rsid w:val="00A737FF"/>
    <w:rsid w:val="00A7418D"/>
    <w:rsid w:val="00A756B0"/>
    <w:rsid w:val="00A7757D"/>
    <w:rsid w:val="00A77688"/>
    <w:rsid w:val="00A778AA"/>
    <w:rsid w:val="00A77C2A"/>
    <w:rsid w:val="00A81DFF"/>
    <w:rsid w:val="00A83465"/>
    <w:rsid w:val="00A83F12"/>
    <w:rsid w:val="00A859EA"/>
    <w:rsid w:val="00A85FD5"/>
    <w:rsid w:val="00A86A31"/>
    <w:rsid w:val="00A873A9"/>
    <w:rsid w:val="00A87863"/>
    <w:rsid w:val="00A91D5B"/>
    <w:rsid w:val="00A938C0"/>
    <w:rsid w:val="00A9424D"/>
    <w:rsid w:val="00A94304"/>
    <w:rsid w:val="00A944D1"/>
    <w:rsid w:val="00A953D0"/>
    <w:rsid w:val="00A9583F"/>
    <w:rsid w:val="00A95F13"/>
    <w:rsid w:val="00A9649A"/>
    <w:rsid w:val="00A97250"/>
    <w:rsid w:val="00AA10CF"/>
    <w:rsid w:val="00AA1359"/>
    <w:rsid w:val="00AA1A33"/>
    <w:rsid w:val="00AA2A78"/>
    <w:rsid w:val="00AA31F4"/>
    <w:rsid w:val="00AA3313"/>
    <w:rsid w:val="00AA39AD"/>
    <w:rsid w:val="00AA3B2F"/>
    <w:rsid w:val="00AA47D6"/>
    <w:rsid w:val="00AA5797"/>
    <w:rsid w:val="00AA5AA1"/>
    <w:rsid w:val="00AA5BF3"/>
    <w:rsid w:val="00AB00CD"/>
    <w:rsid w:val="00AB0DEE"/>
    <w:rsid w:val="00AB1DD2"/>
    <w:rsid w:val="00AB3942"/>
    <w:rsid w:val="00AB3ACB"/>
    <w:rsid w:val="00AB46E9"/>
    <w:rsid w:val="00AB5D0B"/>
    <w:rsid w:val="00AB6512"/>
    <w:rsid w:val="00AB6BC0"/>
    <w:rsid w:val="00AC0031"/>
    <w:rsid w:val="00AC062E"/>
    <w:rsid w:val="00AC1674"/>
    <w:rsid w:val="00AC19B7"/>
    <w:rsid w:val="00AC19DE"/>
    <w:rsid w:val="00AC2FF8"/>
    <w:rsid w:val="00AC350C"/>
    <w:rsid w:val="00AC3C2D"/>
    <w:rsid w:val="00AC4FBB"/>
    <w:rsid w:val="00AC517F"/>
    <w:rsid w:val="00AC55E6"/>
    <w:rsid w:val="00AC571F"/>
    <w:rsid w:val="00AC5A97"/>
    <w:rsid w:val="00AC5DF1"/>
    <w:rsid w:val="00AC630C"/>
    <w:rsid w:val="00AC63D7"/>
    <w:rsid w:val="00AC6CEC"/>
    <w:rsid w:val="00AD03B6"/>
    <w:rsid w:val="00AD0A58"/>
    <w:rsid w:val="00AD0F0C"/>
    <w:rsid w:val="00AD1681"/>
    <w:rsid w:val="00AD1F55"/>
    <w:rsid w:val="00AD3ED0"/>
    <w:rsid w:val="00AD4C89"/>
    <w:rsid w:val="00AD4E3C"/>
    <w:rsid w:val="00AD4ECA"/>
    <w:rsid w:val="00AD5506"/>
    <w:rsid w:val="00AD5E60"/>
    <w:rsid w:val="00AE0C71"/>
    <w:rsid w:val="00AE0E10"/>
    <w:rsid w:val="00AE100D"/>
    <w:rsid w:val="00AE1B42"/>
    <w:rsid w:val="00AE3A74"/>
    <w:rsid w:val="00AE3D02"/>
    <w:rsid w:val="00AE3D37"/>
    <w:rsid w:val="00AE4069"/>
    <w:rsid w:val="00AE454B"/>
    <w:rsid w:val="00AE4598"/>
    <w:rsid w:val="00AE4A24"/>
    <w:rsid w:val="00AE50C3"/>
    <w:rsid w:val="00AE5235"/>
    <w:rsid w:val="00AE5D21"/>
    <w:rsid w:val="00AE5E1A"/>
    <w:rsid w:val="00AE63DF"/>
    <w:rsid w:val="00AF1193"/>
    <w:rsid w:val="00AF1347"/>
    <w:rsid w:val="00AF30BA"/>
    <w:rsid w:val="00AF31C9"/>
    <w:rsid w:val="00AF32F9"/>
    <w:rsid w:val="00AF390C"/>
    <w:rsid w:val="00AF46DF"/>
    <w:rsid w:val="00AF57FA"/>
    <w:rsid w:val="00AF6753"/>
    <w:rsid w:val="00AF6CFA"/>
    <w:rsid w:val="00AF7EF0"/>
    <w:rsid w:val="00B00BB8"/>
    <w:rsid w:val="00B00CC6"/>
    <w:rsid w:val="00B01EA0"/>
    <w:rsid w:val="00B0217D"/>
    <w:rsid w:val="00B03683"/>
    <w:rsid w:val="00B03DB9"/>
    <w:rsid w:val="00B04188"/>
    <w:rsid w:val="00B04E06"/>
    <w:rsid w:val="00B07BEC"/>
    <w:rsid w:val="00B10685"/>
    <w:rsid w:val="00B11E01"/>
    <w:rsid w:val="00B126E1"/>
    <w:rsid w:val="00B134F3"/>
    <w:rsid w:val="00B147FA"/>
    <w:rsid w:val="00B16127"/>
    <w:rsid w:val="00B16A5D"/>
    <w:rsid w:val="00B16D69"/>
    <w:rsid w:val="00B1742C"/>
    <w:rsid w:val="00B1760D"/>
    <w:rsid w:val="00B1787E"/>
    <w:rsid w:val="00B1795C"/>
    <w:rsid w:val="00B216D6"/>
    <w:rsid w:val="00B219A9"/>
    <w:rsid w:val="00B225B0"/>
    <w:rsid w:val="00B23496"/>
    <w:rsid w:val="00B24853"/>
    <w:rsid w:val="00B261E3"/>
    <w:rsid w:val="00B30E8C"/>
    <w:rsid w:val="00B31A71"/>
    <w:rsid w:val="00B32099"/>
    <w:rsid w:val="00B32102"/>
    <w:rsid w:val="00B32785"/>
    <w:rsid w:val="00B32D1F"/>
    <w:rsid w:val="00B3427E"/>
    <w:rsid w:val="00B34534"/>
    <w:rsid w:val="00B34C7B"/>
    <w:rsid w:val="00B369D2"/>
    <w:rsid w:val="00B36B50"/>
    <w:rsid w:val="00B41282"/>
    <w:rsid w:val="00B4145F"/>
    <w:rsid w:val="00B41510"/>
    <w:rsid w:val="00B444DD"/>
    <w:rsid w:val="00B45058"/>
    <w:rsid w:val="00B46EF9"/>
    <w:rsid w:val="00B51AB0"/>
    <w:rsid w:val="00B51BCD"/>
    <w:rsid w:val="00B52F6D"/>
    <w:rsid w:val="00B543CB"/>
    <w:rsid w:val="00B559E1"/>
    <w:rsid w:val="00B56488"/>
    <w:rsid w:val="00B56862"/>
    <w:rsid w:val="00B600AD"/>
    <w:rsid w:val="00B60173"/>
    <w:rsid w:val="00B60185"/>
    <w:rsid w:val="00B61807"/>
    <w:rsid w:val="00B6207A"/>
    <w:rsid w:val="00B621CE"/>
    <w:rsid w:val="00B627AF"/>
    <w:rsid w:val="00B6297E"/>
    <w:rsid w:val="00B630F6"/>
    <w:rsid w:val="00B639C8"/>
    <w:rsid w:val="00B639E2"/>
    <w:rsid w:val="00B63B0A"/>
    <w:rsid w:val="00B63F68"/>
    <w:rsid w:val="00B66642"/>
    <w:rsid w:val="00B66DF8"/>
    <w:rsid w:val="00B703B3"/>
    <w:rsid w:val="00B71AB1"/>
    <w:rsid w:val="00B72690"/>
    <w:rsid w:val="00B72D51"/>
    <w:rsid w:val="00B7367A"/>
    <w:rsid w:val="00B74113"/>
    <w:rsid w:val="00B74778"/>
    <w:rsid w:val="00B74AE0"/>
    <w:rsid w:val="00B75291"/>
    <w:rsid w:val="00B75437"/>
    <w:rsid w:val="00B759A2"/>
    <w:rsid w:val="00B75FAC"/>
    <w:rsid w:val="00B7743F"/>
    <w:rsid w:val="00B812D7"/>
    <w:rsid w:val="00B82671"/>
    <w:rsid w:val="00B82EB5"/>
    <w:rsid w:val="00B83D99"/>
    <w:rsid w:val="00B83FE0"/>
    <w:rsid w:val="00B86908"/>
    <w:rsid w:val="00B87A53"/>
    <w:rsid w:val="00B87EF0"/>
    <w:rsid w:val="00B9064B"/>
    <w:rsid w:val="00B90A6E"/>
    <w:rsid w:val="00B9179D"/>
    <w:rsid w:val="00B92AA0"/>
    <w:rsid w:val="00B9307B"/>
    <w:rsid w:val="00B932D4"/>
    <w:rsid w:val="00B93335"/>
    <w:rsid w:val="00B933CB"/>
    <w:rsid w:val="00B94841"/>
    <w:rsid w:val="00B94C1D"/>
    <w:rsid w:val="00B950AF"/>
    <w:rsid w:val="00B9546C"/>
    <w:rsid w:val="00B960F7"/>
    <w:rsid w:val="00BA104C"/>
    <w:rsid w:val="00BA108E"/>
    <w:rsid w:val="00BA2557"/>
    <w:rsid w:val="00BA314C"/>
    <w:rsid w:val="00BA3E54"/>
    <w:rsid w:val="00BA3F2D"/>
    <w:rsid w:val="00BA54A9"/>
    <w:rsid w:val="00BA55E4"/>
    <w:rsid w:val="00BA5AAE"/>
    <w:rsid w:val="00BA6153"/>
    <w:rsid w:val="00BA6CC2"/>
    <w:rsid w:val="00BB01C3"/>
    <w:rsid w:val="00BB02AE"/>
    <w:rsid w:val="00BB0EFF"/>
    <w:rsid w:val="00BB2595"/>
    <w:rsid w:val="00BB2C80"/>
    <w:rsid w:val="00BB382E"/>
    <w:rsid w:val="00BB4167"/>
    <w:rsid w:val="00BB4D06"/>
    <w:rsid w:val="00BB5B12"/>
    <w:rsid w:val="00BB68EE"/>
    <w:rsid w:val="00BB6B9D"/>
    <w:rsid w:val="00BC0679"/>
    <w:rsid w:val="00BC0B04"/>
    <w:rsid w:val="00BC179F"/>
    <w:rsid w:val="00BC1D79"/>
    <w:rsid w:val="00BC2128"/>
    <w:rsid w:val="00BC2152"/>
    <w:rsid w:val="00BC228B"/>
    <w:rsid w:val="00BC2305"/>
    <w:rsid w:val="00BC2B2E"/>
    <w:rsid w:val="00BC33EB"/>
    <w:rsid w:val="00BC39FD"/>
    <w:rsid w:val="00BC4A0B"/>
    <w:rsid w:val="00BC6239"/>
    <w:rsid w:val="00BC638C"/>
    <w:rsid w:val="00BC7ABD"/>
    <w:rsid w:val="00BD22F8"/>
    <w:rsid w:val="00BD250F"/>
    <w:rsid w:val="00BD2CDB"/>
    <w:rsid w:val="00BD4EB7"/>
    <w:rsid w:val="00BD568F"/>
    <w:rsid w:val="00BD61E3"/>
    <w:rsid w:val="00BD773F"/>
    <w:rsid w:val="00BD7F84"/>
    <w:rsid w:val="00BE1338"/>
    <w:rsid w:val="00BE1486"/>
    <w:rsid w:val="00BE4228"/>
    <w:rsid w:val="00BE4C7E"/>
    <w:rsid w:val="00BE56D3"/>
    <w:rsid w:val="00BE5822"/>
    <w:rsid w:val="00BE5D46"/>
    <w:rsid w:val="00BE5F53"/>
    <w:rsid w:val="00BE7774"/>
    <w:rsid w:val="00BE7AC6"/>
    <w:rsid w:val="00BF05C2"/>
    <w:rsid w:val="00BF18B6"/>
    <w:rsid w:val="00BF2F26"/>
    <w:rsid w:val="00BF483B"/>
    <w:rsid w:val="00BF4C41"/>
    <w:rsid w:val="00BF4DAE"/>
    <w:rsid w:val="00BF5B81"/>
    <w:rsid w:val="00BF6915"/>
    <w:rsid w:val="00BF6CF7"/>
    <w:rsid w:val="00C01DCF"/>
    <w:rsid w:val="00C0202E"/>
    <w:rsid w:val="00C02BD1"/>
    <w:rsid w:val="00C03953"/>
    <w:rsid w:val="00C03DF4"/>
    <w:rsid w:val="00C03E78"/>
    <w:rsid w:val="00C0543F"/>
    <w:rsid w:val="00C057A8"/>
    <w:rsid w:val="00C05E1E"/>
    <w:rsid w:val="00C10672"/>
    <w:rsid w:val="00C10920"/>
    <w:rsid w:val="00C10E65"/>
    <w:rsid w:val="00C11AE1"/>
    <w:rsid w:val="00C1263A"/>
    <w:rsid w:val="00C133A2"/>
    <w:rsid w:val="00C13DB6"/>
    <w:rsid w:val="00C142C3"/>
    <w:rsid w:val="00C1495C"/>
    <w:rsid w:val="00C16311"/>
    <w:rsid w:val="00C20E04"/>
    <w:rsid w:val="00C2109C"/>
    <w:rsid w:val="00C21868"/>
    <w:rsid w:val="00C2304F"/>
    <w:rsid w:val="00C23D21"/>
    <w:rsid w:val="00C243FA"/>
    <w:rsid w:val="00C24480"/>
    <w:rsid w:val="00C26522"/>
    <w:rsid w:val="00C269A0"/>
    <w:rsid w:val="00C26E19"/>
    <w:rsid w:val="00C31DFE"/>
    <w:rsid w:val="00C32067"/>
    <w:rsid w:val="00C32127"/>
    <w:rsid w:val="00C3234E"/>
    <w:rsid w:val="00C326CA"/>
    <w:rsid w:val="00C326CC"/>
    <w:rsid w:val="00C33524"/>
    <w:rsid w:val="00C345D2"/>
    <w:rsid w:val="00C35994"/>
    <w:rsid w:val="00C36A20"/>
    <w:rsid w:val="00C3737F"/>
    <w:rsid w:val="00C37F1F"/>
    <w:rsid w:val="00C43483"/>
    <w:rsid w:val="00C442C1"/>
    <w:rsid w:val="00C44CFC"/>
    <w:rsid w:val="00C462A4"/>
    <w:rsid w:val="00C463DE"/>
    <w:rsid w:val="00C46820"/>
    <w:rsid w:val="00C46C6D"/>
    <w:rsid w:val="00C46CD5"/>
    <w:rsid w:val="00C47B77"/>
    <w:rsid w:val="00C509DF"/>
    <w:rsid w:val="00C50A2A"/>
    <w:rsid w:val="00C50DF0"/>
    <w:rsid w:val="00C51F07"/>
    <w:rsid w:val="00C51F51"/>
    <w:rsid w:val="00C52AE8"/>
    <w:rsid w:val="00C52D5B"/>
    <w:rsid w:val="00C53B06"/>
    <w:rsid w:val="00C53FD4"/>
    <w:rsid w:val="00C5427C"/>
    <w:rsid w:val="00C5476F"/>
    <w:rsid w:val="00C562D8"/>
    <w:rsid w:val="00C567E5"/>
    <w:rsid w:val="00C575ED"/>
    <w:rsid w:val="00C5782D"/>
    <w:rsid w:val="00C60A80"/>
    <w:rsid w:val="00C61935"/>
    <w:rsid w:val="00C6228B"/>
    <w:rsid w:val="00C626B0"/>
    <w:rsid w:val="00C62F78"/>
    <w:rsid w:val="00C63EF8"/>
    <w:rsid w:val="00C64EC1"/>
    <w:rsid w:val="00C66BB6"/>
    <w:rsid w:val="00C66D38"/>
    <w:rsid w:val="00C66D43"/>
    <w:rsid w:val="00C676D4"/>
    <w:rsid w:val="00C67EE5"/>
    <w:rsid w:val="00C70A06"/>
    <w:rsid w:val="00C70C1F"/>
    <w:rsid w:val="00C71318"/>
    <w:rsid w:val="00C71509"/>
    <w:rsid w:val="00C733AC"/>
    <w:rsid w:val="00C73D87"/>
    <w:rsid w:val="00C74F40"/>
    <w:rsid w:val="00C7508E"/>
    <w:rsid w:val="00C76BCD"/>
    <w:rsid w:val="00C77170"/>
    <w:rsid w:val="00C77527"/>
    <w:rsid w:val="00C77C12"/>
    <w:rsid w:val="00C8134A"/>
    <w:rsid w:val="00C82A65"/>
    <w:rsid w:val="00C832BC"/>
    <w:rsid w:val="00C8402D"/>
    <w:rsid w:val="00C842CC"/>
    <w:rsid w:val="00C84C48"/>
    <w:rsid w:val="00C84F4F"/>
    <w:rsid w:val="00C85E1D"/>
    <w:rsid w:val="00C86352"/>
    <w:rsid w:val="00C8688D"/>
    <w:rsid w:val="00C876CE"/>
    <w:rsid w:val="00C91241"/>
    <w:rsid w:val="00C91A46"/>
    <w:rsid w:val="00C92099"/>
    <w:rsid w:val="00C92168"/>
    <w:rsid w:val="00C92196"/>
    <w:rsid w:val="00C930BD"/>
    <w:rsid w:val="00C9315D"/>
    <w:rsid w:val="00C93D90"/>
    <w:rsid w:val="00C9607A"/>
    <w:rsid w:val="00C96598"/>
    <w:rsid w:val="00C97D1D"/>
    <w:rsid w:val="00CA13CE"/>
    <w:rsid w:val="00CA4D25"/>
    <w:rsid w:val="00CA5818"/>
    <w:rsid w:val="00CA59E1"/>
    <w:rsid w:val="00CA5FA2"/>
    <w:rsid w:val="00CA5FA4"/>
    <w:rsid w:val="00CA6C23"/>
    <w:rsid w:val="00CA711A"/>
    <w:rsid w:val="00CA75C5"/>
    <w:rsid w:val="00CA7FA0"/>
    <w:rsid w:val="00CA7FC1"/>
    <w:rsid w:val="00CB09D3"/>
    <w:rsid w:val="00CB0E9E"/>
    <w:rsid w:val="00CB149C"/>
    <w:rsid w:val="00CB290A"/>
    <w:rsid w:val="00CB39F8"/>
    <w:rsid w:val="00CB409B"/>
    <w:rsid w:val="00CB5CD7"/>
    <w:rsid w:val="00CB6D70"/>
    <w:rsid w:val="00CB6E88"/>
    <w:rsid w:val="00CC0177"/>
    <w:rsid w:val="00CC04AE"/>
    <w:rsid w:val="00CC0B75"/>
    <w:rsid w:val="00CC0F9F"/>
    <w:rsid w:val="00CC2D14"/>
    <w:rsid w:val="00CC4392"/>
    <w:rsid w:val="00CC4776"/>
    <w:rsid w:val="00CC50D3"/>
    <w:rsid w:val="00CC5443"/>
    <w:rsid w:val="00CC5553"/>
    <w:rsid w:val="00CC555C"/>
    <w:rsid w:val="00CC61C1"/>
    <w:rsid w:val="00CC6B74"/>
    <w:rsid w:val="00CD1AA3"/>
    <w:rsid w:val="00CD1D91"/>
    <w:rsid w:val="00CD4E0F"/>
    <w:rsid w:val="00CD56C8"/>
    <w:rsid w:val="00CD5C71"/>
    <w:rsid w:val="00CD6BD2"/>
    <w:rsid w:val="00CD6EA1"/>
    <w:rsid w:val="00CD706A"/>
    <w:rsid w:val="00CD74B0"/>
    <w:rsid w:val="00CD7C86"/>
    <w:rsid w:val="00CE00AE"/>
    <w:rsid w:val="00CE0372"/>
    <w:rsid w:val="00CE0927"/>
    <w:rsid w:val="00CE0C83"/>
    <w:rsid w:val="00CE1485"/>
    <w:rsid w:val="00CE170D"/>
    <w:rsid w:val="00CE1755"/>
    <w:rsid w:val="00CE23C9"/>
    <w:rsid w:val="00CE2667"/>
    <w:rsid w:val="00CE278B"/>
    <w:rsid w:val="00CE2B90"/>
    <w:rsid w:val="00CE2D5D"/>
    <w:rsid w:val="00CE38E7"/>
    <w:rsid w:val="00CE3E30"/>
    <w:rsid w:val="00CE4098"/>
    <w:rsid w:val="00CE4512"/>
    <w:rsid w:val="00CE464B"/>
    <w:rsid w:val="00CE64CA"/>
    <w:rsid w:val="00CE7028"/>
    <w:rsid w:val="00CF002E"/>
    <w:rsid w:val="00CF1E85"/>
    <w:rsid w:val="00CF2D04"/>
    <w:rsid w:val="00CF3552"/>
    <w:rsid w:val="00CF36B6"/>
    <w:rsid w:val="00CF3767"/>
    <w:rsid w:val="00CF5056"/>
    <w:rsid w:val="00CF5AB6"/>
    <w:rsid w:val="00CF5AF2"/>
    <w:rsid w:val="00CF7C9C"/>
    <w:rsid w:val="00CF7F9B"/>
    <w:rsid w:val="00D007BC"/>
    <w:rsid w:val="00D01747"/>
    <w:rsid w:val="00D01E79"/>
    <w:rsid w:val="00D03A86"/>
    <w:rsid w:val="00D045BF"/>
    <w:rsid w:val="00D04A97"/>
    <w:rsid w:val="00D05FA4"/>
    <w:rsid w:val="00D07117"/>
    <w:rsid w:val="00D07AE0"/>
    <w:rsid w:val="00D111B3"/>
    <w:rsid w:val="00D12B6D"/>
    <w:rsid w:val="00D133E5"/>
    <w:rsid w:val="00D148D7"/>
    <w:rsid w:val="00D14E7D"/>
    <w:rsid w:val="00D15015"/>
    <w:rsid w:val="00D15068"/>
    <w:rsid w:val="00D15317"/>
    <w:rsid w:val="00D16131"/>
    <w:rsid w:val="00D1704A"/>
    <w:rsid w:val="00D21AAD"/>
    <w:rsid w:val="00D21B1C"/>
    <w:rsid w:val="00D22362"/>
    <w:rsid w:val="00D2359C"/>
    <w:rsid w:val="00D24241"/>
    <w:rsid w:val="00D270CA"/>
    <w:rsid w:val="00D27ADC"/>
    <w:rsid w:val="00D301F9"/>
    <w:rsid w:val="00D304D6"/>
    <w:rsid w:val="00D31301"/>
    <w:rsid w:val="00D31A20"/>
    <w:rsid w:val="00D32519"/>
    <w:rsid w:val="00D32E70"/>
    <w:rsid w:val="00D338F2"/>
    <w:rsid w:val="00D3415F"/>
    <w:rsid w:val="00D34AC6"/>
    <w:rsid w:val="00D358DD"/>
    <w:rsid w:val="00D359AA"/>
    <w:rsid w:val="00D35DAB"/>
    <w:rsid w:val="00D3628D"/>
    <w:rsid w:val="00D36B3D"/>
    <w:rsid w:val="00D36D3F"/>
    <w:rsid w:val="00D4013E"/>
    <w:rsid w:val="00D40677"/>
    <w:rsid w:val="00D4079E"/>
    <w:rsid w:val="00D414C1"/>
    <w:rsid w:val="00D42721"/>
    <w:rsid w:val="00D4314F"/>
    <w:rsid w:val="00D436DC"/>
    <w:rsid w:val="00D43D4B"/>
    <w:rsid w:val="00D450ED"/>
    <w:rsid w:val="00D45528"/>
    <w:rsid w:val="00D45A08"/>
    <w:rsid w:val="00D47357"/>
    <w:rsid w:val="00D47981"/>
    <w:rsid w:val="00D47BC1"/>
    <w:rsid w:val="00D47FAB"/>
    <w:rsid w:val="00D508AC"/>
    <w:rsid w:val="00D50E5C"/>
    <w:rsid w:val="00D50E87"/>
    <w:rsid w:val="00D51B92"/>
    <w:rsid w:val="00D51DFF"/>
    <w:rsid w:val="00D52292"/>
    <w:rsid w:val="00D52B2A"/>
    <w:rsid w:val="00D5382F"/>
    <w:rsid w:val="00D53BE7"/>
    <w:rsid w:val="00D53D35"/>
    <w:rsid w:val="00D53D50"/>
    <w:rsid w:val="00D56CEE"/>
    <w:rsid w:val="00D57555"/>
    <w:rsid w:val="00D578CB"/>
    <w:rsid w:val="00D57FAA"/>
    <w:rsid w:val="00D6022E"/>
    <w:rsid w:val="00D6097B"/>
    <w:rsid w:val="00D616CA"/>
    <w:rsid w:val="00D61AA0"/>
    <w:rsid w:val="00D64098"/>
    <w:rsid w:val="00D651D3"/>
    <w:rsid w:val="00D65D55"/>
    <w:rsid w:val="00D663C2"/>
    <w:rsid w:val="00D67727"/>
    <w:rsid w:val="00D70593"/>
    <w:rsid w:val="00D708A1"/>
    <w:rsid w:val="00D70A2C"/>
    <w:rsid w:val="00D70D0D"/>
    <w:rsid w:val="00D70F10"/>
    <w:rsid w:val="00D71566"/>
    <w:rsid w:val="00D72A34"/>
    <w:rsid w:val="00D7334C"/>
    <w:rsid w:val="00D73C6A"/>
    <w:rsid w:val="00D74359"/>
    <w:rsid w:val="00D751FF"/>
    <w:rsid w:val="00D75215"/>
    <w:rsid w:val="00D7530C"/>
    <w:rsid w:val="00D7605E"/>
    <w:rsid w:val="00D76834"/>
    <w:rsid w:val="00D76E45"/>
    <w:rsid w:val="00D778E6"/>
    <w:rsid w:val="00D805C8"/>
    <w:rsid w:val="00D82D25"/>
    <w:rsid w:val="00D82EAC"/>
    <w:rsid w:val="00D8307C"/>
    <w:rsid w:val="00D83CF0"/>
    <w:rsid w:val="00D84DC4"/>
    <w:rsid w:val="00D85071"/>
    <w:rsid w:val="00D856E2"/>
    <w:rsid w:val="00D8683A"/>
    <w:rsid w:val="00D868E9"/>
    <w:rsid w:val="00D86C1E"/>
    <w:rsid w:val="00D90EF4"/>
    <w:rsid w:val="00D91F83"/>
    <w:rsid w:val="00D92198"/>
    <w:rsid w:val="00D92C4E"/>
    <w:rsid w:val="00D93CEE"/>
    <w:rsid w:val="00D94808"/>
    <w:rsid w:val="00D94842"/>
    <w:rsid w:val="00D957C6"/>
    <w:rsid w:val="00D95DF4"/>
    <w:rsid w:val="00D96B88"/>
    <w:rsid w:val="00D97CFC"/>
    <w:rsid w:val="00DA021F"/>
    <w:rsid w:val="00DA0DED"/>
    <w:rsid w:val="00DA1535"/>
    <w:rsid w:val="00DA2DE0"/>
    <w:rsid w:val="00DA3643"/>
    <w:rsid w:val="00DA3BAA"/>
    <w:rsid w:val="00DA439B"/>
    <w:rsid w:val="00DA4A47"/>
    <w:rsid w:val="00DA4E5A"/>
    <w:rsid w:val="00DA5EED"/>
    <w:rsid w:val="00DB2D8A"/>
    <w:rsid w:val="00DB2E50"/>
    <w:rsid w:val="00DB2F07"/>
    <w:rsid w:val="00DB311B"/>
    <w:rsid w:val="00DB3233"/>
    <w:rsid w:val="00DB32F3"/>
    <w:rsid w:val="00DB38A1"/>
    <w:rsid w:val="00DB3B8B"/>
    <w:rsid w:val="00DB4420"/>
    <w:rsid w:val="00DB474E"/>
    <w:rsid w:val="00DB4E84"/>
    <w:rsid w:val="00DB4F28"/>
    <w:rsid w:val="00DB5588"/>
    <w:rsid w:val="00DB750C"/>
    <w:rsid w:val="00DB772C"/>
    <w:rsid w:val="00DB7741"/>
    <w:rsid w:val="00DC14EF"/>
    <w:rsid w:val="00DC1C83"/>
    <w:rsid w:val="00DC43B0"/>
    <w:rsid w:val="00DC48C5"/>
    <w:rsid w:val="00DC5C2C"/>
    <w:rsid w:val="00DC68A4"/>
    <w:rsid w:val="00DC6C6B"/>
    <w:rsid w:val="00DD0450"/>
    <w:rsid w:val="00DD0E55"/>
    <w:rsid w:val="00DD1868"/>
    <w:rsid w:val="00DD1974"/>
    <w:rsid w:val="00DD2B7F"/>
    <w:rsid w:val="00DD35FE"/>
    <w:rsid w:val="00DD423D"/>
    <w:rsid w:val="00DD5903"/>
    <w:rsid w:val="00DD6B6C"/>
    <w:rsid w:val="00DD7B59"/>
    <w:rsid w:val="00DD7D18"/>
    <w:rsid w:val="00DE0D4E"/>
    <w:rsid w:val="00DE0F2E"/>
    <w:rsid w:val="00DE341C"/>
    <w:rsid w:val="00DE3F6F"/>
    <w:rsid w:val="00DE3F81"/>
    <w:rsid w:val="00DE479C"/>
    <w:rsid w:val="00DE4B12"/>
    <w:rsid w:val="00DE4D8F"/>
    <w:rsid w:val="00DE5FB8"/>
    <w:rsid w:val="00DE6F5F"/>
    <w:rsid w:val="00DF0A79"/>
    <w:rsid w:val="00DF2095"/>
    <w:rsid w:val="00DF2325"/>
    <w:rsid w:val="00DF24C4"/>
    <w:rsid w:val="00DF276B"/>
    <w:rsid w:val="00DF2A48"/>
    <w:rsid w:val="00DF2CDB"/>
    <w:rsid w:val="00DF569E"/>
    <w:rsid w:val="00DF6449"/>
    <w:rsid w:val="00DF703D"/>
    <w:rsid w:val="00DF73C8"/>
    <w:rsid w:val="00DF766F"/>
    <w:rsid w:val="00E00042"/>
    <w:rsid w:val="00E00081"/>
    <w:rsid w:val="00E0059A"/>
    <w:rsid w:val="00E0407D"/>
    <w:rsid w:val="00E0480B"/>
    <w:rsid w:val="00E04BA5"/>
    <w:rsid w:val="00E055B9"/>
    <w:rsid w:val="00E0657E"/>
    <w:rsid w:val="00E065AC"/>
    <w:rsid w:val="00E0664E"/>
    <w:rsid w:val="00E06B33"/>
    <w:rsid w:val="00E06EA8"/>
    <w:rsid w:val="00E06F06"/>
    <w:rsid w:val="00E07CE9"/>
    <w:rsid w:val="00E12113"/>
    <w:rsid w:val="00E1378B"/>
    <w:rsid w:val="00E1382E"/>
    <w:rsid w:val="00E142F3"/>
    <w:rsid w:val="00E1779D"/>
    <w:rsid w:val="00E20374"/>
    <w:rsid w:val="00E226BD"/>
    <w:rsid w:val="00E23246"/>
    <w:rsid w:val="00E23681"/>
    <w:rsid w:val="00E237CA"/>
    <w:rsid w:val="00E241E7"/>
    <w:rsid w:val="00E24413"/>
    <w:rsid w:val="00E25043"/>
    <w:rsid w:val="00E26898"/>
    <w:rsid w:val="00E27015"/>
    <w:rsid w:val="00E27872"/>
    <w:rsid w:val="00E27927"/>
    <w:rsid w:val="00E27E03"/>
    <w:rsid w:val="00E30445"/>
    <w:rsid w:val="00E31728"/>
    <w:rsid w:val="00E31F65"/>
    <w:rsid w:val="00E32E74"/>
    <w:rsid w:val="00E32E9B"/>
    <w:rsid w:val="00E32FE2"/>
    <w:rsid w:val="00E33D73"/>
    <w:rsid w:val="00E3423A"/>
    <w:rsid w:val="00E34582"/>
    <w:rsid w:val="00E34BBD"/>
    <w:rsid w:val="00E3507C"/>
    <w:rsid w:val="00E35902"/>
    <w:rsid w:val="00E35AB2"/>
    <w:rsid w:val="00E37D8A"/>
    <w:rsid w:val="00E4047C"/>
    <w:rsid w:val="00E41B76"/>
    <w:rsid w:val="00E42F5D"/>
    <w:rsid w:val="00E43F30"/>
    <w:rsid w:val="00E44CD7"/>
    <w:rsid w:val="00E45083"/>
    <w:rsid w:val="00E4549B"/>
    <w:rsid w:val="00E459DF"/>
    <w:rsid w:val="00E45A00"/>
    <w:rsid w:val="00E465D6"/>
    <w:rsid w:val="00E466B4"/>
    <w:rsid w:val="00E47105"/>
    <w:rsid w:val="00E4755C"/>
    <w:rsid w:val="00E477B3"/>
    <w:rsid w:val="00E50054"/>
    <w:rsid w:val="00E50B42"/>
    <w:rsid w:val="00E5139C"/>
    <w:rsid w:val="00E51F62"/>
    <w:rsid w:val="00E52913"/>
    <w:rsid w:val="00E52C9B"/>
    <w:rsid w:val="00E5302C"/>
    <w:rsid w:val="00E54C4B"/>
    <w:rsid w:val="00E55922"/>
    <w:rsid w:val="00E56BC9"/>
    <w:rsid w:val="00E60BBB"/>
    <w:rsid w:val="00E62758"/>
    <w:rsid w:val="00E62BC8"/>
    <w:rsid w:val="00E6386C"/>
    <w:rsid w:val="00E63B71"/>
    <w:rsid w:val="00E63F10"/>
    <w:rsid w:val="00E64174"/>
    <w:rsid w:val="00E657D0"/>
    <w:rsid w:val="00E66874"/>
    <w:rsid w:val="00E66BE9"/>
    <w:rsid w:val="00E673BB"/>
    <w:rsid w:val="00E67490"/>
    <w:rsid w:val="00E674A4"/>
    <w:rsid w:val="00E6761C"/>
    <w:rsid w:val="00E676B8"/>
    <w:rsid w:val="00E6777C"/>
    <w:rsid w:val="00E67CCB"/>
    <w:rsid w:val="00E7057E"/>
    <w:rsid w:val="00E70606"/>
    <w:rsid w:val="00E711F8"/>
    <w:rsid w:val="00E71843"/>
    <w:rsid w:val="00E71CCE"/>
    <w:rsid w:val="00E722EF"/>
    <w:rsid w:val="00E72412"/>
    <w:rsid w:val="00E72505"/>
    <w:rsid w:val="00E729E5"/>
    <w:rsid w:val="00E73450"/>
    <w:rsid w:val="00E73781"/>
    <w:rsid w:val="00E75350"/>
    <w:rsid w:val="00E75921"/>
    <w:rsid w:val="00E75F6B"/>
    <w:rsid w:val="00E76C49"/>
    <w:rsid w:val="00E76F9A"/>
    <w:rsid w:val="00E773D0"/>
    <w:rsid w:val="00E8047B"/>
    <w:rsid w:val="00E81A1D"/>
    <w:rsid w:val="00E81BF4"/>
    <w:rsid w:val="00E8246D"/>
    <w:rsid w:val="00E83B6B"/>
    <w:rsid w:val="00E84E9A"/>
    <w:rsid w:val="00E85075"/>
    <w:rsid w:val="00E85DFE"/>
    <w:rsid w:val="00E85EAE"/>
    <w:rsid w:val="00E91057"/>
    <w:rsid w:val="00E93B0E"/>
    <w:rsid w:val="00E95276"/>
    <w:rsid w:val="00E9610B"/>
    <w:rsid w:val="00E96F75"/>
    <w:rsid w:val="00E97164"/>
    <w:rsid w:val="00E97E6A"/>
    <w:rsid w:val="00EA2668"/>
    <w:rsid w:val="00EA3024"/>
    <w:rsid w:val="00EA3FC5"/>
    <w:rsid w:val="00EA4136"/>
    <w:rsid w:val="00EA4325"/>
    <w:rsid w:val="00EA442E"/>
    <w:rsid w:val="00EA487A"/>
    <w:rsid w:val="00EA4C21"/>
    <w:rsid w:val="00EA4C22"/>
    <w:rsid w:val="00EA52D3"/>
    <w:rsid w:val="00EA53FB"/>
    <w:rsid w:val="00EA5A0D"/>
    <w:rsid w:val="00EA72A2"/>
    <w:rsid w:val="00EB21C6"/>
    <w:rsid w:val="00EB350F"/>
    <w:rsid w:val="00EB4859"/>
    <w:rsid w:val="00EB6278"/>
    <w:rsid w:val="00EB69B3"/>
    <w:rsid w:val="00EB775D"/>
    <w:rsid w:val="00EB7D09"/>
    <w:rsid w:val="00EC0442"/>
    <w:rsid w:val="00EC1651"/>
    <w:rsid w:val="00EC1CED"/>
    <w:rsid w:val="00EC3125"/>
    <w:rsid w:val="00EC38A1"/>
    <w:rsid w:val="00EC3EDE"/>
    <w:rsid w:val="00EC4148"/>
    <w:rsid w:val="00EC487C"/>
    <w:rsid w:val="00EC5EE0"/>
    <w:rsid w:val="00EC60CC"/>
    <w:rsid w:val="00EC733A"/>
    <w:rsid w:val="00ED0501"/>
    <w:rsid w:val="00ED39EB"/>
    <w:rsid w:val="00ED3CFB"/>
    <w:rsid w:val="00ED4A85"/>
    <w:rsid w:val="00ED515B"/>
    <w:rsid w:val="00EE1E8D"/>
    <w:rsid w:val="00EE25A1"/>
    <w:rsid w:val="00EE3917"/>
    <w:rsid w:val="00EE3D62"/>
    <w:rsid w:val="00EE5E72"/>
    <w:rsid w:val="00EE6185"/>
    <w:rsid w:val="00EE6F17"/>
    <w:rsid w:val="00EE7760"/>
    <w:rsid w:val="00EE78EF"/>
    <w:rsid w:val="00EE7A9D"/>
    <w:rsid w:val="00EE7D28"/>
    <w:rsid w:val="00EF0016"/>
    <w:rsid w:val="00EF0823"/>
    <w:rsid w:val="00EF1D0C"/>
    <w:rsid w:val="00EF2E88"/>
    <w:rsid w:val="00EF3F07"/>
    <w:rsid w:val="00EF5239"/>
    <w:rsid w:val="00EF65B4"/>
    <w:rsid w:val="00EF6928"/>
    <w:rsid w:val="00EF78E8"/>
    <w:rsid w:val="00F000DB"/>
    <w:rsid w:val="00F00EF2"/>
    <w:rsid w:val="00F0161B"/>
    <w:rsid w:val="00F018A3"/>
    <w:rsid w:val="00F057D9"/>
    <w:rsid w:val="00F0732E"/>
    <w:rsid w:val="00F10081"/>
    <w:rsid w:val="00F105EA"/>
    <w:rsid w:val="00F132F2"/>
    <w:rsid w:val="00F13555"/>
    <w:rsid w:val="00F14200"/>
    <w:rsid w:val="00F148B0"/>
    <w:rsid w:val="00F148E6"/>
    <w:rsid w:val="00F153EE"/>
    <w:rsid w:val="00F161B9"/>
    <w:rsid w:val="00F16F2E"/>
    <w:rsid w:val="00F1725B"/>
    <w:rsid w:val="00F1776D"/>
    <w:rsid w:val="00F20076"/>
    <w:rsid w:val="00F2015B"/>
    <w:rsid w:val="00F2019C"/>
    <w:rsid w:val="00F20422"/>
    <w:rsid w:val="00F219F9"/>
    <w:rsid w:val="00F2242C"/>
    <w:rsid w:val="00F22720"/>
    <w:rsid w:val="00F2502F"/>
    <w:rsid w:val="00F25E95"/>
    <w:rsid w:val="00F27711"/>
    <w:rsid w:val="00F30553"/>
    <w:rsid w:val="00F305C5"/>
    <w:rsid w:val="00F31C15"/>
    <w:rsid w:val="00F322E7"/>
    <w:rsid w:val="00F3385E"/>
    <w:rsid w:val="00F34F62"/>
    <w:rsid w:val="00F359D7"/>
    <w:rsid w:val="00F36A2E"/>
    <w:rsid w:val="00F36E82"/>
    <w:rsid w:val="00F379FA"/>
    <w:rsid w:val="00F37BBB"/>
    <w:rsid w:val="00F37D3E"/>
    <w:rsid w:val="00F37D76"/>
    <w:rsid w:val="00F45080"/>
    <w:rsid w:val="00F45117"/>
    <w:rsid w:val="00F45B6A"/>
    <w:rsid w:val="00F46147"/>
    <w:rsid w:val="00F472CD"/>
    <w:rsid w:val="00F50018"/>
    <w:rsid w:val="00F5181A"/>
    <w:rsid w:val="00F51C0B"/>
    <w:rsid w:val="00F51C3D"/>
    <w:rsid w:val="00F52C12"/>
    <w:rsid w:val="00F54C5F"/>
    <w:rsid w:val="00F55B4B"/>
    <w:rsid w:val="00F572FB"/>
    <w:rsid w:val="00F57F89"/>
    <w:rsid w:val="00F612E8"/>
    <w:rsid w:val="00F615F6"/>
    <w:rsid w:val="00F6355B"/>
    <w:rsid w:val="00F63846"/>
    <w:rsid w:val="00F6554A"/>
    <w:rsid w:val="00F656A9"/>
    <w:rsid w:val="00F677C8"/>
    <w:rsid w:val="00F7272F"/>
    <w:rsid w:val="00F731A5"/>
    <w:rsid w:val="00F7350A"/>
    <w:rsid w:val="00F73E31"/>
    <w:rsid w:val="00F74032"/>
    <w:rsid w:val="00F75D42"/>
    <w:rsid w:val="00F76172"/>
    <w:rsid w:val="00F76FE2"/>
    <w:rsid w:val="00F80138"/>
    <w:rsid w:val="00F810C1"/>
    <w:rsid w:val="00F8137D"/>
    <w:rsid w:val="00F81396"/>
    <w:rsid w:val="00F8171A"/>
    <w:rsid w:val="00F82F7A"/>
    <w:rsid w:val="00F8312F"/>
    <w:rsid w:val="00F8370D"/>
    <w:rsid w:val="00F83BB2"/>
    <w:rsid w:val="00F848F9"/>
    <w:rsid w:val="00F84BD8"/>
    <w:rsid w:val="00F86261"/>
    <w:rsid w:val="00F87413"/>
    <w:rsid w:val="00F8783C"/>
    <w:rsid w:val="00F87CF7"/>
    <w:rsid w:val="00F92836"/>
    <w:rsid w:val="00F92F9C"/>
    <w:rsid w:val="00F94B5C"/>
    <w:rsid w:val="00F94BB2"/>
    <w:rsid w:val="00F94DC1"/>
    <w:rsid w:val="00F95E32"/>
    <w:rsid w:val="00F96BAD"/>
    <w:rsid w:val="00F97D37"/>
    <w:rsid w:val="00F97DC8"/>
    <w:rsid w:val="00FA082D"/>
    <w:rsid w:val="00FA0BA3"/>
    <w:rsid w:val="00FA15FC"/>
    <w:rsid w:val="00FA3EB7"/>
    <w:rsid w:val="00FA525D"/>
    <w:rsid w:val="00FA5ECA"/>
    <w:rsid w:val="00FA698D"/>
    <w:rsid w:val="00FA7027"/>
    <w:rsid w:val="00FA71E6"/>
    <w:rsid w:val="00FB0371"/>
    <w:rsid w:val="00FB089C"/>
    <w:rsid w:val="00FB3F73"/>
    <w:rsid w:val="00FB5FC7"/>
    <w:rsid w:val="00FC0452"/>
    <w:rsid w:val="00FC090E"/>
    <w:rsid w:val="00FC09EF"/>
    <w:rsid w:val="00FC20B0"/>
    <w:rsid w:val="00FC3746"/>
    <w:rsid w:val="00FC3819"/>
    <w:rsid w:val="00FC4461"/>
    <w:rsid w:val="00FC4504"/>
    <w:rsid w:val="00FC60CD"/>
    <w:rsid w:val="00FC62BF"/>
    <w:rsid w:val="00FC6846"/>
    <w:rsid w:val="00FC6B4F"/>
    <w:rsid w:val="00FC78B9"/>
    <w:rsid w:val="00FD08EA"/>
    <w:rsid w:val="00FD3129"/>
    <w:rsid w:val="00FD3D52"/>
    <w:rsid w:val="00FD4994"/>
    <w:rsid w:val="00FD5474"/>
    <w:rsid w:val="00FD6644"/>
    <w:rsid w:val="00FD7745"/>
    <w:rsid w:val="00FE1766"/>
    <w:rsid w:val="00FE1F8B"/>
    <w:rsid w:val="00FE2CAB"/>
    <w:rsid w:val="00FE526B"/>
    <w:rsid w:val="00FE6EE3"/>
    <w:rsid w:val="00FE7D04"/>
    <w:rsid w:val="00FE7FCE"/>
    <w:rsid w:val="00FF0315"/>
    <w:rsid w:val="00FF0CBF"/>
    <w:rsid w:val="00FF2D6E"/>
    <w:rsid w:val="00FF343F"/>
    <w:rsid w:val="00FF38D1"/>
    <w:rsid w:val="00FF4C39"/>
    <w:rsid w:val="00FF5298"/>
    <w:rsid w:val="00FF658B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261"/>
    <w:pPr>
      <w:spacing w:line="400" w:lineRule="exact"/>
      <w:jc w:val="both"/>
      <w:textAlignment w:val="center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66D38"/>
    <w:pPr>
      <w:keepNext/>
      <w:keepLines/>
      <w:numPr>
        <w:numId w:val="1"/>
      </w:numPr>
      <w:spacing w:beforeLines="80" w:before="249" w:afterLines="50" w:after="156"/>
      <w:outlineLvl w:val="0"/>
    </w:pPr>
    <w:rPr>
      <w:rFonts w:ascii="仿宋_GB2312" w:eastAsia="黑体" w:hAnsi="宋体"/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CB6E88"/>
    <w:pPr>
      <w:keepNext/>
      <w:keepLines/>
      <w:numPr>
        <w:ilvl w:val="1"/>
        <w:numId w:val="1"/>
      </w:numPr>
      <w:spacing w:beforeLines="80" w:before="249" w:afterLines="30" w:after="93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0802F9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Theme="minorHAnsi" w:eastAsia="黑体" w:hAnsiTheme="minorHAnsi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1506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1506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1506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1506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1506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1506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3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rsid w:val="00B933C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5">
    <w:name w:val="page number"/>
    <w:basedOn w:val="a0"/>
    <w:rsid w:val="008D2CF8"/>
  </w:style>
  <w:style w:type="paragraph" w:styleId="a6">
    <w:name w:val="Balloon Text"/>
    <w:basedOn w:val="a"/>
    <w:semiHidden/>
    <w:rsid w:val="00976D07"/>
    <w:rPr>
      <w:sz w:val="18"/>
      <w:szCs w:val="18"/>
    </w:rPr>
  </w:style>
  <w:style w:type="character" w:styleId="a7">
    <w:name w:val="Hyperlink"/>
    <w:uiPriority w:val="99"/>
    <w:rsid w:val="00BD61E3"/>
    <w:rPr>
      <w:rFonts w:ascii="Arial" w:hAnsi="Arial" w:cs="Arial" w:hint="default"/>
      <w:color w:val="0000FF"/>
      <w:u w:val="single"/>
    </w:rPr>
  </w:style>
  <w:style w:type="paragraph" w:styleId="30">
    <w:name w:val="Body Text Indent 3"/>
    <w:basedOn w:val="a"/>
    <w:link w:val="3Char0"/>
    <w:rsid w:val="00BD61E3"/>
    <w:pPr>
      <w:ind w:firstLine="270"/>
    </w:pPr>
    <w:rPr>
      <w:kern w:val="0"/>
      <w:sz w:val="20"/>
      <w:szCs w:val="20"/>
      <w:lang w:eastAsia="en-US"/>
    </w:rPr>
  </w:style>
  <w:style w:type="character" w:customStyle="1" w:styleId="3Char0">
    <w:name w:val="正文文本缩进 3 Char"/>
    <w:link w:val="30"/>
    <w:rsid w:val="00BD61E3"/>
    <w:rPr>
      <w:lang w:eastAsia="en-US"/>
    </w:rPr>
  </w:style>
  <w:style w:type="paragraph" w:styleId="a8">
    <w:name w:val="footnote text"/>
    <w:basedOn w:val="a"/>
    <w:link w:val="Char"/>
    <w:uiPriority w:val="99"/>
    <w:rsid w:val="00BD61E3"/>
    <w:pPr>
      <w:jc w:val="left"/>
    </w:pPr>
    <w:rPr>
      <w:sz w:val="18"/>
      <w:szCs w:val="20"/>
    </w:rPr>
  </w:style>
  <w:style w:type="character" w:customStyle="1" w:styleId="Char">
    <w:name w:val="脚注文本 Char"/>
    <w:link w:val="a8"/>
    <w:uiPriority w:val="99"/>
    <w:rsid w:val="00BD61E3"/>
    <w:rPr>
      <w:kern w:val="2"/>
      <w:sz w:val="18"/>
    </w:rPr>
  </w:style>
  <w:style w:type="character" w:customStyle="1" w:styleId="bodycopyblacklargespaced">
    <w:name w:val="bodycopyblacklargespaced"/>
    <w:rsid w:val="00BD61E3"/>
  </w:style>
  <w:style w:type="character" w:styleId="a9">
    <w:name w:val="Strong"/>
    <w:qFormat/>
    <w:rsid w:val="00BD61E3"/>
    <w:rPr>
      <w:b/>
      <w:bCs/>
    </w:rPr>
  </w:style>
  <w:style w:type="character" w:customStyle="1" w:styleId="headnavbluexlarge2">
    <w:name w:val="headnavbluexlarge2"/>
    <w:rsid w:val="00BD61E3"/>
  </w:style>
  <w:style w:type="character" w:customStyle="1" w:styleId="medblacktext1">
    <w:name w:val="medblacktext1"/>
    <w:rsid w:val="00BD61E3"/>
    <w:rPr>
      <w:rFonts w:ascii="Arial" w:hAnsi="Arial" w:cs="Arial" w:hint="default"/>
      <w:color w:val="000000"/>
      <w:sz w:val="18"/>
      <w:szCs w:val="18"/>
    </w:rPr>
  </w:style>
  <w:style w:type="paragraph" w:styleId="aa">
    <w:name w:val="Document Map"/>
    <w:basedOn w:val="a"/>
    <w:link w:val="Char0"/>
    <w:rsid w:val="00B94C1D"/>
    <w:pPr>
      <w:shd w:val="clear" w:color="auto" w:fill="000080"/>
    </w:pPr>
  </w:style>
  <w:style w:type="character" w:customStyle="1" w:styleId="Char0">
    <w:name w:val="文档结构图 Char"/>
    <w:link w:val="aa"/>
    <w:rsid w:val="00B94C1D"/>
    <w:rPr>
      <w:kern w:val="2"/>
      <w:sz w:val="21"/>
      <w:szCs w:val="24"/>
      <w:shd w:val="clear" w:color="auto" w:fill="000080"/>
    </w:rPr>
  </w:style>
  <w:style w:type="paragraph" w:styleId="ab">
    <w:name w:val="List Paragraph"/>
    <w:basedOn w:val="a"/>
    <w:uiPriority w:val="34"/>
    <w:qFormat/>
    <w:rsid w:val="00042A71"/>
    <w:pPr>
      <w:adjustRightInd w:val="0"/>
      <w:ind w:firstLineChars="200" w:firstLine="200"/>
    </w:pPr>
  </w:style>
  <w:style w:type="character" w:styleId="ac">
    <w:name w:val="Book Title"/>
    <w:uiPriority w:val="33"/>
    <w:qFormat/>
    <w:rsid w:val="00B94C1D"/>
    <w:rPr>
      <w:rFonts w:ascii="Times New Roman" w:eastAsia="楷体" w:hAnsi="Times New Roman"/>
      <w:b w:val="0"/>
      <w:bCs/>
      <w:i w:val="0"/>
      <w:caps w:val="0"/>
      <w:smallCaps w:val="0"/>
      <w:spacing w:val="5"/>
      <w:sz w:val="24"/>
    </w:rPr>
  </w:style>
  <w:style w:type="paragraph" w:styleId="ad">
    <w:name w:val="Body Text"/>
    <w:basedOn w:val="a"/>
    <w:link w:val="Char1"/>
    <w:rsid w:val="00B94C1D"/>
    <w:pPr>
      <w:tabs>
        <w:tab w:val="left" w:pos="357"/>
      </w:tabs>
      <w:overflowPunct w:val="0"/>
      <w:ind w:firstLineChars="200" w:firstLine="200"/>
    </w:pPr>
    <w:rPr>
      <w:sz w:val="18"/>
      <w:szCs w:val="20"/>
    </w:rPr>
  </w:style>
  <w:style w:type="character" w:customStyle="1" w:styleId="Char1">
    <w:name w:val="正文文本 Char"/>
    <w:link w:val="ad"/>
    <w:rsid w:val="00B94C1D"/>
    <w:rPr>
      <w:kern w:val="2"/>
      <w:sz w:val="18"/>
    </w:rPr>
  </w:style>
  <w:style w:type="paragraph" w:customStyle="1" w:styleId="CharChar2">
    <w:name w:val="Char Char2"/>
    <w:basedOn w:val="a"/>
    <w:autoRedefine/>
    <w:rsid w:val="00B94C1D"/>
    <w:pPr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B9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rsid w:val="00B94C1D"/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2"/>
    <w:qFormat/>
    <w:rsid w:val="00CB0E9E"/>
    <w:pPr>
      <w:spacing w:before="240" w:after="1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CB0E9E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66D38"/>
    <w:rPr>
      <w:rFonts w:ascii="仿宋_GB2312" w:eastAsia="黑体" w:hAnsi="宋体"/>
      <w:b/>
      <w:bCs/>
      <w:kern w:val="44"/>
      <w:sz w:val="30"/>
      <w:szCs w:val="28"/>
    </w:rPr>
  </w:style>
  <w:style w:type="paragraph" w:customStyle="1" w:styleId="20">
    <w:name w:val="标题2"/>
    <w:basedOn w:val="a"/>
    <w:link w:val="2Char0"/>
    <w:rsid w:val="00D15068"/>
    <w:pPr>
      <w:tabs>
        <w:tab w:val="left" w:pos="900"/>
      </w:tabs>
      <w:adjustRightInd w:val="0"/>
      <w:spacing w:line="380" w:lineRule="exact"/>
    </w:pPr>
    <w:rPr>
      <w:rFonts w:ascii="楷体_GB2312" w:eastAsia="楷体_GB2312" w:hAnsi="宋体"/>
      <w:b/>
    </w:rPr>
  </w:style>
  <w:style w:type="character" w:customStyle="1" w:styleId="2Char">
    <w:name w:val="标题 2 Char"/>
    <w:basedOn w:val="a0"/>
    <w:link w:val="2"/>
    <w:rsid w:val="00CB6E88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2Char0">
    <w:name w:val="标题2 Char"/>
    <w:basedOn w:val="a0"/>
    <w:link w:val="20"/>
    <w:rsid w:val="00D15068"/>
    <w:rPr>
      <w:rFonts w:ascii="楷体_GB2312" w:eastAsia="楷体_GB2312" w:hAnsi="宋体"/>
      <w:b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0802F9"/>
    <w:rPr>
      <w:rFonts w:asciiTheme="minorHAnsi" w:eastAsia="黑体" w:hAnsiTheme="minorHAns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semiHidden/>
    <w:rsid w:val="00D15068"/>
    <w:rPr>
      <w:rFonts w:eastAsia="楷体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15068"/>
    <w:rPr>
      <w:rFonts w:eastAsia="楷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1506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15068"/>
    <w:rPr>
      <w:rFonts w:asciiTheme="majorHAnsi" w:eastAsiaTheme="majorEastAsia" w:hAnsiTheme="majorHAnsi" w:cstheme="majorBidi"/>
      <w:kern w:val="2"/>
      <w:sz w:val="24"/>
      <w:szCs w:val="21"/>
    </w:rPr>
  </w:style>
  <w:style w:type="character" w:styleId="af">
    <w:name w:val="footnote reference"/>
    <w:basedOn w:val="a0"/>
    <w:uiPriority w:val="99"/>
    <w:unhideWhenUsed/>
    <w:rsid w:val="00B960F7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rsid w:val="00B960F7"/>
    <w:pPr>
      <w:tabs>
        <w:tab w:val="center" w:pos="4160"/>
        <w:tab w:val="right" w:pos="8300"/>
      </w:tabs>
      <w:ind w:firstLineChars="198" w:firstLine="475"/>
    </w:pPr>
    <w:rPr>
      <w:rFonts w:eastAsiaTheme="minorEastAsia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B960F7"/>
    <w:rPr>
      <w:rFonts w:eastAsiaTheme="minorEastAsia" w:cstheme="minorBidi"/>
      <w:kern w:val="2"/>
      <w:sz w:val="24"/>
      <w:szCs w:val="22"/>
    </w:rPr>
  </w:style>
  <w:style w:type="paragraph" w:styleId="af0">
    <w:name w:val="caption"/>
    <w:basedOn w:val="a"/>
    <w:next w:val="a"/>
    <w:link w:val="Char3"/>
    <w:uiPriority w:val="35"/>
    <w:unhideWhenUsed/>
    <w:qFormat/>
    <w:rsid w:val="00104F65"/>
    <w:pPr>
      <w:spacing w:afterLines="80" w:after="80"/>
    </w:pPr>
    <w:rPr>
      <w:rFonts w:asciiTheme="majorHAnsi" w:eastAsia="黑体" w:hAnsiTheme="majorHAnsi" w:cstheme="majorBidi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F3385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2Char"/>
    <w:link w:val="EndNoteBibliographyTitle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F3385E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2Char"/>
    <w:link w:val="EndNoteBibliography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character" w:styleId="af1">
    <w:name w:val="Emphasis"/>
    <w:basedOn w:val="a0"/>
    <w:uiPriority w:val="20"/>
    <w:qFormat/>
    <w:rsid w:val="00F2019C"/>
    <w:rPr>
      <w:i/>
      <w:iCs/>
    </w:rPr>
  </w:style>
  <w:style w:type="character" w:customStyle="1" w:styleId="def">
    <w:name w:val="def"/>
    <w:basedOn w:val="a0"/>
    <w:rsid w:val="00807B27"/>
  </w:style>
  <w:style w:type="table" w:styleId="af2">
    <w:name w:val="Table Grid"/>
    <w:basedOn w:val="a1"/>
    <w:uiPriority w:val="59"/>
    <w:rsid w:val="00483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5B28E7"/>
    <w:pPr>
      <w:tabs>
        <w:tab w:val="center" w:pos="4649"/>
        <w:tab w:val="right" w:pos="9298"/>
      </w:tabs>
    </w:pPr>
    <w:rPr>
      <w:rFonts w:cstheme="minorBidi"/>
      <w:position w:val="-10"/>
    </w:rPr>
  </w:style>
  <w:style w:type="character" w:customStyle="1" w:styleId="DisplayEquationAuroraChar">
    <w:name w:val="Display Equation (Aurora) Char"/>
    <w:basedOn w:val="MTDisplayEquationChar"/>
    <w:link w:val="DisplayEquationAurora"/>
    <w:rsid w:val="005B28E7"/>
    <w:rPr>
      <w:rFonts w:eastAsia="楷体" w:cstheme="minorBidi"/>
      <w:kern w:val="2"/>
      <w:position w:val="-10"/>
      <w:sz w:val="24"/>
      <w:szCs w:val="24"/>
    </w:rPr>
  </w:style>
  <w:style w:type="character" w:customStyle="1" w:styleId="SectionBreakAurora">
    <w:name w:val="Section Break (Aurora)"/>
    <w:basedOn w:val="a0"/>
    <w:rsid w:val="005B28E7"/>
    <w:rPr>
      <w:vanish/>
      <w:color w:val="800080"/>
      <w:position w:val="-10"/>
    </w:rPr>
  </w:style>
  <w:style w:type="character" w:styleId="af3">
    <w:name w:val="Placeholder Text"/>
    <w:basedOn w:val="a0"/>
    <w:uiPriority w:val="67"/>
    <w:rsid w:val="00495EBE"/>
    <w:rPr>
      <w:color w:val="808080"/>
    </w:rPr>
  </w:style>
  <w:style w:type="paragraph" w:customStyle="1" w:styleId="10">
    <w:name w:val="1"/>
    <w:basedOn w:val="a"/>
    <w:rsid w:val="00A47C5C"/>
    <w:pPr>
      <w:textAlignment w:val="auto"/>
    </w:pPr>
    <w:rPr>
      <w:rFonts w:eastAsia="宋体"/>
      <w:sz w:val="21"/>
    </w:rPr>
  </w:style>
  <w:style w:type="paragraph" w:styleId="af4">
    <w:name w:val="Normal (Web)"/>
    <w:basedOn w:val="a"/>
    <w:rsid w:val="00E45A00"/>
    <w:pPr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</w:rPr>
  </w:style>
  <w:style w:type="paragraph" w:customStyle="1" w:styleId="af5">
    <w:name w:val="图片"/>
    <w:basedOn w:val="a"/>
    <w:link w:val="Char4"/>
    <w:qFormat/>
    <w:rsid w:val="00EA5A0D"/>
    <w:pPr>
      <w:spacing w:beforeLines="80" w:before="80" w:line="240" w:lineRule="auto"/>
      <w:jc w:val="center"/>
    </w:pPr>
  </w:style>
  <w:style w:type="paragraph" w:customStyle="1" w:styleId="af6">
    <w:name w:val="公式"/>
    <w:basedOn w:val="af5"/>
    <w:link w:val="Char5"/>
    <w:qFormat/>
    <w:rsid w:val="006E066A"/>
    <w:pPr>
      <w:spacing w:beforeLines="0" w:before="0"/>
    </w:pPr>
  </w:style>
  <w:style w:type="paragraph" w:customStyle="1" w:styleId="af7">
    <w:name w:val="表头"/>
    <w:basedOn w:val="af0"/>
    <w:link w:val="Char6"/>
    <w:qFormat/>
    <w:rsid w:val="0087091C"/>
    <w:pPr>
      <w:spacing w:beforeLines="80" w:before="80" w:afterLines="20" w:after="20"/>
      <w:jc w:val="center"/>
    </w:pPr>
    <w:rPr>
      <w:szCs w:val="24"/>
    </w:rPr>
  </w:style>
  <w:style w:type="character" w:customStyle="1" w:styleId="Char4">
    <w:name w:val="图片 Char"/>
    <w:basedOn w:val="a0"/>
    <w:link w:val="af5"/>
    <w:rsid w:val="006E066A"/>
    <w:rPr>
      <w:rFonts w:eastAsia="楷体"/>
      <w:kern w:val="2"/>
      <w:sz w:val="24"/>
      <w:szCs w:val="24"/>
    </w:rPr>
  </w:style>
  <w:style w:type="character" w:customStyle="1" w:styleId="Char5">
    <w:name w:val="公式 Char"/>
    <w:basedOn w:val="Char4"/>
    <w:link w:val="af6"/>
    <w:rsid w:val="006E066A"/>
    <w:rPr>
      <w:rFonts w:eastAsia="楷体"/>
      <w:kern w:val="2"/>
      <w:sz w:val="24"/>
      <w:szCs w:val="24"/>
    </w:rPr>
  </w:style>
  <w:style w:type="character" w:customStyle="1" w:styleId="Char3">
    <w:name w:val="题注 Char"/>
    <w:basedOn w:val="a0"/>
    <w:link w:val="af0"/>
    <w:uiPriority w:val="35"/>
    <w:rsid w:val="0087091C"/>
    <w:rPr>
      <w:rFonts w:asciiTheme="majorHAnsi" w:eastAsia="黑体" w:hAnsiTheme="majorHAnsi" w:cstheme="majorBidi"/>
      <w:kern w:val="2"/>
      <w:sz w:val="24"/>
    </w:rPr>
  </w:style>
  <w:style w:type="character" w:customStyle="1" w:styleId="Char6">
    <w:name w:val="表头 Char"/>
    <w:basedOn w:val="Char3"/>
    <w:link w:val="af7"/>
    <w:rsid w:val="0087091C"/>
    <w:rPr>
      <w:rFonts w:asciiTheme="majorHAnsi" w:eastAsia="黑体" w:hAnsiTheme="majorHAnsi" w:cstheme="maj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261"/>
    <w:pPr>
      <w:spacing w:line="400" w:lineRule="exact"/>
      <w:jc w:val="both"/>
      <w:textAlignment w:val="center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66D38"/>
    <w:pPr>
      <w:keepNext/>
      <w:keepLines/>
      <w:numPr>
        <w:numId w:val="1"/>
      </w:numPr>
      <w:spacing w:beforeLines="80" w:before="249" w:afterLines="50" w:after="156"/>
      <w:outlineLvl w:val="0"/>
    </w:pPr>
    <w:rPr>
      <w:rFonts w:ascii="仿宋_GB2312" w:eastAsia="黑体" w:hAnsi="宋体"/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CB6E88"/>
    <w:pPr>
      <w:keepNext/>
      <w:keepLines/>
      <w:numPr>
        <w:ilvl w:val="1"/>
        <w:numId w:val="1"/>
      </w:numPr>
      <w:spacing w:beforeLines="80" w:before="249" w:afterLines="30" w:after="93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0802F9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Theme="minorHAnsi" w:eastAsia="黑体" w:hAnsiTheme="minorHAnsi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1506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1506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1506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1506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1506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1506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3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rsid w:val="00B933C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5">
    <w:name w:val="page number"/>
    <w:basedOn w:val="a0"/>
    <w:rsid w:val="008D2CF8"/>
  </w:style>
  <w:style w:type="paragraph" w:styleId="a6">
    <w:name w:val="Balloon Text"/>
    <w:basedOn w:val="a"/>
    <w:semiHidden/>
    <w:rsid w:val="00976D07"/>
    <w:rPr>
      <w:sz w:val="18"/>
      <w:szCs w:val="18"/>
    </w:rPr>
  </w:style>
  <w:style w:type="character" w:styleId="a7">
    <w:name w:val="Hyperlink"/>
    <w:uiPriority w:val="99"/>
    <w:rsid w:val="00BD61E3"/>
    <w:rPr>
      <w:rFonts w:ascii="Arial" w:hAnsi="Arial" w:cs="Arial" w:hint="default"/>
      <w:color w:val="0000FF"/>
      <w:u w:val="single"/>
    </w:rPr>
  </w:style>
  <w:style w:type="paragraph" w:styleId="30">
    <w:name w:val="Body Text Indent 3"/>
    <w:basedOn w:val="a"/>
    <w:link w:val="3Char0"/>
    <w:rsid w:val="00BD61E3"/>
    <w:pPr>
      <w:ind w:firstLine="270"/>
    </w:pPr>
    <w:rPr>
      <w:kern w:val="0"/>
      <w:sz w:val="20"/>
      <w:szCs w:val="20"/>
      <w:lang w:eastAsia="en-US"/>
    </w:rPr>
  </w:style>
  <w:style w:type="character" w:customStyle="1" w:styleId="3Char0">
    <w:name w:val="正文文本缩进 3 Char"/>
    <w:link w:val="30"/>
    <w:rsid w:val="00BD61E3"/>
    <w:rPr>
      <w:lang w:eastAsia="en-US"/>
    </w:rPr>
  </w:style>
  <w:style w:type="paragraph" w:styleId="a8">
    <w:name w:val="footnote text"/>
    <w:basedOn w:val="a"/>
    <w:link w:val="Char"/>
    <w:uiPriority w:val="99"/>
    <w:rsid w:val="00BD61E3"/>
    <w:pPr>
      <w:jc w:val="left"/>
    </w:pPr>
    <w:rPr>
      <w:sz w:val="18"/>
      <w:szCs w:val="20"/>
    </w:rPr>
  </w:style>
  <w:style w:type="character" w:customStyle="1" w:styleId="Char">
    <w:name w:val="脚注文本 Char"/>
    <w:link w:val="a8"/>
    <w:uiPriority w:val="99"/>
    <w:rsid w:val="00BD61E3"/>
    <w:rPr>
      <w:kern w:val="2"/>
      <w:sz w:val="18"/>
    </w:rPr>
  </w:style>
  <w:style w:type="character" w:customStyle="1" w:styleId="bodycopyblacklargespaced">
    <w:name w:val="bodycopyblacklargespaced"/>
    <w:rsid w:val="00BD61E3"/>
  </w:style>
  <w:style w:type="character" w:styleId="a9">
    <w:name w:val="Strong"/>
    <w:qFormat/>
    <w:rsid w:val="00BD61E3"/>
    <w:rPr>
      <w:b/>
      <w:bCs/>
    </w:rPr>
  </w:style>
  <w:style w:type="character" w:customStyle="1" w:styleId="headnavbluexlarge2">
    <w:name w:val="headnavbluexlarge2"/>
    <w:rsid w:val="00BD61E3"/>
  </w:style>
  <w:style w:type="character" w:customStyle="1" w:styleId="medblacktext1">
    <w:name w:val="medblacktext1"/>
    <w:rsid w:val="00BD61E3"/>
    <w:rPr>
      <w:rFonts w:ascii="Arial" w:hAnsi="Arial" w:cs="Arial" w:hint="default"/>
      <w:color w:val="000000"/>
      <w:sz w:val="18"/>
      <w:szCs w:val="18"/>
    </w:rPr>
  </w:style>
  <w:style w:type="paragraph" w:styleId="aa">
    <w:name w:val="Document Map"/>
    <w:basedOn w:val="a"/>
    <w:link w:val="Char0"/>
    <w:rsid w:val="00B94C1D"/>
    <w:pPr>
      <w:shd w:val="clear" w:color="auto" w:fill="000080"/>
    </w:pPr>
  </w:style>
  <w:style w:type="character" w:customStyle="1" w:styleId="Char0">
    <w:name w:val="文档结构图 Char"/>
    <w:link w:val="aa"/>
    <w:rsid w:val="00B94C1D"/>
    <w:rPr>
      <w:kern w:val="2"/>
      <w:sz w:val="21"/>
      <w:szCs w:val="24"/>
      <w:shd w:val="clear" w:color="auto" w:fill="000080"/>
    </w:rPr>
  </w:style>
  <w:style w:type="paragraph" w:styleId="ab">
    <w:name w:val="List Paragraph"/>
    <w:basedOn w:val="a"/>
    <w:uiPriority w:val="34"/>
    <w:qFormat/>
    <w:rsid w:val="00042A71"/>
    <w:pPr>
      <w:adjustRightInd w:val="0"/>
      <w:ind w:firstLineChars="200" w:firstLine="200"/>
    </w:pPr>
  </w:style>
  <w:style w:type="character" w:styleId="ac">
    <w:name w:val="Book Title"/>
    <w:uiPriority w:val="33"/>
    <w:qFormat/>
    <w:rsid w:val="00B94C1D"/>
    <w:rPr>
      <w:rFonts w:ascii="Times New Roman" w:eastAsia="楷体" w:hAnsi="Times New Roman"/>
      <w:b w:val="0"/>
      <w:bCs/>
      <w:i w:val="0"/>
      <w:caps w:val="0"/>
      <w:smallCaps w:val="0"/>
      <w:spacing w:val="5"/>
      <w:sz w:val="24"/>
    </w:rPr>
  </w:style>
  <w:style w:type="paragraph" w:styleId="ad">
    <w:name w:val="Body Text"/>
    <w:basedOn w:val="a"/>
    <w:link w:val="Char1"/>
    <w:rsid w:val="00B94C1D"/>
    <w:pPr>
      <w:tabs>
        <w:tab w:val="left" w:pos="357"/>
      </w:tabs>
      <w:overflowPunct w:val="0"/>
      <w:ind w:firstLineChars="200" w:firstLine="200"/>
    </w:pPr>
    <w:rPr>
      <w:sz w:val="18"/>
      <w:szCs w:val="20"/>
    </w:rPr>
  </w:style>
  <w:style w:type="character" w:customStyle="1" w:styleId="Char1">
    <w:name w:val="正文文本 Char"/>
    <w:link w:val="ad"/>
    <w:rsid w:val="00B94C1D"/>
    <w:rPr>
      <w:kern w:val="2"/>
      <w:sz w:val="18"/>
    </w:rPr>
  </w:style>
  <w:style w:type="paragraph" w:customStyle="1" w:styleId="CharChar2">
    <w:name w:val="Char Char2"/>
    <w:basedOn w:val="a"/>
    <w:autoRedefine/>
    <w:rsid w:val="00B94C1D"/>
    <w:pPr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B9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rsid w:val="00B94C1D"/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2"/>
    <w:qFormat/>
    <w:rsid w:val="00CB0E9E"/>
    <w:pPr>
      <w:spacing w:before="240" w:after="1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CB0E9E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66D38"/>
    <w:rPr>
      <w:rFonts w:ascii="仿宋_GB2312" w:eastAsia="黑体" w:hAnsi="宋体"/>
      <w:b/>
      <w:bCs/>
      <w:kern w:val="44"/>
      <w:sz w:val="30"/>
      <w:szCs w:val="28"/>
    </w:rPr>
  </w:style>
  <w:style w:type="paragraph" w:customStyle="1" w:styleId="20">
    <w:name w:val="标题2"/>
    <w:basedOn w:val="a"/>
    <w:link w:val="2Char0"/>
    <w:rsid w:val="00D15068"/>
    <w:pPr>
      <w:tabs>
        <w:tab w:val="left" w:pos="900"/>
      </w:tabs>
      <w:adjustRightInd w:val="0"/>
      <w:spacing w:line="380" w:lineRule="exact"/>
    </w:pPr>
    <w:rPr>
      <w:rFonts w:ascii="楷体_GB2312" w:eastAsia="楷体_GB2312" w:hAnsi="宋体"/>
      <w:b/>
    </w:rPr>
  </w:style>
  <w:style w:type="character" w:customStyle="1" w:styleId="2Char">
    <w:name w:val="标题 2 Char"/>
    <w:basedOn w:val="a0"/>
    <w:link w:val="2"/>
    <w:rsid w:val="00CB6E88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2Char0">
    <w:name w:val="标题2 Char"/>
    <w:basedOn w:val="a0"/>
    <w:link w:val="20"/>
    <w:rsid w:val="00D15068"/>
    <w:rPr>
      <w:rFonts w:ascii="楷体_GB2312" w:eastAsia="楷体_GB2312" w:hAnsi="宋体"/>
      <w:b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0802F9"/>
    <w:rPr>
      <w:rFonts w:asciiTheme="minorHAnsi" w:eastAsia="黑体" w:hAnsiTheme="minorHAns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semiHidden/>
    <w:rsid w:val="00D15068"/>
    <w:rPr>
      <w:rFonts w:eastAsia="楷体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15068"/>
    <w:rPr>
      <w:rFonts w:eastAsia="楷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1506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15068"/>
    <w:rPr>
      <w:rFonts w:asciiTheme="majorHAnsi" w:eastAsiaTheme="majorEastAsia" w:hAnsiTheme="majorHAnsi" w:cstheme="majorBidi"/>
      <w:kern w:val="2"/>
      <w:sz w:val="24"/>
      <w:szCs w:val="21"/>
    </w:rPr>
  </w:style>
  <w:style w:type="character" w:styleId="af">
    <w:name w:val="footnote reference"/>
    <w:basedOn w:val="a0"/>
    <w:uiPriority w:val="99"/>
    <w:unhideWhenUsed/>
    <w:rsid w:val="00B960F7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rsid w:val="00B960F7"/>
    <w:pPr>
      <w:tabs>
        <w:tab w:val="center" w:pos="4160"/>
        <w:tab w:val="right" w:pos="8300"/>
      </w:tabs>
      <w:ind w:firstLineChars="198" w:firstLine="475"/>
    </w:pPr>
    <w:rPr>
      <w:rFonts w:eastAsiaTheme="minorEastAsia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B960F7"/>
    <w:rPr>
      <w:rFonts w:eastAsiaTheme="minorEastAsia" w:cstheme="minorBidi"/>
      <w:kern w:val="2"/>
      <w:sz w:val="24"/>
      <w:szCs w:val="22"/>
    </w:rPr>
  </w:style>
  <w:style w:type="paragraph" w:styleId="af0">
    <w:name w:val="caption"/>
    <w:basedOn w:val="a"/>
    <w:next w:val="a"/>
    <w:link w:val="Char3"/>
    <w:uiPriority w:val="35"/>
    <w:unhideWhenUsed/>
    <w:qFormat/>
    <w:rsid w:val="00104F65"/>
    <w:pPr>
      <w:spacing w:afterLines="80" w:after="80"/>
    </w:pPr>
    <w:rPr>
      <w:rFonts w:asciiTheme="majorHAnsi" w:eastAsia="黑体" w:hAnsiTheme="majorHAnsi" w:cstheme="majorBidi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F3385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2Char"/>
    <w:link w:val="EndNoteBibliographyTitle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F3385E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2Char"/>
    <w:link w:val="EndNoteBibliography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character" w:styleId="af1">
    <w:name w:val="Emphasis"/>
    <w:basedOn w:val="a0"/>
    <w:uiPriority w:val="20"/>
    <w:qFormat/>
    <w:rsid w:val="00F2019C"/>
    <w:rPr>
      <w:i/>
      <w:iCs/>
    </w:rPr>
  </w:style>
  <w:style w:type="character" w:customStyle="1" w:styleId="def">
    <w:name w:val="def"/>
    <w:basedOn w:val="a0"/>
    <w:rsid w:val="00807B27"/>
  </w:style>
  <w:style w:type="table" w:styleId="af2">
    <w:name w:val="Table Grid"/>
    <w:basedOn w:val="a1"/>
    <w:uiPriority w:val="59"/>
    <w:rsid w:val="00483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5B28E7"/>
    <w:pPr>
      <w:tabs>
        <w:tab w:val="center" w:pos="4649"/>
        <w:tab w:val="right" w:pos="9298"/>
      </w:tabs>
    </w:pPr>
    <w:rPr>
      <w:rFonts w:cstheme="minorBidi"/>
      <w:position w:val="-10"/>
    </w:rPr>
  </w:style>
  <w:style w:type="character" w:customStyle="1" w:styleId="DisplayEquationAuroraChar">
    <w:name w:val="Display Equation (Aurora) Char"/>
    <w:basedOn w:val="MTDisplayEquationChar"/>
    <w:link w:val="DisplayEquationAurora"/>
    <w:rsid w:val="005B28E7"/>
    <w:rPr>
      <w:rFonts w:eastAsia="楷体" w:cstheme="minorBidi"/>
      <w:kern w:val="2"/>
      <w:position w:val="-10"/>
      <w:sz w:val="24"/>
      <w:szCs w:val="24"/>
    </w:rPr>
  </w:style>
  <w:style w:type="character" w:customStyle="1" w:styleId="SectionBreakAurora">
    <w:name w:val="Section Break (Aurora)"/>
    <w:basedOn w:val="a0"/>
    <w:rsid w:val="005B28E7"/>
    <w:rPr>
      <w:vanish/>
      <w:color w:val="800080"/>
      <w:position w:val="-10"/>
    </w:rPr>
  </w:style>
  <w:style w:type="character" w:styleId="af3">
    <w:name w:val="Placeholder Text"/>
    <w:basedOn w:val="a0"/>
    <w:uiPriority w:val="67"/>
    <w:rsid w:val="00495EBE"/>
    <w:rPr>
      <w:color w:val="808080"/>
    </w:rPr>
  </w:style>
  <w:style w:type="paragraph" w:customStyle="1" w:styleId="10">
    <w:name w:val="1"/>
    <w:basedOn w:val="a"/>
    <w:rsid w:val="00A47C5C"/>
    <w:pPr>
      <w:textAlignment w:val="auto"/>
    </w:pPr>
    <w:rPr>
      <w:rFonts w:eastAsia="宋体"/>
      <w:sz w:val="21"/>
    </w:rPr>
  </w:style>
  <w:style w:type="paragraph" w:styleId="af4">
    <w:name w:val="Normal (Web)"/>
    <w:basedOn w:val="a"/>
    <w:rsid w:val="00E45A00"/>
    <w:pPr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</w:rPr>
  </w:style>
  <w:style w:type="paragraph" w:customStyle="1" w:styleId="af5">
    <w:name w:val="图片"/>
    <w:basedOn w:val="a"/>
    <w:link w:val="Char4"/>
    <w:qFormat/>
    <w:rsid w:val="00EA5A0D"/>
    <w:pPr>
      <w:spacing w:beforeLines="80" w:before="80" w:line="240" w:lineRule="auto"/>
      <w:jc w:val="center"/>
    </w:pPr>
  </w:style>
  <w:style w:type="paragraph" w:customStyle="1" w:styleId="af6">
    <w:name w:val="公式"/>
    <w:basedOn w:val="af5"/>
    <w:link w:val="Char5"/>
    <w:qFormat/>
    <w:rsid w:val="006E066A"/>
    <w:pPr>
      <w:spacing w:beforeLines="0" w:before="0"/>
    </w:pPr>
  </w:style>
  <w:style w:type="paragraph" w:customStyle="1" w:styleId="af7">
    <w:name w:val="表头"/>
    <w:basedOn w:val="af0"/>
    <w:link w:val="Char6"/>
    <w:qFormat/>
    <w:rsid w:val="0087091C"/>
    <w:pPr>
      <w:spacing w:beforeLines="80" w:before="80" w:afterLines="20" w:after="20"/>
      <w:jc w:val="center"/>
    </w:pPr>
    <w:rPr>
      <w:szCs w:val="24"/>
    </w:rPr>
  </w:style>
  <w:style w:type="character" w:customStyle="1" w:styleId="Char4">
    <w:name w:val="图片 Char"/>
    <w:basedOn w:val="a0"/>
    <w:link w:val="af5"/>
    <w:rsid w:val="006E066A"/>
    <w:rPr>
      <w:rFonts w:eastAsia="楷体"/>
      <w:kern w:val="2"/>
      <w:sz w:val="24"/>
      <w:szCs w:val="24"/>
    </w:rPr>
  </w:style>
  <w:style w:type="character" w:customStyle="1" w:styleId="Char5">
    <w:name w:val="公式 Char"/>
    <w:basedOn w:val="Char4"/>
    <w:link w:val="af6"/>
    <w:rsid w:val="006E066A"/>
    <w:rPr>
      <w:rFonts w:eastAsia="楷体"/>
      <w:kern w:val="2"/>
      <w:sz w:val="24"/>
      <w:szCs w:val="24"/>
    </w:rPr>
  </w:style>
  <w:style w:type="character" w:customStyle="1" w:styleId="Char3">
    <w:name w:val="题注 Char"/>
    <w:basedOn w:val="a0"/>
    <w:link w:val="af0"/>
    <w:uiPriority w:val="35"/>
    <w:rsid w:val="0087091C"/>
    <w:rPr>
      <w:rFonts w:asciiTheme="majorHAnsi" w:eastAsia="黑体" w:hAnsiTheme="majorHAnsi" w:cstheme="majorBidi"/>
      <w:kern w:val="2"/>
      <w:sz w:val="24"/>
    </w:rPr>
  </w:style>
  <w:style w:type="character" w:customStyle="1" w:styleId="Char6">
    <w:name w:val="表头 Char"/>
    <w:basedOn w:val="Char3"/>
    <w:link w:val="af7"/>
    <w:rsid w:val="0087091C"/>
    <w:rPr>
      <w:rFonts w:asciiTheme="majorHAnsi" w:eastAsia="黑体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3559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355">
          <w:marLeft w:val="0"/>
          <w:marRight w:val="0"/>
          <w:marTop w:val="0"/>
          <w:marBottom w:val="0"/>
          <w:divBdr>
            <w:top w:val="none" w:sz="0" w:space="0" w:color="A7A055"/>
            <w:left w:val="none" w:sz="0" w:space="0" w:color="A7A055"/>
            <w:bottom w:val="none" w:sz="0" w:space="0" w:color="A7A055"/>
            <w:right w:val="none" w:sz="0" w:space="0" w:color="A7A055"/>
          </w:divBdr>
          <w:divsChild>
            <w:div w:id="53819037">
              <w:marLeft w:val="0"/>
              <w:marRight w:val="0"/>
              <w:marTop w:val="0"/>
              <w:marBottom w:val="0"/>
              <w:divBdr>
                <w:top w:val="none" w:sz="0" w:space="0" w:color="A7A055"/>
                <w:left w:val="none" w:sz="0" w:space="0" w:color="A7A055"/>
                <w:bottom w:val="none" w:sz="0" w:space="0" w:color="A7A055"/>
                <w:right w:val="none" w:sz="0" w:space="0" w:color="A7A055"/>
              </w:divBdr>
              <w:divsChild>
                <w:div w:id="1457021402">
                  <w:marLeft w:val="0"/>
                  <w:marRight w:val="0"/>
                  <w:marTop w:val="0"/>
                  <w:marBottom w:val="0"/>
                  <w:divBdr>
                    <w:top w:val="none" w:sz="0" w:space="0" w:color="A7A055"/>
                    <w:left w:val="none" w:sz="0" w:space="0" w:color="A7A055"/>
                    <w:bottom w:val="none" w:sz="0" w:space="0" w:color="A7A055"/>
                    <w:right w:val="none" w:sz="0" w:space="0" w:color="A7A055"/>
                  </w:divBdr>
                  <w:divsChild>
                    <w:div w:id="14769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7A055"/>
                        <w:left w:val="none" w:sz="0" w:space="0" w:color="A7A055"/>
                        <w:bottom w:val="none" w:sz="0" w:space="0" w:color="A7A055"/>
                        <w:right w:val="none" w:sz="0" w:space="0" w:color="A7A055"/>
                      </w:divBdr>
                      <w:divsChild>
                        <w:div w:id="18182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7A055"/>
                            <w:left w:val="none" w:sz="0" w:space="0" w:color="A7A055"/>
                            <w:bottom w:val="none" w:sz="0" w:space="0" w:color="A7A055"/>
                            <w:right w:val="none" w:sz="0" w:space="0" w:color="A7A055"/>
                          </w:divBdr>
                          <w:divsChild>
                            <w:div w:id="12950233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7A055"/>
                                <w:left w:val="none" w:sz="0" w:space="0" w:color="A7A055"/>
                                <w:bottom w:val="none" w:sz="0" w:space="0" w:color="A7A055"/>
                                <w:right w:val="none" w:sz="0" w:space="0" w:color="A7A055"/>
                              </w:divBdr>
                              <w:divsChild>
                                <w:div w:id="17981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7A055"/>
                                    <w:left w:val="none" w:sz="0" w:space="0" w:color="A7A055"/>
                                    <w:bottom w:val="none" w:sz="0" w:space="0" w:color="A7A055"/>
                                    <w:right w:val="none" w:sz="0" w:space="0" w:color="A7A055"/>
                                  </w:divBdr>
                                  <w:divsChild>
                                    <w:div w:id="20622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A055"/>
                                        <w:left w:val="none" w:sz="0" w:space="0" w:color="A7A055"/>
                                        <w:bottom w:val="none" w:sz="0" w:space="0" w:color="A7A055"/>
                                        <w:right w:val="none" w:sz="0" w:space="0" w:color="A7A055"/>
                                      </w:divBdr>
                                      <w:divsChild>
                                        <w:div w:id="19339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7A055"/>
                                            <w:left w:val="none" w:sz="0" w:space="0" w:color="A7A055"/>
                                            <w:bottom w:val="none" w:sz="0" w:space="0" w:color="A7A055"/>
                                            <w:right w:val="none" w:sz="0" w:space="0" w:color="A7A05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AppData\Roaming\Microsoft\Templates\Normal-min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08495-D31E-4408-9147-AFD4F418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Normal-mine.dotm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正文: （“正文”两字请勿删除）</vt:lpstr>
    </vt:vector>
  </TitlesOfParts>
  <LinksUpToDate>false</LinksUpToDate>
  <CharactersWithSpaces>1265</CharactersWithSpaces>
  <SharedDoc>false</SharedDoc>
  <HLinks>
    <vt:vector size="168" baseType="variant">
      <vt:variant>
        <vt:i4>6881399</vt:i4>
      </vt:variant>
      <vt:variant>
        <vt:i4>102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99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  <vt:variant>
        <vt:i4>6881399</vt:i4>
      </vt:variant>
      <vt:variant>
        <vt:i4>96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93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  <vt:variant>
        <vt:i4>7471171</vt:i4>
      </vt:variant>
      <vt:variant>
        <vt:i4>90</vt:i4>
      </vt:variant>
      <vt:variant>
        <vt:i4>0</vt:i4>
      </vt:variant>
      <vt:variant>
        <vt:i4>5</vt:i4>
      </vt:variant>
      <vt:variant>
        <vt:lpwstr>http://ieeexplore.ieee.org/search/searchresult.jsp?searchWithin=Authors:.QT. Tong Zhu.QT.&amp;newsearch=partialPref</vt:lpwstr>
      </vt:variant>
      <vt:variant>
        <vt:lpwstr/>
      </vt:variant>
      <vt:variant>
        <vt:i4>1376304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http://ieeexplore.ieee.org/search/searchresult.jsp?searchWithin=Authors:.QT. Jingyu Zhu.QT.&amp;newsearch=partialPref</vt:lpwstr>
      </vt:variant>
      <vt:variant>
        <vt:lpwstr/>
      </vt:variant>
      <vt:variant>
        <vt:i4>4653182</vt:i4>
      </vt:variant>
      <vt:variant>
        <vt:i4>84</vt:i4>
      </vt:variant>
      <vt:variant>
        <vt:i4>0</vt:i4>
      </vt:variant>
      <vt:variant>
        <vt:i4>5</vt:i4>
      </vt:variant>
      <vt:variant>
        <vt:lpwstr>http://ieeexplore.ieee.org/search/searchresult.jsp?searchWithin=Authors:.QT. Wuzhong Bi.QT.&amp;newsearch=partialPref</vt:lpwstr>
      </vt:variant>
      <vt:variant>
        <vt:lpwstr/>
      </vt:variant>
      <vt:variant>
        <vt:i4>4063305</vt:i4>
      </vt:variant>
      <vt:variant>
        <vt:i4>81</vt:i4>
      </vt:variant>
      <vt:variant>
        <vt:i4>0</vt:i4>
      </vt:variant>
      <vt:variant>
        <vt:i4>5</vt:i4>
      </vt:variant>
      <vt:variant>
        <vt:lpwstr>http://ieeexplore.ieee.org/search/searchresult.jsp?searchWithin=Authors:.QT.Xi Wu.QT.&amp;newsearch=partialPref</vt:lpwstr>
      </vt:variant>
      <vt:variant>
        <vt:lpwstr/>
      </vt:variant>
      <vt:variant>
        <vt:i4>7733344</vt:i4>
      </vt:variant>
      <vt:variant>
        <vt:i4>78</vt:i4>
      </vt:variant>
      <vt:variant>
        <vt:i4>0</vt:i4>
      </vt:variant>
      <vt:variant>
        <vt:i4>5</vt:i4>
      </vt:variant>
      <vt:variant>
        <vt:lpwstr>http://ieeexplore.ieee.org/xpl/RecentIssue.jsp?punumber=34</vt:lpwstr>
      </vt:variant>
      <vt:variant>
        <vt:lpwstr/>
      </vt:variant>
      <vt:variant>
        <vt:i4>4718602</vt:i4>
      </vt:variant>
      <vt:variant>
        <vt:i4>75</vt:i4>
      </vt:variant>
      <vt:variant>
        <vt:i4>0</vt:i4>
      </vt:variant>
      <vt:variant>
        <vt:i4>5</vt:i4>
      </vt:variant>
      <vt:variant>
        <vt:lpwstr>http://www.ncbi.nlm.nih.gov/pubmed?term=%22Behrens TE%22%5BAuthor%5D</vt:lpwstr>
      </vt:variant>
      <vt:variant>
        <vt:lpwstr/>
      </vt:variant>
      <vt:variant>
        <vt:i4>2097261</vt:i4>
      </vt:variant>
      <vt:variant>
        <vt:i4>72</vt:i4>
      </vt:variant>
      <vt:variant>
        <vt:i4>0</vt:i4>
      </vt:variant>
      <vt:variant>
        <vt:i4>5</vt:i4>
      </vt:variant>
      <vt:variant>
        <vt:lpwstr>http://www.ncbi.nlm.nih.gov/pubmed?term=%22Andersson JL%22%5BAuthor%5D</vt:lpwstr>
      </vt:variant>
      <vt:variant>
        <vt:lpwstr/>
      </vt:variant>
      <vt:variant>
        <vt:i4>4718703</vt:i4>
      </vt:variant>
      <vt:variant>
        <vt:i4>69</vt:i4>
      </vt:variant>
      <vt:variant>
        <vt:i4>0</vt:i4>
      </vt:variant>
      <vt:variant>
        <vt:i4>5</vt:i4>
      </vt:variant>
      <vt:variant>
        <vt:lpwstr>http://www.ncbi.nlm.nih.gov/pubmed?term=%22Woolrich MW%22%5BAuthor%5D</vt:lpwstr>
      </vt:variant>
      <vt:variant>
        <vt:lpwstr/>
      </vt:variant>
      <vt:variant>
        <vt:i4>7274540</vt:i4>
      </vt:variant>
      <vt:variant>
        <vt:i4>66</vt:i4>
      </vt:variant>
      <vt:variant>
        <vt:i4>0</vt:i4>
      </vt:variant>
      <vt:variant>
        <vt:i4>5</vt:i4>
      </vt:variant>
      <vt:variant>
        <vt:lpwstr>http://www.ncbi.nlm.nih.gov/pubmed?term=%22Jbabdi S%22%5BAuthor%5D</vt:lpwstr>
      </vt:variant>
      <vt:variant>
        <vt:lpwstr/>
      </vt:variant>
      <vt:variant>
        <vt:i4>3538965</vt:i4>
      </vt:variant>
      <vt:variant>
        <vt:i4>63</vt:i4>
      </vt:variant>
      <vt:variant>
        <vt:i4>0</vt:i4>
      </vt:variant>
      <vt:variant>
        <vt:i4>5</vt:i4>
      </vt:variant>
      <vt:variant>
        <vt:lpwstr>javascript:AL_get(this, 'jour', 'Psychol Med.');</vt:lpwstr>
      </vt:variant>
      <vt:variant>
        <vt:lpwstr/>
      </vt:variant>
      <vt:variant>
        <vt:i4>5767168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http://www.ncbi.nlm.nih.gov/pubmed?term=%22Law CW%22%5BAuthor%5D</vt:lpwstr>
      </vt:variant>
      <vt:variant>
        <vt:lpwstr/>
      </vt:variant>
      <vt:variant>
        <vt:i4>4980862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http://www.ncbi.nlm.nih.gov/pubmed?term=%22Chiu CP%22%5BAuthor%5D</vt:lpwstr>
      </vt:variant>
      <vt:variant>
        <vt:lpwstr/>
      </vt:variant>
      <vt:variant>
        <vt:i4>6815802</vt:i4>
      </vt:variant>
      <vt:variant>
        <vt:i4>54</vt:i4>
      </vt:variant>
      <vt:variant>
        <vt:i4>0</vt:i4>
      </vt:variant>
      <vt:variant>
        <vt:i4>5</vt:i4>
      </vt:variant>
      <vt:variant>
        <vt:lpwstr>http://www.ncbi.nlm.nih.gov/pubmed?term=%22Cheung V%22%5BAuthor%5D</vt:lpwstr>
      </vt:variant>
      <vt:variant>
        <vt:lpwstr/>
      </vt:variant>
      <vt:variant>
        <vt:i4>3801117</vt:i4>
      </vt:variant>
      <vt:variant>
        <vt:i4>51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auth-1</vt:lpwstr>
      </vt:variant>
      <vt:variant>
        <vt:i4>3932189</vt:i4>
      </vt:variant>
      <vt:variant>
        <vt:i4>48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auth-7</vt:lpwstr>
      </vt:variant>
      <vt:variant>
        <vt:i4>3997725</vt:i4>
      </vt:variant>
      <vt:variant>
        <vt:i4>45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auth-6</vt:lpwstr>
      </vt:variant>
      <vt:variant>
        <vt:i4>4063261</vt:i4>
      </vt:variant>
      <vt:variant>
        <vt:i4>42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auth-5</vt:lpwstr>
      </vt:variant>
      <vt:variant>
        <vt:i4>4128797</vt:i4>
      </vt:variant>
      <vt:variant>
        <vt:i4>39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auth-4</vt:lpwstr>
      </vt:variant>
      <vt:variant>
        <vt:i4>3670045</vt:i4>
      </vt:variant>
      <vt:variant>
        <vt:i4>36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auth-3</vt:lpwstr>
      </vt:variant>
      <vt:variant>
        <vt:i4>3735581</vt:i4>
      </vt:variant>
      <vt:variant>
        <vt:i4>33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auth-2</vt:lpwstr>
      </vt:variant>
      <vt:variant>
        <vt:i4>7733347</vt:i4>
      </vt:variant>
      <vt:variant>
        <vt:i4>30</vt:i4>
      </vt:variant>
      <vt:variant>
        <vt:i4>0</vt:i4>
      </vt:variant>
      <vt:variant>
        <vt:i4>5</vt:i4>
      </vt:variant>
      <vt:variant>
        <vt:lpwstr>http://www.nature.com/neuro/journal/v6/n7/full/nn1075.html</vt:lpwstr>
      </vt:variant>
      <vt:variant>
        <vt:lpwstr/>
      </vt:variant>
      <vt:variant>
        <vt:i4>4522071</vt:i4>
      </vt:variant>
      <vt:variant>
        <vt:i4>27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6881399</vt:i4>
      </vt:variant>
      <vt:variant>
        <vt:i4>24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21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有遮挡非对齐人脸识别的结构化编码方法研究</dc:title>
  <dc:creator/>
  <cp:lastModifiedBy/>
  <cp:revision>1</cp:revision>
  <dcterms:created xsi:type="dcterms:W3CDTF">2014-03-05T04:05:00Z</dcterms:created>
  <dcterms:modified xsi:type="dcterms:W3CDTF">2014-05-08T17:29:00Z</dcterms:modified>
  <cp:category>基金申请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