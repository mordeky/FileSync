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1DA" w:rsidRPr="001C719C" w:rsidRDefault="00003E1C" w:rsidP="00CB0E9E">
      <w:pPr>
        <w:pStyle w:val="ae"/>
        <w:ind w:firstLine="805"/>
        <w:rPr>
          <w:rFonts w:ascii="黑体" w:eastAsia="黑体" w:hAnsi="黑体"/>
          <w:sz w:val="40"/>
        </w:rPr>
      </w:pPr>
      <w:r w:rsidRPr="00003E1C">
        <w:rPr>
          <w:rFonts w:ascii="黑体" w:eastAsia="黑体" w:hAnsi="黑体" w:hint="eastAsia"/>
          <w:sz w:val="40"/>
        </w:rPr>
        <w:t>文件同步</w:t>
      </w:r>
      <w:r w:rsidR="00E34BBD">
        <w:rPr>
          <w:rFonts w:ascii="黑体" w:eastAsia="黑体" w:hAnsi="黑体" w:hint="eastAsia"/>
          <w:sz w:val="40"/>
        </w:rPr>
        <w:t>工具</w:t>
      </w:r>
      <w:r w:rsidRPr="00003E1C">
        <w:rPr>
          <w:rFonts w:ascii="黑体" w:eastAsia="黑体" w:hAnsi="黑体" w:hint="eastAsia"/>
          <w:sz w:val="40"/>
        </w:rPr>
        <w:t>：FileSync</w:t>
      </w:r>
    </w:p>
    <w:p w:rsidR="008C50C6" w:rsidRDefault="00003E1C" w:rsidP="00003E1C">
      <w:pPr>
        <w:pStyle w:val="1"/>
      </w:pPr>
      <w:r w:rsidRPr="00003E1C">
        <w:rPr>
          <w:rFonts w:hint="eastAsia"/>
        </w:rPr>
        <w:t>应用场景</w:t>
      </w:r>
    </w:p>
    <w:p w:rsidR="000802F9" w:rsidRDefault="00003E1C" w:rsidP="00003E1C">
      <w:pPr>
        <w:pStyle w:val="2"/>
      </w:pPr>
      <w:r w:rsidRPr="00003E1C">
        <w:rPr>
          <w:rFonts w:hint="eastAsia"/>
        </w:rPr>
        <w:t>Visual Studio</w:t>
      </w:r>
    </w:p>
    <w:p w:rsidR="00003E1C" w:rsidRDefault="000802F9" w:rsidP="000802F9">
      <w:pPr>
        <w:pStyle w:val="3"/>
      </w:pPr>
      <w:r w:rsidRPr="00003E1C">
        <w:rPr>
          <w:rFonts w:hint="eastAsia"/>
        </w:rPr>
        <w:t>Visual Studio</w:t>
      </w:r>
      <w:r w:rsidR="00003E1C" w:rsidRPr="00003E1C">
        <w:rPr>
          <w:rFonts w:hint="eastAsia"/>
        </w:rPr>
        <w:t>的资源管理器</w:t>
      </w:r>
    </w:p>
    <w:p w:rsidR="00003E1C" w:rsidRDefault="00003E1C" w:rsidP="00880D58">
      <w:pPr>
        <w:ind w:firstLineChars="200" w:firstLine="480"/>
      </w:pPr>
      <w:r>
        <w:t>Windows</w:t>
      </w:r>
      <w:r>
        <w:rPr>
          <w:rFonts w:hint="eastAsia"/>
        </w:rPr>
        <w:t>的资源管理器以树形结构“文件夹</w:t>
      </w:r>
      <w:r w:rsidR="00880D58">
        <w:sym w:font="Wingdings" w:char="F0E0"/>
      </w:r>
      <w:r>
        <w:rPr>
          <w:rFonts w:hint="eastAsia"/>
        </w:rPr>
        <w:t>子文件夹</w:t>
      </w:r>
      <w:r w:rsidR="00880D58">
        <w:sym w:font="Wingdings" w:char="F0E0"/>
      </w:r>
      <w:r>
        <w:t>……</w:t>
      </w:r>
      <w:r w:rsidR="00880D58">
        <w:sym w:font="Wingdings" w:char="F0E0"/>
      </w:r>
      <w:r>
        <w:rPr>
          <w:rFonts w:hint="eastAsia"/>
        </w:rPr>
        <w:t>文件”的形式来管理和组织文件，如图</w:t>
      </w:r>
      <w:r>
        <w:t xml:space="preserve">1(a). </w:t>
      </w:r>
      <w:r>
        <w:rPr>
          <w:rFonts w:hint="eastAsia"/>
        </w:rPr>
        <w:t>许多集成开发环境（</w:t>
      </w:r>
      <w:r>
        <w:t>IDE</w:t>
      </w:r>
      <w:r>
        <w:rPr>
          <w:rFonts w:hint="eastAsia"/>
        </w:rPr>
        <w:t>）也采用类似的方式来管理工程文件，如：</w:t>
      </w:r>
      <w:r>
        <w:t>Visual Studio</w:t>
      </w:r>
      <w:r>
        <w:rPr>
          <w:rFonts w:hint="eastAsia"/>
        </w:rPr>
        <w:t>（</w:t>
      </w:r>
      <w:r>
        <w:t>VS</w:t>
      </w:r>
      <w:r>
        <w:rPr>
          <w:rFonts w:hint="eastAsia"/>
        </w:rPr>
        <w:t>）、</w:t>
      </w:r>
      <w:r>
        <w:t>Eclipse</w:t>
      </w:r>
      <w:r>
        <w:rPr>
          <w:rFonts w:hint="eastAsia"/>
        </w:rPr>
        <w:t>等。图</w:t>
      </w:r>
      <w:r>
        <w:t>1(b)</w:t>
      </w:r>
      <w:r>
        <w:rPr>
          <w:rFonts w:hint="eastAsia"/>
        </w:rPr>
        <w:t>显示了</w:t>
      </w:r>
      <w:r>
        <w:t>VS</w:t>
      </w:r>
      <w:r>
        <w:rPr>
          <w:rFonts w:hint="eastAsia"/>
        </w:rPr>
        <w:t>的资源管理器（称为：解决方案资源管理器）。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  <w:gridCol w:w="4155"/>
      </w:tblGrid>
      <w:tr w:rsidR="00003E1C" w:rsidTr="00003E1C">
        <w:trPr>
          <w:jc w:val="center"/>
        </w:trPr>
        <w:tc>
          <w:tcPr>
            <w:tcW w:w="3126" w:type="dxa"/>
          </w:tcPr>
          <w:p w:rsidR="00003E1C" w:rsidRDefault="00003E1C" w:rsidP="00003E1C">
            <w:pPr>
              <w:spacing w:line="240" w:lineRule="auto"/>
              <w:jc w:val="center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341E18F" wp14:editId="1176CA46">
                  <wp:extent cx="1699403" cy="3545456"/>
                  <wp:effectExtent l="19050" t="19050" r="15240" b="171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b="14347"/>
                          <a:stretch/>
                        </pic:blipFill>
                        <pic:spPr bwMode="auto">
                          <a:xfrm>
                            <a:off x="0" y="0"/>
                            <a:ext cx="1704975" cy="35570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5" w:type="dxa"/>
          </w:tcPr>
          <w:p w:rsidR="00003E1C" w:rsidRDefault="00003E1C" w:rsidP="00003E1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53A9010" wp14:editId="02B57BE0">
                  <wp:extent cx="1914525" cy="3571875"/>
                  <wp:effectExtent l="19050" t="19050" r="28575" b="285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571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E1C" w:rsidTr="00003E1C">
        <w:trPr>
          <w:jc w:val="center"/>
        </w:trPr>
        <w:tc>
          <w:tcPr>
            <w:tcW w:w="3126" w:type="dxa"/>
          </w:tcPr>
          <w:p w:rsidR="00003E1C" w:rsidRDefault="00003E1C" w:rsidP="00003E1C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(a)</w:t>
            </w:r>
          </w:p>
        </w:tc>
        <w:tc>
          <w:tcPr>
            <w:tcW w:w="4155" w:type="dxa"/>
          </w:tcPr>
          <w:p w:rsidR="00003E1C" w:rsidRDefault="00003E1C" w:rsidP="00003E1C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(b)</w:t>
            </w:r>
          </w:p>
        </w:tc>
      </w:tr>
      <w:tr w:rsidR="00003E1C" w:rsidTr="00003E1C">
        <w:trPr>
          <w:jc w:val="center"/>
        </w:trPr>
        <w:tc>
          <w:tcPr>
            <w:tcW w:w="7281" w:type="dxa"/>
            <w:gridSpan w:val="2"/>
          </w:tcPr>
          <w:p w:rsidR="00003E1C" w:rsidRDefault="00003E1C" w:rsidP="00003E1C">
            <w:pPr>
              <w:pStyle w:val="af0"/>
              <w:spacing w:after="249"/>
            </w:pPr>
            <w:bookmarkStart w:id="0" w:name="_Ref387309006"/>
            <w:r>
              <w:rPr>
                <w:rFonts w:hint="eastAsia"/>
              </w:rPr>
              <w:t>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322740">
              <w:rPr>
                <w:noProof/>
              </w:rPr>
              <w:t>1</w:t>
            </w:r>
            <w:r>
              <w:fldChar w:fldCharType="end"/>
            </w:r>
            <w:bookmarkEnd w:id="0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资源管理器</w:t>
            </w:r>
            <w:r>
              <w:rPr>
                <w:rFonts w:hint="eastAsia"/>
              </w:rPr>
              <w:t xml:space="preserve"> (a) Windows</w:t>
            </w:r>
            <w:r>
              <w:rPr>
                <w:rFonts w:hint="eastAsia"/>
              </w:rPr>
              <w:t>的资源管理器</w:t>
            </w:r>
            <w:r>
              <w:rPr>
                <w:rFonts w:hint="eastAsia"/>
              </w:rPr>
              <w:t xml:space="preserve">  (b) VS</w:t>
            </w:r>
            <w:r>
              <w:rPr>
                <w:rFonts w:hint="eastAsia"/>
              </w:rPr>
              <w:t>的资源管理器</w:t>
            </w:r>
          </w:p>
        </w:tc>
      </w:tr>
    </w:tbl>
    <w:p w:rsidR="00003E1C" w:rsidRDefault="00880D58" w:rsidP="00880D58">
      <w:pPr>
        <w:ind w:firstLineChars="200" w:firstLine="480"/>
      </w:pPr>
      <w:r w:rsidRPr="00880D58">
        <w:rPr>
          <w:rFonts w:ascii="黑体" w:eastAsia="黑体" w:hAnsi="黑体"/>
        </w:rPr>
        <w:t>VS</w:t>
      </w:r>
      <w:r w:rsidRPr="00880D58">
        <w:rPr>
          <w:rFonts w:ascii="黑体" w:eastAsia="黑体" w:hAnsi="黑体" w:hint="eastAsia"/>
        </w:rPr>
        <w:t>的资源管理器用于管理筛选器。</w:t>
      </w:r>
      <w:r w:rsidR="00003E1C">
        <w:rPr>
          <w:rFonts w:hint="eastAsia"/>
        </w:rPr>
        <w:t>VS</w:t>
      </w:r>
      <w:r w:rsidR="00003E1C">
        <w:rPr>
          <w:rFonts w:hint="eastAsia"/>
        </w:rPr>
        <w:t>的资源管理器中的“文件夹”</w:t>
      </w:r>
      <w:r>
        <w:rPr>
          <w:rFonts w:hint="eastAsia"/>
        </w:rPr>
        <w:t>其实是“筛选器”</w:t>
      </w:r>
      <w:r w:rsidR="00003E1C">
        <w:rPr>
          <w:rFonts w:hint="eastAsia"/>
        </w:rPr>
        <w:t>，</w:t>
      </w:r>
      <w:r>
        <w:rPr>
          <w:rFonts w:hint="eastAsia"/>
        </w:rPr>
        <w:t>用于对它所管理的文件进行分类管理，</w:t>
      </w:r>
      <w:r w:rsidR="00003E1C">
        <w:rPr>
          <w:rFonts w:hint="eastAsia"/>
        </w:rPr>
        <w:t>如</w:t>
      </w:r>
      <w:r>
        <w:rPr>
          <w:rFonts w:hint="eastAsia"/>
        </w:rPr>
        <w:t>图</w:t>
      </w:r>
      <w:r>
        <w:t>1(b)</w:t>
      </w:r>
      <w:r>
        <w:rPr>
          <w:rFonts w:hint="eastAsia"/>
        </w:rPr>
        <w:t>所示的</w:t>
      </w:r>
      <w:r>
        <w:rPr>
          <w:rFonts w:hint="eastAsia"/>
        </w:rPr>
        <w:t>VS</w:t>
      </w:r>
      <w:r>
        <w:rPr>
          <w:rFonts w:hint="eastAsia"/>
        </w:rPr>
        <w:t>中的“</w:t>
      </w:r>
      <w:r w:rsidR="00003E1C">
        <w:rPr>
          <w:rFonts w:hint="eastAsia"/>
        </w:rPr>
        <w:t>头文件</w:t>
      </w:r>
      <w:r>
        <w:rPr>
          <w:rFonts w:hint="eastAsia"/>
        </w:rPr>
        <w:t>”</w:t>
      </w:r>
      <w:r w:rsidR="00003E1C">
        <w:rPr>
          <w:rFonts w:hint="eastAsia"/>
        </w:rPr>
        <w:t>和</w:t>
      </w:r>
      <w:r>
        <w:rPr>
          <w:rFonts w:hint="eastAsia"/>
        </w:rPr>
        <w:t>“</w:t>
      </w:r>
      <w:r w:rsidR="00003E1C">
        <w:rPr>
          <w:rFonts w:hint="eastAsia"/>
        </w:rPr>
        <w:t>源文件</w:t>
      </w:r>
      <w:r>
        <w:rPr>
          <w:rFonts w:hint="eastAsia"/>
        </w:rPr>
        <w:t>”分别用于对“</w:t>
      </w:r>
      <w:r>
        <w:rPr>
          <w:rFonts w:hint="eastAsia"/>
        </w:rPr>
        <w:t>.h</w:t>
      </w:r>
      <w:r>
        <w:rPr>
          <w:rFonts w:hint="eastAsia"/>
        </w:rPr>
        <w:t>文件”和“</w:t>
      </w:r>
      <w:r>
        <w:rPr>
          <w:rFonts w:hint="eastAsia"/>
        </w:rPr>
        <w:t>.cpp</w:t>
      </w:r>
      <w:r>
        <w:rPr>
          <w:rFonts w:hint="eastAsia"/>
        </w:rPr>
        <w:t>文件”进行分类管理</w:t>
      </w:r>
      <w:r w:rsidR="000D3EC3" w:rsidRPr="000D3EC3">
        <w:rPr>
          <w:rStyle w:val="af"/>
          <w:i/>
          <w:color w:val="FF0000"/>
        </w:rPr>
        <w:footnoteReference w:id="1"/>
      </w:r>
      <w:r>
        <w:rPr>
          <w:rFonts w:hint="eastAsia"/>
        </w:rPr>
        <w:t>。因此，筛选器不等于磁盘上的文</w:t>
      </w:r>
      <w:r>
        <w:rPr>
          <w:rFonts w:hint="eastAsia"/>
        </w:rPr>
        <w:lastRenderedPageBreak/>
        <w:t>件夹，</w:t>
      </w:r>
      <w:r w:rsidR="00003E1C">
        <w:rPr>
          <w:rFonts w:hint="eastAsia"/>
        </w:rPr>
        <w:t>并不</w:t>
      </w:r>
      <w:r>
        <w:rPr>
          <w:rFonts w:hint="eastAsia"/>
        </w:rPr>
        <w:t>一定真正</w:t>
      </w:r>
      <w:r w:rsidR="00003E1C">
        <w:rPr>
          <w:rFonts w:hint="eastAsia"/>
        </w:rPr>
        <w:t>对应着磁盘上的目录结构（</w:t>
      </w:r>
      <w:r>
        <w:rPr>
          <w:rFonts w:hint="eastAsia"/>
        </w:rPr>
        <w:t>例如，我们一般</w:t>
      </w:r>
      <w:r w:rsidR="00003E1C">
        <w:rPr>
          <w:rFonts w:hint="eastAsia"/>
        </w:rPr>
        <w:t>在磁盘上找不到</w:t>
      </w:r>
      <w:r w:rsidR="000D3EC3">
        <w:rPr>
          <w:rFonts w:hint="eastAsia"/>
        </w:rPr>
        <w:t>“头文件”和“源文件”</w:t>
      </w:r>
      <w:r w:rsidR="00003E1C">
        <w:rPr>
          <w:rFonts w:hint="eastAsia"/>
        </w:rPr>
        <w:t>这两个文件夹）。右键点击“头文件”的属性，如图</w:t>
      </w:r>
      <w:r w:rsidR="00003E1C">
        <w:rPr>
          <w:rFonts w:hint="eastAsia"/>
        </w:rPr>
        <w:t>2(a)</w:t>
      </w:r>
      <w:r w:rsidR="00003E1C">
        <w:rPr>
          <w:rFonts w:hint="eastAsia"/>
        </w:rPr>
        <w:t>，可以看到有“筛选器”这一属性，该属性的值为“</w:t>
      </w:r>
      <w:r w:rsidR="00003E1C">
        <w:rPr>
          <w:rFonts w:hint="eastAsia"/>
        </w:rPr>
        <w:t>h;hpp;hxx</w:t>
      </w:r>
      <w:r w:rsidR="00003E1C">
        <w:rPr>
          <w:rFonts w:hint="eastAsia"/>
        </w:rPr>
        <w:t>”等，所以，</w:t>
      </w:r>
      <w:r w:rsidR="00003E1C">
        <w:rPr>
          <w:rFonts w:hint="eastAsia"/>
        </w:rPr>
        <w:t>VS</w:t>
      </w:r>
      <w:r w:rsidR="00003E1C">
        <w:rPr>
          <w:rFonts w:hint="eastAsia"/>
        </w:rPr>
        <w:t>中的文件夹实际上就是筛选器。我们可以通过如图</w:t>
      </w:r>
      <w:r w:rsidR="00003E1C">
        <w:rPr>
          <w:rFonts w:hint="eastAsia"/>
        </w:rPr>
        <w:t>3</w:t>
      </w:r>
      <w:r w:rsidR="00003E1C">
        <w:rPr>
          <w:rFonts w:hint="eastAsia"/>
        </w:rPr>
        <w:t>的方式在</w:t>
      </w:r>
      <w:r w:rsidR="00003E1C">
        <w:rPr>
          <w:rFonts w:hint="eastAsia"/>
        </w:rPr>
        <w:t>VS</w:t>
      </w:r>
      <w:r w:rsidR="00003E1C">
        <w:rPr>
          <w:rFonts w:hint="eastAsia"/>
        </w:rPr>
        <w:t>中新建一个筛选器</w:t>
      </w:r>
      <w:r w:rsidR="009C56D2">
        <w:rPr>
          <w:rFonts w:hint="eastAsia"/>
        </w:rPr>
        <w:t>或者筛选器下的筛选器</w:t>
      </w:r>
      <w:r w:rsidR="00003E1C">
        <w:rPr>
          <w:rFonts w:hint="eastAsia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56"/>
        <w:gridCol w:w="4416"/>
      </w:tblGrid>
      <w:tr w:rsidR="00003E1C" w:rsidTr="00AD149F">
        <w:tc>
          <w:tcPr>
            <w:tcW w:w="4261" w:type="dxa"/>
          </w:tcPr>
          <w:p w:rsidR="00003E1C" w:rsidRDefault="00003E1C" w:rsidP="00003E1C">
            <w:pPr>
              <w:pStyle w:val="af5"/>
              <w:spacing w:before="249"/>
            </w:pPr>
            <w:r>
              <w:rPr>
                <w:noProof/>
              </w:rPr>
              <w:drawing>
                <wp:inline distT="0" distB="0" distL="0" distR="0" wp14:anchorId="64964E4B" wp14:editId="75468150">
                  <wp:extent cx="2582999" cy="2064756"/>
                  <wp:effectExtent l="19050" t="19050" r="27305" b="1206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472" cy="20723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003E1C" w:rsidRDefault="00003E1C" w:rsidP="00003E1C">
            <w:pPr>
              <w:pStyle w:val="af5"/>
              <w:spacing w:before="249"/>
            </w:pPr>
            <w:r>
              <w:rPr>
                <w:rFonts w:hint="eastAsia"/>
                <w:noProof/>
              </w:rPr>
              <w:drawing>
                <wp:inline distT="0" distB="0" distL="0" distR="0" wp14:anchorId="236B50C9" wp14:editId="6706E8DD">
                  <wp:extent cx="2622550" cy="2061845"/>
                  <wp:effectExtent l="19050" t="19050" r="25400" b="146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0" cy="20618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E1C" w:rsidTr="00AD14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61" w:type="dxa"/>
          </w:tcPr>
          <w:p w:rsidR="00003E1C" w:rsidRDefault="00003E1C" w:rsidP="00AD149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(a)</w:t>
            </w:r>
          </w:p>
        </w:tc>
        <w:tc>
          <w:tcPr>
            <w:tcW w:w="4261" w:type="dxa"/>
          </w:tcPr>
          <w:p w:rsidR="00003E1C" w:rsidRDefault="00003E1C" w:rsidP="00AD149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(b)</w:t>
            </w:r>
          </w:p>
        </w:tc>
      </w:tr>
      <w:tr w:rsidR="00003E1C" w:rsidTr="00AD14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522" w:type="dxa"/>
            <w:gridSpan w:val="2"/>
          </w:tcPr>
          <w:p w:rsidR="00003E1C" w:rsidRDefault="00003E1C" w:rsidP="00003E1C">
            <w:pPr>
              <w:pStyle w:val="af0"/>
              <w:spacing w:after="249"/>
              <w:jc w:val="center"/>
            </w:pPr>
            <w:bookmarkStart w:id="1" w:name="_Ref387313502"/>
            <w:r>
              <w:rPr>
                <w:rFonts w:hint="eastAsia"/>
              </w:rPr>
              <w:t>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322740">
              <w:rPr>
                <w:noProof/>
              </w:rPr>
              <w:t>2</w:t>
            </w:r>
            <w:r>
              <w:fldChar w:fldCharType="end"/>
            </w:r>
            <w:bookmarkEnd w:id="1"/>
            <w:r>
              <w:rPr>
                <w:rFonts w:hint="eastAsia"/>
              </w:rPr>
              <w:t xml:space="preserve">  VS</w:t>
            </w:r>
            <w:r>
              <w:rPr>
                <w:rFonts w:hint="eastAsia"/>
              </w:rPr>
              <w:t>的筛选器：头文件筛选器</w:t>
            </w:r>
          </w:p>
        </w:tc>
      </w:tr>
    </w:tbl>
    <w:p w:rsidR="00003E1C" w:rsidRDefault="00003E1C" w:rsidP="00003E1C">
      <w:pPr>
        <w:pStyle w:val="af5"/>
        <w:spacing w:before="249"/>
      </w:pPr>
      <w:r>
        <w:rPr>
          <w:noProof/>
        </w:rPr>
        <w:drawing>
          <wp:inline distT="0" distB="0" distL="0" distR="0" wp14:anchorId="221D6F0C" wp14:editId="5E39DD53">
            <wp:extent cx="4530840" cy="2081738"/>
            <wp:effectExtent l="19050" t="19050" r="2222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447" cy="2080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3E1C" w:rsidRDefault="00003E1C" w:rsidP="00003E1C">
      <w:pPr>
        <w:pStyle w:val="af0"/>
        <w:spacing w:after="249"/>
        <w:jc w:val="center"/>
      </w:pPr>
      <w:bookmarkStart w:id="2" w:name="_Ref387313903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2740">
        <w:rPr>
          <w:noProof/>
        </w:rPr>
        <w:t>3</w:t>
      </w:r>
      <w:r>
        <w:fldChar w:fldCharType="end"/>
      </w:r>
      <w:bookmarkEnd w:id="2"/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中新建筛选器</w:t>
      </w:r>
    </w:p>
    <w:p w:rsidR="00003E1C" w:rsidRDefault="009C56D2" w:rsidP="00880D58">
      <w:pPr>
        <w:ind w:firstLineChars="200" w:firstLine="480"/>
      </w:pPr>
      <w:r w:rsidRPr="009C56D2">
        <w:rPr>
          <w:rFonts w:ascii="黑体" w:eastAsia="黑体" w:hAnsi="黑体" w:hint="eastAsia"/>
        </w:rPr>
        <w:t>利用筛选器可以</w:t>
      </w:r>
      <w:r w:rsidR="00003E1C" w:rsidRPr="009C56D2">
        <w:rPr>
          <w:rFonts w:ascii="黑体" w:eastAsia="黑体" w:hAnsi="黑体" w:hint="eastAsia"/>
        </w:rPr>
        <w:t>很轻松地把.h文件和.cpp文件自动分离开来。</w:t>
      </w:r>
      <w:r w:rsidR="00003E1C" w:rsidRPr="00003E1C">
        <w:rPr>
          <w:rFonts w:hint="eastAsia"/>
        </w:rPr>
        <w:t>为了检测这一点，我们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资源管理器中选中若干个</w:t>
      </w:r>
      <w:r w:rsidR="00003E1C" w:rsidRPr="00003E1C">
        <w:rPr>
          <w:rFonts w:hint="eastAsia"/>
        </w:rPr>
        <w:t>不同类型的文件（</w:t>
      </w:r>
      <w:r w:rsidR="00003E1C" w:rsidRPr="00003E1C">
        <w:rPr>
          <w:rFonts w:hint="eastAsia"/>
        </w:rPr>
        <w:t>.h</w:t>
      </w:r>
      <w:r w:rsidR="00003E1C" w:rsidRPr="00003E1C">
        <w:rPr>
          <w:rFonts w:hint="eastAsia"/>
        </w:rPr>
        <w:t>和</w:t>
      </w:r>
      <w:r w:rsidR="00003E1C" w:rsidRPr="00003E1C">
        <w:rPr>
          <w:rFonts w:hint="eastAsia"/>
        </w:rPr>
        <w:t>.cpp</w:t>
      </w:r>
      <w:r w:rsidR="00003E1C" w:rsidRPr="00003E1C">
        <w:rPr>
          <w:rFonts w:hint="eastAsia"/>
        </w:rPr>
        <w:t>）</w:t>
      </w:r>
      <w:r>
        <w:rPr>
          <w:rFonts w:hint="eastAsia"/>
        </w:rPr>
        <w:t>，并拖动</w:t>
      </w:r>
      <w:r w:rsidR="00003E1C" w:rsidRPr="00003E1C">
        <w:rPr>
          <w:rFonts w:hint="eastAsia"/>
        </w:rPr>
        <w:t>到</w:t>
      </w:r>
      <w:r w:rsidR="00003E1C" w:rsidRPr="00003E1C">
        <w:rPr>
          <w:rFonts w:hint="eastAsia"/>
        </w:rPr>
        <w:t>VS</w:t>
      </w:r>
      <w:r w:rsidR="00003E1C" w:rsidRPr="00003E1C">
        <w:rPr>
          <w:rFonts w:hint="eastAsia"/>
        </w:rPr>
        <w:t>的资源管理器中，可以发现：</w:t>
      </w:r>
      <w:r w:rsidR="00003E1C" w:rsidRPr="00003E1C">
        <w:rPr>
          <w:rFonts w:hint="eastAsia"/>
        </w:rPr>
        <w:t>.h</w:t>
      </w:r>
      <w:r w:rsidR="00003E1C" w:rsidRPr="00003E1C">
        <w:rPr>
          <w:rFonts w:hint="eastAsia"/>
        </w:rPr>
        <w:t>和</w:t>
      </w:r>
      <w:r w:rsidR="00003E1C" w:rsidRPr="00003E1C">
        <w:rPr>
          <w:rFonts w:hint="eastAsia"/>
        </w:rPr>
        <w:t>.cpp</w:t>
      </w:r>
      <w:r w:rsidR="00003E1C" w:rsidRPr="00003E1C">
        <w:rPr>
          <w:rFonts w:hint="eastAsia"/>
        </w:rPr>
        <w:t>文件被自动</w:t>
      </w:r>
      <w:r>
        <w:rPr>
          <w:rFonts w:hint="eastAsia"/>
        </w:rPr>
        <w:t>分配</w:t>
      </w:r>
      <w:r w:rsidR="00003E1C" w:rsidRPr="00003E1C">
        <w:rPr>
          <w:rFonts w:hint="eastAsia"/>
        </w:rPr>
        <w:t>到“头文件”和“源文件”中。注意：不要拖动到特定的筛选器上，如拖动到“头文件”上，</w:t>
      </w:r>
      <w:r w:rsidR="00003E1C" w:rsidRPr="00003E1C">
        <w:rPr>
          <w:rFonts w:hint="eastAsia"/>
        </w:rPr>
        <w:t>.cpp</w:t>
      </w:r>
      <w:r w:rsidR="00003E1C" w:rsidRPr="00003E1C">
        <w:rPr>
          <w:rFonts w:hint="eastAsia"/>
        </w:rPr>
        <w:t>文件和</w:t>
      </w:r>
      <w:r w:rsidR="00003E1C" w:rsidRPr="00003E1C">
        <w:rPr>
          <w:rFonts w:hint="eastAsia"/>
        </w:rPr>
        <w:t>.h</w:t>
      </w:r>
      <w:r w:rsidR="00003E1C" w:rsidRPr="00003E1C">
        <w:rPr>
          <w:rFonts w:hint="eastAsia"/>
        </w:rPr>
        <w:t>将都会被纳入“头文件”筛选器中。</w:t>
      </w:r>
    </w:p>
    <w:p w:rsidR="000802F9" w:rsidRDefault="000802F9" w:rsidP="000802F9">
      <w:pPr>
        <w:pStyle w:val="3"/>
      </w:pPr>
      <w:r>
        <w:rPr>
          <w:rFonts w:hint="eastAsia"/>
        </w:rPr>
        <w:lastRenderedPageBreak/>
        <w:t>利用</w:t>
      </w:r>
      <w:r>
        <w:rPr>
          <w:rFonts w:hint="eastAsia"/>
        </w:rPr>
        <w:t>VS</w:t>
      </w:r>
      <w:r>
        <w:rPr>
          <w:rFonts w:hint="eastAsia"/>
        </w:rPr>
        <w:t>对文档进行集成和管理</w:t>
      </w:r>
    </w:p>
    <w:p w:rsidR="00691241" w:rsidRDefault="000802F9" w:rsidP="000802F9">
      <w:pPr>
        <w:ind w:firstLineChars="200" w:firstLine="480"/>
      </w:pPr>
      <w:r>
        <w:rPr>
          <w:rFonts w:hint="eastAsia"/>
        </w:rPr>
        <w:t>VS</w:t>
      </w:r>
      <w:r w:rsidR="00B72D51">
        <w:rPr>
          <w:rFonts w:hint="eastAsia"/>
        </w:rPr>
        <w:t>是程序设计的利器，其重要特征表现在：</w:t>
      </w:r>
      <w:r w:rsidR="00B72D51">
        <w:rPr>
          <w:rFonts w:hint="eastAsia"/>
        </w:rPr>
        <w:t>VS</w:t>
      </w:r>
      <w:r>
        <w:rPr>
          <w:rFonts w:hint="eastAsia"/>
        </w:rPr>
        <w:t>提供了强大的文档集成、编辑和管理功能。它以</w:t>
      </w:r>
      <w:r w:rsidR="00B72D51">
        <w:rPr>
          <w:rFonts w:hint="eastAsia"/>
        </w:rPr>
        <w:t>“</w:t>
      </w:r>
      <w:r>
        <w:rPr>
          <w:rFonts w:hint="eastAsia"/>
        </w:rPr>
        <w:t>解决方案（</w:t>
      </w:r>
      <w:r>
        <w:rPr>
          <w:rFonts w:hint="eastAsia"/>
        </w:rPr>
        <w:t>solution</w:t>
      </w:r>
      <w:r>
        <w:rPr>
          <w:rFonts w:hint="eastAsia"/>
        </w:rPr>
        <w:t>）</w:t>
      </w:r>
      <w:r w:rsidR="00B72D51">
        <w:sym w:font="Wingdings" w:char="F0E0"/>
      </w:r>
      <w:r>
        <w:rPr>
          <w:rFonts w:hint="eastAsia"/>
        </w:rPr>
        <w:t>项目（</w:t>
      </w:r>
      <w:r>
        <w:rPr>
          <w:rFonts w:hint="eastAsia"/>
        </w:rPr>
        <w:t>project</w:t>
      </w:r>
      <w:r>
        <w:rPr>
          <w:rFonts w:hint="eastAsia"/>
        </w:rPr>
        <w:t>）</w:t>
      </w:r>
      <w:r w:rsidR="00B72D51">
        <w:sym w:font="Wingdings" w:char="F0E0"/>
      </w:r>
      <w:r w:rsidR="00B72D51">
        <w:rPr>
          <w:rFonts w:hint="eastAsia"/>
        </w:rPr>
        <w:t>筛选器（</w:t>
      </w:r>
      <w:r w:rsidR="00B72D51">
        <w:rPr>
          <w:rFonts w:hint="eastAsia"/>
        </w:rPr>
        <w:t>Filter</w:t>
      </w:r>
      <w:r w:rsidR="00B72D51">
        <w:rPr>
          <w:rFonts w:hint="eastAsia"/>
        </w:rPr>
        <w:t>）</w:t>
      </w:r>
      <w:r w:rsidR="00B72D51">
        <w:sym w:font="Wingdings" w:char="F0E0"/>
      </w:r>
      <w:r w:rsidR="00B72D51">
        <w:rPr>
          <w:rFonts w:hint="eastAsia"/>
        </w:rPr>
        <w:t>文档”</w:t>
      </w:r>
      <w:r>
        <w:rPr>
          <w:rFonts w:hint="eastAsia"/>
        </w:rPr>
        <w:t>为组织形式，</w:t>
      </w:r>
      <w:r w:rsidR="00B72D51">
        <w:rPr>
          <w:rFonts w:hint="eastAsia"/>
        </w:rPr>
        <w:t>来管理所有包含</w:t>
      </w:r>
      <w:r w:rsidR="00691241">
        <w:rPr>
          <w:rFonts w:hint="eastAsia"/>
        </w:rPr>
        <w:t>于其中</w:t>
      </w:r>
      <w:r w:rsidR="00B72D51">
        <w:rPr>
          <w:rFonts w:hint="eastAsia"/>
        </w:rPr>
        <w:t>的文档</w:t>
      </w:r>
      <w:r>
        <w:rPr>
          <w:rFonts w:hint="eastAsia"/>
        </w:rPr>
        <w:t>。</w:t>
      </w:r>
      <w:r w:rsidR="00B72D51">
        <w:rPr>
          <w:rFonts w:hint="eastAsia"/>
        </w:rPr>
        <w:t>我们可以把我们感兴趣的文档纳入到</w:t>
      </w:r>
      <w:r w:rsidR="00B72D51">
        <w:rPr>
          <w:rFonts w:hint="eastAsia"/>
        </w:rPr>
        <w:t>VS</w:t>
      </w:r>
      <w:r w:rsidR="00B72D51">
        <w:rPr>
          <w:rFonts w:hint="eastAsia"/>
        </w:rPr>
        <w:t>工程中，这样就便于集中管理这些文档</w:t>
      </w:r>
      <w:r w:rsidR="00691241">
        <w:rPr>
          <w:rFonts w:hint="eastAsia"/>
        </w:rPr>
        <w:t>，</w:t>
      </w:r>
      <w:r w:rsidR="00B72D51">
        <w:rPr>
          <w:rFonts w:hint="eastAsia"/>
        </w:rPr>
        <w:t>而不必涉及其它文档</w:t>
      </w:r>
      <w:r w:rsidR="00691241">
        <w:rPr>
          <w:rFonts w:hint="eastAsia"/>
        </w:rPr>
        <w:t>，比如，在进行查找、替换等操作时，就可以保证这些操作只局限于</w:t>
      </w:r>
      <w:r w:rsidR="00691241">
        <w:rPr>
          <w:rFonts w:hint="eastAsia"/>
        </w:rPr>
        <w:t>VS</w:t>
      </w:r>
      <w:r w:rsidR="00691241">
        <w:rPr>
          <w:rFonts w:hint="eastAsia"/>
        </w:rPr>
        <w:t>工程所包含的文档中</w:t>
      </w:r>
      <w:r w:rsidR="00B72D51">
        <w:rPr>
          <w:rFonts w:hint="eastAsia"/>
        </w:rPr>
        <w:t>。</w:t>
      </w:r>
    </w:p>
    <w:p w:rsidR="00EA4136" w:rsidRDefault="00691241" w:rsidP="000802F9">
      <w:pPr>
        <w:ind w:firstLineChars="200" w:firstLine="480"/>
      </w:pPr>
      <w:r>
        <w:rPr>
          <w:rFonts w:hint="eastAsia"/>
        </w:rPr>
        <w:t>应用场景。</w:t>
      </w:r>
      <w:r w:rsidR="00B72D51">
        <w:rPr>
          <w:rFonts w:hint="eastAsia"/>
        </w:rPr>
        <w:t>我们可以把缺乏强大</w:t>
      </w:r>
      <w:r w:rsidR="00B72D51">
        <w:rPr>
          <w:rFonts w:hint="eastAsia"/>
        </w:rPr>
        <w:t>IDE</w:t>
      </w:r>
      <w:r w:rsidR="00B72D51">
        <w:rPr>
          <w:rFonts w:hint="eastAsia"/>
        </w:rPr>
        <w:t>环境支持的</w:t>
      </w:r>
      <w:r w:rsidR="00B72D51">
        <w:rPr>
          <w:rFonts w:hint="eastAsia"/>
        </w:rPr>
        <w:t>Matlab</w:t>
      </w:r>
      <w:r w:rsidR="00B72D51">
        <w:rPr>
          <w:rFonts w:hint="eastAsia"/>
        </w:rPr>
        <w:t>文件导入到</w:t>
      </w:r>
      <w:r w:rsidR="00B72D51">
        <w:rPr>
          <w:rFonts w:hint="eastAsia"/>
        </w:rPr>
        <w:t>VS</w:t>
      </w:r>
      <w:r w:rsidR="00B72D51">
        <w:rPr>
          <w:rFonts w:hint="eastAsia"/>
        </w:rPr>
        <w:t>工程中，</w:t>
      </w:r>
      <w:r>
        <w:rPr>
          <w:rFonts w:hint="eastAsia"/>
        </w:rPr>
        <w:t>用</w:t>
      </w:r>
      <w:r>
        <w:rPr>
          <w:rFonts w:hint="eastAsia"/>
        </w:rPr>
        <w:t>VS</w:t>
      </w:r>
      <w:r>
        <w:rPr>
          <w:rFonts w:hint="eastAsia"/>
        </w:rPr>
        <w:t>辅助</w:t>
      </w:r>
      <w:r>
        <w:rPr>
          <w:rFonts w:hint="eastAsia"/>
        </w:rPr>
        <w:t>Matlab</w:t>
      </w:r>
      <w:r>
        <w:rPr>
          <w:rFonts w:hint="eastAsia"/>
        </w:rPr>
        <w:t>程序设计。由于</w:t>
      </w:r>
      <w:r>
        <w:rPr>
          <w:rFonts w:hint="eastAsia"/>
        </w:rPr>
        <w:t>Matlab</w:t>
      </w:r>
      <w:r>
        <w:rPr>
          <w:rFonts w:hint="eastAsia"/>
        </w:rPr>
        <w:t>只有一种</w:t>
      </w:r>
      <w:r>
        <w:rPr>
          <w:rFonts w:hint="eastAsia"/>
        </w:rPr>
        <w:t>.m</w:t>
      </w:r>
      <w:r>
        <w:rPr>
          <w:rFonts w:hint="eastAsia"/>
        </w:rPr>
        <w:t>类型的脚本文件，筛选器的意义显然不大，为了更清晰地表达</w:t>
      </w:r>
      <w:r>
        <w:rPr>
          <w:rFonts w:hint="eastAsia"/>
        </w:rPr>
        <w:t>Matlab</w:t>
      </w:r>
      <w:r>
        <w:rPr>
          <w:rFonts w:hint="eastAsia"/>
        </w:rPr>
        <w:t>的程序结构，需要</w:t>
      </w:r>
      <w:r w:rsidRPr="00691241">
        <w:rPr>
          <w:rFonts w:ascii="黑体" w:eastAsia="黑体" w:hAnsi="黑体" w:hint="eastAsia"/>
        </w:rPr>
        <w:t>VS的筛选器的结构与磁盘上的文件结构保持一致</w:t>
      </w:r>
      <w:r>
        <w:rPr>
          <w:rFonts w:hint="eastAsia"/>
        </w:rPr>
        <w:t>。这时，</w:t>
      </w:r>
      <w:r w:rsidR="00EA4136">
        <w:rPr>
          <w:rFonts w:hint="eastAsia"/>
        </w:rPr>
        <w:t>往往会出现如下问题：</w:t>
      </w:r>
    </w:p>
    <w:p w:rsidR="000802F9" w:rsidRDefault="00EA4136" w:rsidP="00EA4136">
      <w:pPr>
        <w:pStyle w:val="ab"/>
        <w:numPr>
          <w:ilvl w:val="0"/>
          <w:numId w:val="33"/>
        </w:numPr>
        <w:ind w:firstLineChars="0"/>
      </w:pPr>
      <w:r>
        <w:rPr>
          <w:rFonts w:hint="eastAsia"/>
        </w:rPr>
        <w:t>如何保持一致？</w:t>
      </w:r>
      <w:r w:rsidR="00691241">
        <w:rPr>
          <w:rFonts w:hint="eastAsia"/>
        </w:rPr>
        <w:t>如果</w:t>
      </w:r>
      <w:r>
        <w:rPr>
          <w:rFonts w:hint="eastAsia"/>
        </w:rPr>
        <w:t>单纯</w:t>
      </w:r>
      <w:r w:rsidR="00691241">
        <w:rPr>
          <w:rFonts w:hint="eastAsia"/>
        </w:rPr>
        <w:t>用手工操作</w:t>
      </w:r>
      <w:r>
        <w:rPr>
          <w:rFonts w:hint="eastAsia"/>
        </w:rPr>
        <w:t>，不仅</w:t>
      </w:r>
      <w:r w:rsidR="00691241">
        <w:rPr>
          <w:rFonts w:hint="eastAsia"/>
        </w:rPr>
        <w:t>非常麻烦，而且容易出错，维护困难</w:t>
      </w:r>
      <w:r>
        <w:rPr>
          <w:rFonts w:hint="eastAsia"/>
        </w:rPr>
        <w:t>，例如：如果磁盘上某文件夹的名字做了变动，为了让磁盘目录与</w:t>
      </w:r>
      <w:r>
        <w:rPr>
          <w:rFonts w:hint="eastAsia"/>
        </w:rPr>
        <w:t>VS</w:t>
      </w:r>
      <w:r>
        <w:rPr>
          <w:rFonts w:hint="eastAsia"/>
        </w:rPr>
        <w:t>筛选器目录保持一致，我们需要：</w:t>
      </w:r>
      <w:r w:rsidRPr="00EA4136">
        <w:rPr>
          <w:rFonts w:hint="eastAsia"/>
          <w:i/>
        </w:rPr>
        <w:t>i)</w:t>
      </w:r>
      <w:r>
        <w:rPr>
          <w:rFonts w:hint="eastAsia"/>
        </w:rPr>
        <w:t xml:space="preserve"> </w:t>
      </w:r>
      <w:r>
        <w:rPr>
          <w:rFonts w:hint="eastAsia"/>
        </w:rPr>
        <w:t>手动修改对应的</w:t>
      </w:r>
      <w:r>
        <w:rPr>
          <w:rFonts w:hint="eastAsia"/>
        </w:rPr>
        <w:t>VS</w:t>
      </w:r>
      <w:r>
        <w:rPr>
          <w:rFonts w:hint="eastAsia"/>
        </w:rPr>
        <w:t>筛选器的名称；</w:t>
      </w:r>
      <w:r w:rsidRPr="00EA4136">
        <w:rPr>
          <w:rFonts w:hint="eastAsia"/>
          <w:i/>
        </w:rPr>
        <w:t>ii)</w:t>
      </w:r>
      <w:r>
        <w:rPr>
          <w:rFonts w:hint="eastAsia"/>
        </w:rPr>
        <w:t xml:space="preserve"> </w:t>
      </w:r>
      <w:r>
        <w:rPr>
          <w:rFonts w:hint="eastAsia"/>
        </w:rPr>
        <w:t>手动修改对应的</w:t>
      </w:r>
      <w:r>
        <w:rPr>
          <w:rFonts w:hint="eastAsia"/>
        </w:rPr>
        <w:t>VS</w:t>
      </w:r>
      <w:r>
        <w:rPr>
          <w:rFonts w:hint="eastAsia"/>
        </w:rPr>
        <w:t>筛选器下所有文件的链接（可能需要把它们都删除后，重新导入</w:t>
      </w:r>
      <w:r>
        <w:rPr>
          <w:rFonts w:hint="eastAsia"/>
        </w:rPr>
        <w:t>/</w:t>
      </w:r>
      <w:r>
        <w:rPr>
          <w:rFonts w:hint="eastAsia"/>
        </w:rPr>
        <w:t>拖入）；</w:t>
      </w:r>
    </w:p>
    <w:p w:rsidR="00EA4136" w:rsidRDefault="00EA4136" w:rsidP="00EA4136">
      <w:pPr>
        <w:pStyle w:val="ab"/>
        <w:numPr>
          <w:ilvl w:val="0"/>
          <w:numId w:val="33"/>
        </w:numPr>
        <w:ind w:firstLineChars="0"/>
      </w:pPr>
      <w:r>
        <w:rPr>
          <w:rFonts w:hint="eastAsia"/>
        </w:rPr>
        <w:t>如何排除那些我们不感兴趣的文件</w:t>
      </w:r>
      <w:r w:rsidR="00B16127">
        <w:rPr>
          <w:rFonts w:hint="eastAsia"/>
        </w:rPr>
        <w:t>和文件夹</w:t>
      </w:r>
      <w:r>
        <w:rPr>
          <w:rFonts w:hint="eastAsia"/>
        </w:rPr>
        <w:t>？磁盘目录中的某些文件可能是我们完全不感兴趣的，例如对于</w:t>
      </w:r>
      <w:r>
        <w:rPr>
          <w:rFonts w:hint="eastAsia"/>
        </w:rPr>
        <w:t>Malab</w:t>
      </w:r>
      <w:r>
        <w:rPr>
          <w:rFonts w:hint="eastAsia"/>
        </w:rPr>
        <w:t>程序设计而言，我们一般只关心</w:t>
      </w:r>
      <w:r>
        <w:rPr>
          <w:rFonts w:hint="eastAsia"/>
        </w:rPr>
        <w:t>.m</w:t>
      </w:r>
      <w:r>
        <w:rPr>
          <w:rFonts w:hint="eastAsia"/>
        </w:rPr>
        <w:t>文件，但伴随着这些</w:t>
      </w:r>
      <w:r>
        <w:rPr>
          <w:rFonts w:hint="eastAsia"/>
        </w:rPr>
        <w:t>.m</w:t>
      </w:r>
      <w:r>
        <w:rPr>
          <w:rFonts w:hint="eastAsia"/>
        </w:rPr>
        <w:t>文件，往往还有一些其它文件（如</w:t>
      </w:r>
      <w:r>
        <w:rPr>
          <w:rFonts w:hint="eastAsia"/>
        </w:rPr>
        <w:t>.txt/.pdf</w:t>
      </w:r>
      <w:r>
        <w:rPr>
          <w:rFonts w:hint="eastAsia"/>
        </w:rPr>
        <w:t>等文件），我们并不希望它们导入到</w:t>
      </w:r>
      <w:r>
        <w:rPr>
          <w:rFonts w:hint="eastAsia"/>
        </w:rPr>
        <w:t>VS</w:t>
      </w:r>
      <w:r>
        <w:rPr>
          <w:rFonts w:hint="eastAsia"/>
        </w:rPr>
        <w:t>工程中，怎么排除？</w:t>
      </w:r>
      <w:r w:rsidR="00B16127">
        <w:rPr>
          <w:rFonts w:hint="eastAsia"/>
        </w:rPr>
        <w:t>另外，还有某些文件夹也可能是我们完全不感兴趣的，例如：某个文件夹可能只包含了图像文件（</w:t>
      </w:r>
      <w:r w:rsidR="00B16127">
        <w:rPr>
          <w:rFonts w:hint="eastAsia"/>
        </w:rPr>
        <w:t>.jpg/.gif</w:t>
      </w:r>
      <w:r w:rsidR="00B16127">
        <w:rPr>
          <w:rFonts w:hint="eastAsia"/>
        </w:rPr>
        <w:t>等文件），这些文件所包含的内容是不能被</w:t>
      </w:r>
      <w:r w:rsidR="00B16127">
        <w:rPr>
          <w:rFonts w:hint="eastAsia"/>
        </w:rPr>
        <w:t>VS</w:t>
      </w:r>
      <w:r w:rsidR="00B16127">
        <w:rPr>
          <w:rFonts w:hint="eastAsia"/>
        </w:rPr>
        <w:t>查找和编辑的，如何排除？</w:t>
      </w:r>
    </w:p>
    <w:p w:rsidR="00003E1C" w:rsidRDefault="00003E1C" w:rsidP="00003E1C">
      <w:pPr>
        <w:pStyle w:val="2"/>
      </w:pPr>
      <w:r w:rsidRPr="00003E1C">
        <w:rPr>
          <w:rFonts w:hint="eastAsia"/>
        </w:rPr>
        <w:t>Matlab</w:t>
      </w:r>
      <w:r w:rsidRPr="00003E1C">
        <w:rPr>
          <w:rFonts w:hint="eastAsia"/>
        </w:rPr>
        <w:t>的路径管理</w:t>
      </w:r>
    </w:p>
    <w:p w:rsidR="00003E1C" w:rsidRDefault="00B16127" w:rsidP="00B16127">
      <w:pPr>
        <w:ind w:firstLineChars="200" w:firstLine="480"/>
      </w:pPr>
      <w:r w:rsidRPr="00B16127">
        <w:rPr>
          <w:rFonts w:ascii="黑体" w:eastAsia="黑体" w:hAnsi="黑体"/>
        </w:rPr>
        <w:t>Windows的命令执行与环境变量。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cmd</w:t>
      </w:r>
      <w:r>
        <w:rPr>
          <w:rFonts w:hint="eastAsia"/>
        </w:rPr>
        <w:t>窗口中，我们可以执行很多命令，如：</w:t>
      </w:r>
      <w:r>
        <w:rPr>
          <w:rFonts w:hint="eastAsia"/>
        </w:rPr>
        <w:t>dir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等，并且我们发现，这些命令是独立于当前路径的，也就是，不论当前路径是什么，这些命令都可以执行；然而，我们自己开发的命令行工具，如果不加任何设置，就只能在应用程序所在目录下运行，切换到其它目录时，系统总是会提示：找不到该命令。</w:t>
      </w:r>
      <w:r w:rsidR="00526D4F">
        <w:rPr>
          <w:rFonts w:hint="eastAsia"/>
        </w:rPr>
        <w:t>我们知道，这是由于系统的环境变量</w:t>
      </w:r>
      <w:r w:rsidR="00526D4F">
        <w:rPr>
          <w:rFonts w:hint="eastAsia"/>
        </w:rPr>
        <w:t>path</w:t>
      </w:r>
      <w:r w:rsidR="00526D4F">
        <w:rPr>
          <w:rFonts w:hint="eastAsia"/>
        </w:rPr>
        <w:t>在起作用。</w:t>
      </w:r>
    </w:p>
    <w:p w:rsidR="00526D4F" w:rsidRDefault="00526D4F" w:rsidP="00B16127">
      <w:pPr>
        <w:ind w:firstLineChars="200" w:firstLine="480"/>
      </w:pPr>
      <w:r>
        <w:rPr>
          <w:rFonts w:hint="eastAsia"/>
        </w:rPr>
        <w:t>Matlab</w:t>
      </w:r>
      <w:r>
        <w:rPr>
          <w:rFonts w:hint="eastAsia"/>
        </w:rPr>
        <w:t>的</w:t>
      </w:r>
      <w:r w:rsidRPr="00B16127">
        <w:rPr>
          <w:rFonts w:ascii="黑体" w:eastAsia="黑体" w:hAnsi="黑体"/>
        </w:rPr>
        <w:t>命令执行</w:t>
      </w:r>
      <w:r>
        <w:rPr>
          <w:rFonts w:ascii="黑体" w:eastAsia="黑体" w:hAnsi="黑体" w:hint="eastAsia"/>
        </w:rPr>
        <w:t>机制与Windows完全类似，也需要设置路径，如</w:t>
      </w:r>
      <w:r>
        <w:rPr>
          <w:rFonts w:ascii="黑体" w:eastAsia="黑体" w:hAnsi="黑体"/>
        </w:rPr>
        <w:fldChar w:fldCharType="begin"/>
      </w:r>
      <w:r>
        <w:rPr>
          <w:rFonts w:ascii="黑体" w:eastAsia="黑体" w:hAnsi="黑体"/>
        </w:rPr>
        <w:instrText xml:space="preserve"> </w:instrText>
      </w:r>
      <w:r>
        <w:rPr>
          <w:rFonts w:ascii="黑体" w:eastAsia="黑体" w:hAnsi="黑体" w:hint="eastAsia"/>
        </w:rPr>
        <w:instrText>REF _Ref387309006 \h</w:instrText>
      </w:r>
      <w:r>
        <w:rPr>
          <w:rFonts w:ascii="黑体" w:eastAsia="黑体" w:hAnsi="黑体"/>
        </w:rPr>
        <w:instrText xml:space="preserve">  \* MERGEFORMAT </w:instrText>
      </w:r>
      <w:r>
        <w:rPr>
          <w:rFonts w:ascii="黑体" w:eastAsia="黑体" w:hAnsi="黑体"/>
        </w:rPr>
      </w:r>
      <w:r>
        <w:rPr>
          <w:rFonts w:ascii="黑体" w:eastAsia="黑体" w:hAnsi="黑体"/>
        </w:rPr>
        <w:fldChar w:fldCharType="separate"/>
      </w:r>
      <w:r w:rsidR="00322740" w:rsidRPr="00322740">
        <w:rPr>
          <w:rFonts w:ascii="黑体" w:eastAsia="黑体" w:hAnsi="黑体" w:hint="eastAsia"/>
        </w:rPr>
        <w:t>图</w:t>
      </w:r>
      <w:r w:rsidR="00322740" w:rsidRPr="00322740">
        <w:rPr>
          <w:rFonts w:ascii="黑体" w:eastAsia="黑体" w:hAnsi="黑体"/>
        </w:rPr>
        <w:t>1</w:t>
      </w:r>
      <w:r>
        <w:rPr>
          <w:rFonts w:ascii="黑体" w:eastAsia="黑体" w:hAnsi="黑体"/>
        </w:rPr>
        <w:fldChar w:fldCharType="end"/>
      </w:r>
      <w:r>
        <w:rPr>
          <w:rFonts w:ascii="黑体" w:eastAsia="黑体" w:hAnsi="黑体" w:hint="eastAsia"/>
        </w:rPr>
        <w:t>。</w:t>
      </w:r>
      <w:r w:rsidRPr="00526D4F">
        <w:rPr>
          <w:rFonts w:hint="eastAsia"/>
        </w:rPr>
        <w:t>点击：</w:t>
      </w:r>
      <w:r w:rsidRPr="00526D4F">
        <w:rPr>
          <w:rFonts w:hint="eastAsia"/>
        </w:rPr>
        <w:t>Add with Subfolders</w:t>
      </w:r>
      <w:r w:rsidRPr="00526D4F">
        <w:t>…</w:t>
      </w:r>
      <w:r w:rsidRPr="00526D4F">
        <w:rPr>
          <w:rFonts w:hint="eastAsia"/>
        </w:rPr>
        <w:t>可以把磁盘目录下</w:t>
      </w:r>
      <w:r w:rsidR="00322740">
        <w:rPr>
          <w:rFonts w:hint="eastAsia"/>
        </w:rPr>
        <w:t>的所有子目录的路径导入到</w:t>
      </w:r>
      <w:r w:rsidR="00322740">
        <w:rPr>
          <w:rFonts w:hint="eastAsia"/>
        </w:rPr>
        <w:t>Matlab</w:t>
      </w:r>
      <w:r w:rsidR="00322740">
        <w:rPr>
          <w:rFonts w:hint="eastAsia"/>
        </w:rPr>
        <w:t>的</w:t>
      </w:r>
      <w:r w:rsidR="00322740">
        <w:rPr>
          <w:rFonts w:hint="eastAsia"/>
        </w:rPr>
        <w:t>path</w:t>
      </w:r>
      <w:r w:rsidR="00322740">
        <w:rPr>
          <w:rFonts w:hint="eastAsia"/>
        </w:rPr>
        <w:t>中。同样，这些路径中，也有些是我们不感兴趣的（如：某路径下的文件全部都不是可执行的</w:t>
      </w:r>
      <w:r w:rsidR="00322740">
        <w:rPr>
          <w:rFonts w:hint="eastAsia"/>
        </w:rPr>
        <w:t>matlab</w:t>
      </w:r>
      <w:r w:rsidR="00322740">
        <w:rPr>
          <w:rFonts w:hint="eastAsia"/>
        </w:rPr>
        <w:t>命令；某些用于版本控制的文件，如：</w:t>
      </w:r>
      <w:r w:rsidR="00322740">
        <w:rPr>
          <w:rFonts w:hint="eastAsia"/>
        </w:rPr>
        <w:t>.svn</w:t>
      </w:r>
      <w:r w:rsidR="00322740">
        <w:rPr>
          <w:rFonts w:hint="eastAsia"/>
        </w:rPr>
        <w:t>文件），如何去除？需要说明的是，为</w:t>
      </w:r>
      <w:r w:rsidR="00322740">
        <w:rPr>
          <w:rFonts w:hint="eastAsia"/>
        </w:rPr>
        <w:t>Matlab</w:t>
      </w:r>
      <w:r w:rsidR="00322740">
        <w:rPr>
          <w:rFonts w:hint="eastAsia"/>
        </w:rPr>
        <w:t>的路径瘦身很重要，否则，太多的路径可能会</w:t>
      </w:r>
      <w:r w:rsidR="00FF7627">
        <w:rPr>
          <w:rFonts w:hint="eastAsia"/>
        </w:rPr>
        <w:t>增加</w:t>
      </w:r>
      <w:r w:rsidR="00322740">
        <w:rPr>
          <w:rFonts w:hint="eastAsia"/>
        </w:rPr>
        <w:t>Matlab</w:t>
      </w:r>
      <w:r w:rsidR="00322740">
        <w:rPr>
          <w:rFonts w:hint="eastAsia"/>
        </w:rPr>
        <w:t>搜索</w:t>
      </w:r>
      <w:r w:rsidR="00FF7627">
        <w:rPr>
          <w:rFonts w:hint="eastAsia"/>
        </w:rPr>
        <w:t>命令的</w:t>
      </w:r>
      <w:r w:rsidR="00322740">
        <w:rPr>
          <w:rFonts w:hint="eastAsia"/>
        </w:rPr>
        <w:t>时间。</w:t>
      </w:r>
    </w:p>
    <w:p w:rsidR="00FF7627" w:rsidRDefault="00FF7627" w:rsidP="00B16127">
      <w:pPr>
        <w:ind w:firstLineChars="200" w:firstLine="480"/>
      </w:pPr>
      <w:r>
        <w:rPr>
          <w:rFonts w:hint="eastAsia"/>
        </w:rPr>
        <w:t>另外，</w:t>
      </w:r>
      <w:r>
        <w:rPr>
          <w:rFonts w:hint="eastAsia"/>
        </w:rPr>
        <w:t>Matlab</w:t>
      </w:r>
      <w:r>
        <w:rPr>
          <w:rFonts w:hint="eastAsia"/>
        </w:rPr>
        <w:t>的路径有独特的要求：凡是以“</w:t>
      </w:r>
      <w:r>
        <w:rPr>
          <w:rFonts w:hint="eastAsia"/>
        </w:rPr>
        <w:t>@</w:t>
      </w:r>
      <w:r>
        <w:rPr>
          <w:rFonts w:hint="eastAsia"/>
        </w:rPr>
        <w:t>”和“</w:t>
      </w:r>
      <w:r>
        <w:rPr>
          <w:rFonts w:hint="eastAsia"/>
        </w:rPr>
        <w:t>+</w:t>
      </w:r>
      <w:r>
        <w:rPr>
          <w:rFonts w:hint="eastAsia"/>
        </w:rPr>
        <w:t>”开头的文件夹不能放入路径中。</w:t>
      </w:r>
    </w:p>
    <w:p w:rsidR="00526D4F" w:rsidRDefault="00526D4F" w:rsidP="00E34BBD">
      <w:pPr>
        <w:pStyle w:val="af5"/>
        <w:spacing w:before="249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7B05AC" wp14:editId="1D9570BA">
            <wp:simplePos x="0" y="0"/>
            <wp:positionH relativeFrom="column">
              <wp:posOffset>1237473</wp:posOffset>
            </wp:positionH>
            <wp:positionV relativeFrom="paragraph">
              <wp:align>top</wp:align>
            </wp:positionV>
            <wp:extent cx="4011930" cy="2443480"/>
            <wp:effectExtent l="0" t="0" r="762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BBD">
        <w:br w:type="textWrapping" w:clear="all"/>
      </w:r>
    </w:p>
    <w:p w:rsidR="00526D4F" w:rsidRDefault="00526D4F" w:rsidP="00526D4F">
      <w:pPr>
        <w:pStyle w:val="af0"/>
        <w:spacing w:after="249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22740">
        <w:rPr>
          <w:noProof/>
        </w:rPr>
        <w:t>4</w:t>
      </w:r>
      <w:r>
        <w:fldChar w:fldCharType="end"/>
      </w:r>
      <w:r>
        <w:rPr>
          <w:rFonts w:hint="eastAsia"/>
        </w:rPr>
        <w:t xml:space="preserve">  </w:t>
      </w:r>
      <w:r w:rsidR="00D05FA4">
        <w:rPr>
          <w:rFonts w:hint="eastAsia"/>
        </w:rPr>
        <w:t>Matlab</w:t>
      </w:r>
      <w:r>
        <w:rPr>
          <w:rFonts w:hint="eastAsia"/>
        </w:rPr>
        <w:t>中</w:t>
      </w:r>
      <w:r w:rsidR="00D05FA4">
        <w:rPr>
          <w:rFonts w:hint="eastAsia"/>
        </w:rPr>
        <w:t>的路径设置</w:t>
      </w:r>
    </w:p>
    <w:p w:rsidR="00FF7627" w:rsidRDefault="00FF7627" w:rsidP="00FF7627">
      <w:pPr>
        <w:pStyle w:val="1"/>
      </w:pPr>
      <w:r>
        <w:rPr>
          <w:rFonts w:hint="eastAsia"/>
        </w:rPr>
        <w:t>相关技术</w:t>
      </w:r>
    </w:p>
    <w:p w:rsidR="000909C5" w:rsidRDefault="000909C5" w:rsidP="0079774F">
      <w:pPr>
        <w:pStyle w:val="ab"/>
        <w:numPr>
          <w:ilvl w:val="0"/>
          <w:numId w:val="34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配置文件。</w:t>
      </w:r>
      <w:r w:rsidR="00C93D90">
        <w:rPr>
          <w:rFonts w:hint="eastAsia"/>
        </w:rPr>
        <w:t>首先，我们需要让</w:t>
      </w:r>
      <w:r w:rsidR="00C93D90">
        <w:rPr>
          <w:rFonts w:hint="eastAsia"/>
        </w:rPr>
        <w:t>FileSync</w:t>
      </w:r>
      <w:r w:rsidR="00C93D90">
        <w:rPr>
          <w:rFonts w:hint="eastAsia"/>
        </w:rPr>
        <w:t>知道，我们的目标文件是什么？其次，我们需要让</w:t>
      </w:r>
      <w:r w:rsidR="00C93D90">
        <w:rPr>
          <w:rFonts w:hint="eastAsia"/>
        </w:rPr>
        <w:t>FileSync</w:t>
      </w:r>
      <w:r w:rsidR="00C93D90">
        <w:rPr>
          <w:rFonts w:hint="eastAsia"/>
        </w:rPr>
        <w:t>知道，哪些路径要遍历，哪些路径要拒绝。</w:t>
      </w:r>
    </w:p>
    <w:p w:rsidR="000909C5" w:rsidRPr="000909C5" w:rsidRDefault="000909C5" w:rsidP="0079774F">
      <w:pPr>
        <w:pStyle w:val="ab"/>
        <w:numPr>
          <w:ilvl w:val="0"/>
          <w:numId w:val="34"/>
        </w:numPr>
        <w:ind w:firstLineChars="0"/>
      </w:pPr>
      <w:r>
        <w:rPr>
          <w:rFonts w:hint="eastAsia"/>
        </w:rPr>
        <w:t>目标文件。</w:t>
      </w:r>
    </w:p>
    <w:p w:rsidR="0079774F" w:rsidRPr="00FF7627" w:rsidRDefault="000909C5" w:rsidP="0079774F">
      <w:pPr>
        <w:pStyle w:val="ab"/>
        <w:numPr>
          <w:ilvl w:val="0"/>
          <w:numId w:val="34"/>
        </w:numPr>
        <w:ind w:firstLineChars="0"/>
      </w:pPr>
      <w:r>
        <w:rPr>
          <w:rFonts w:ascii="黑体" w:eastAsia="黑体" w:hAnsi="黑体" w:hint="eastAsia"/>
        </w:rPr>
        <w:t>目标路径</w:t>
      </w:r>
      <w:r w:rsidR="0079774F">
        <w:rPr>
          <w:rFonts w:ascii="黑体" w:eastAsia="黑体" w:hAnsi="黑体" w:hint="eastAsia"/>
        </w:rPr>
        <w:t>。</w:t>
      </w:r>
    </w:p>
    <w:p w:rsidR="00E32E74" w:rsidRDefault="00E32E74" w:rsidP="00E51F62">
      <w:pPr>
        <w:pStyle w:val="ab"/>
        <w:numPr>
          <w:ilvl w:val="0"/>
          <w:numId w:val="34"/>
        </w:numPr>
        <w:ind w:firstLineChars="0"/>
      </w:pPr>
      <w:r>
        <w:rPr>
          <w:rFonts w:hint="eastAsia"/>
        </w:rPr>
        <w:t>拒绝路径</w:t>
      </w:r>
      <w:r w:rsidR="00822C1E">
        <w:rPr>
          <w:rFonts w:hint="eastAsia"/>
        </w:rPr>
        <w:t>或拒绝文件</w:t>
      </w:r>
      <w:r>
        <w:rPr>
          <w:rFonts w:hint="eastAsia"/>
        </w:rPr>
        <w:t>。</w:t>
      </w:r>
      <w:r w:rsidR="00822C1E">
        <w:rPr>
          <w:rFonts w:hint="eastAsia"/>
        </w:rPr>
        <w:t>指那些我们不感兴趣的路径或文件，需要从遍历结果中删除。可以在</w:t>
      </w:r>
      <w:r w:rsidR="00822C1E">
        <w:rPr>
          <w:rFonts w:hint="eastAsia"/>
        </w:rPr>
        <w:t>XML</w:t>
      </w:r>
      <w:r w:rsidR="00822C1E">
        <w:rPr>
          <w:rFonts w:hint="eastAsia"/>
        </w:rPr>
        <w:t>文件中描述，也可以用特殊的字符前缀来标注那些我们需要忽略的文件（夹）的名称，比如，我们可以借用</w:t>
      </w:r>
      <w:r w:rsidR="00822C1E">
        <w:rPr>
          <w:rFonts w:hint="eastAsia"/>
        </w:rPr>
        <w:t>Matlab</w:t>
      </w:r>
      <w:r w:rsidR="00822C1E">
        <w:rPr>
          <w:rFonts w:hint="eastAsia"/>
        </w:rPr>
        <w:t>的注释符号“</w:t>
      </w:r>
      <w:r w:rsidR="00822C1E">
        <w:rPr>
          <w:rFonts w:hint="eastAsia"/>
        </w:rPr>
        <w:t>%</w:t>
      </w:r>
      <w:r w:rsidR="00822C1E">
        <w:rPr>
          <w:rFonts w:hint="eastAsia"/>
        </w:rPr>
        <w:t>”，但这样做可能会产生一定的歧义。</w:t>
      </w:r>
    </w:p>
    <w:p w:rsidR="00FF7627" w:rsidRDefault="00E51F62" w:rsidP="001A470B">
      <w:pPr>
        <w:pStyle w:val="ab"/>
        <w:numPr>
          <w:ilvl w:val="0"/>
          <w:numId w:val="34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和</w:t>
      </w:r>
      <w:r w:rsidR="00FF7627">
        <w:rPr>
          <w:rFonts w:hint="eastAsia"/>
        </w:rPr>
        <w:t>VS</w:t>
      </w:r>
      <w:r w:rsidR="00FF7627">
        <w:rPr>
          <w:rFonts w:hint="eastAsia"/>
        </w:rPr>
        <w:t>的工程文件。要把磁盘路径映射到</w:t>
      </w:r>
      <w:r w:rsidR="00FF7627">
        <w:rPr>
          <w:rFonts w:hint="eastAsia"/>
        </w:rPr>
        <w:t>VS</w:t>
      </w:r>
      <w:r w:rsidR="00FF7627">
        <w:rPr>
          <w:rFonts w:hint="eastAsia"/>
        </w:rPr>
        <w:t>的资源</w:t>
      </w:r>
      <w:bookmarkStart w:id="3" w:name="_GoBack"/>
      <w:bookmarkEnd w:id="3"/>
      <w:r w:rsidR="00FF7627">
        <w:rPr>
          <w:rFonts w:hint="eastAsia"/>
        </w:rPr>
        <w:t>管理器中</w:t>
      </w:r>
      <w:r w:rsidR="001A470B">
        <w:rPr>
          <w:rFonts w:hint="eastAsia"/>
        </w:rPr>
        <w:t>，需要对</w:t>
      </w:r>
      <w:r w:rsidR="001A470B">
        <w:rPr>
          <w:rFonts w:hint="eastAsia"/>
        </w:rPr>
        <w:t>VS</w:t>
      </w:r>
      <w:r w:rsidR="001A470B">
        <w:rPr>
          <w:rFonts w:hint="eastAsia"/>
        </w:rPr>
        <w:t>的项目文件进行操作。</w:t>
      </w:r>
      <w:r w:rsidR="001A470B">
        <w:rPr>
          <w:rFonts w:hint="eastAsia"/>
        </w:rPr>
        <w:t>VS</w:t>
      </w:r>
      <w:r w:rsidR="001A470B">
        <w:rPr>
          <w:rFonts w:hint="eastAsia"/>
        </w:rPr>
        <w:t>是一个可以处理多种语言的</w:t>
      </w:r>
      <w:r w:rsidR="001A470B">
        <w:rPr>
          <w:rFonts w:hint="eastAsia"/>
        </w:rPr>
        <w:t>IDE</w:t>
      </w:r>
      <w:r w:rsidR="001A470B">
        <w:rPr>
          <w:rFonts w:hint="eastAsia"/>
        </w:rPr>
        <w:t>，针对</w:t>
      </w:r>
      <w:r w:rsidR="001A470B">
        <w:rPr>
          <w:rFonts w:hint="eastAsia"/>
        </w:rPr>
        <w:t>C++</w:t>
      </w:r>
      <w:r w:rsidR="001A470B">
        <w:rPr>
          <w:rFonts w:hint="eastAsia"/>
        </w:rPr>
        <w:t>，</w:t>
      </w:r>
      <w:r w:rsidR="001A470B">
        <w:rPr>
          <w:rFonts w:hint="eastAsia"/>
        </w:rPr>
        <w:t>VS</w:t>
      </w:r>
      <w:r w:rsidR="001A470B">
        <w:rPr>
          <w:rFonts w:hint="eastAsia"/>
        </w:rPr>
        <w:t>的项目文件是以“</w:t>
      </w:r>
      <w:r w:rsidR="001A470B" w:rsidRPr="001A470B">
        <w:t>.vcproj</w:t>
      </w:r>
      <w:r w:rsidR="001A470B">
        <w:rPr>
          <w:rFonts w:hint="eastAsia"/>
        </w:rPr>
        <w:t>”为扩展名的</w:t>
      </w:r>
      <w:r w:rsidR="001A470B">
        <w:rPr>
          <w:rFonts w:hint="eastAsia"/>
        </w:rPr>
        <w:t>XML</w:t>
      </w:r>
      <w:r w:rsidR="001A470B">
        <w:rPr>
          <w:rFonts w:hint="eastAsia"/>
        </w:rPr>
        <w:t>文件，</w:t>
      </w:r>
      <w:r w:rsidR="001A470B">
        <w:rPr>
          <w:rFonts w:hint="eastAsia"/>
        </w:rPr>
        <w:t>VS</w:t>
      </w:r>
      <w:r w:rsidR="001A470B">
        <w:rPr>
          <w:rFonts w:hint="eastAsia"/>
        </w:rPr>
        <w:t>资源管理器的树形结构正是由此</w:t>
      </w:r>
      <w:r w:rsidR="001A470B">
        <w:rPr>
          <w:rFonts w:hint="eastAsia"/>
        </w:rPr>
        <w:t>XML</w:t>
      </w:r>
      <w:r w:rsidR="001A470B">
        <w:rPr>
          <w:rFonts w:hint="eastAsia"/>
        </w:rPr>
        <w:t>文件的嵌套格式描述的。这就要求我们熟悉</w:t>
      </w:r>
      <w:r>
        <w:rPr>
          <w:rFonts w:hint="eastAsia"/>
        </w:rPr>
        <w:t>XML</w:t>
      </w:r>
      <w:r>
        <w:rPr>
          <w:rFonts w:hint="eastAsia"/>
        </w:rPr>
        <w:t>文件的结构以及</w:t>
      </w:r>
      <w:r w:rsidR="001A470B">
        <w:rPr>
          <w:rFonts w:hint="eastAsia"/>
        </w:rPr>
        <w:t>XML</w:t>
      </w:r>
      <w:r>
        <w:rPr>
          <w:rFonts w:hint="eastAsia"/>
        </w:rPr>
        <w:t>的</w:t>
      </w:r>
      <w:r w:rsidR="001A470B">
        <w:rPr>
          <w:rFonts w:hint="eastAsia"/>
        </w:rPr>
        <w:t>解析工具。</w:t>
      </w:r>
    </w:p>
    <w:p w:rsidR="00822C1E" w:rsidRDefault="00822C1E" w:rsidP="00822C1E">
      <w:pPr>
        <w:pStyle w:val="ab"/>
        <w:numPr>
          <w:ilvl w:val="0"/>
          <w:numId w:val="34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路径的递归遍历。我们用</w:t>
      </w:r>
      <w:r>
        <w:rPr>
          <w:rFonts w:hint="eastAsia"/>
        </w:rPr>
        <w:t>XML</w:t>
      </w:r>
      <w:r>
        <w:rPr>
          <w:rFonts w:hint="eastAsia"/>
        </w:rPr>
        <w:t>文件来描述我们要遍历的路径，以及这些路径下的拒绝路径。</w:t>
      </w:r>
    </w:p>
    <w:p w:rsidR="00822C1E" w:rsidRPr="00822C1E" w:rsidRDefault="00822C1E" w:rsidP="00FF7627">
      <w:pPr>
        <w:pStyle w:val="ab"/>
        <w:numPr>
          <w:ilvl w:val="0"/>
          <w:numId w:val="34"/>
        </w:numPr>
        <w:ind w:firstLineChars="0"/>
      </w:pPr>
      <w:r>
        <w:rPr>
          <w:rFonts w:hint="eastAsia"/>
        </w:rPr>
        <w:t>路径的保存和加载。</w:t>
      </w:r>
      <w:r>
        <w:rPr>
          <w:rFonts w:hint="eastAsia"/>
        </w:rPr>
        <w:t>VS</w:t>
      </w:r>
      <w:r>
        <w:rPr>
          <w:rFonts w:hint="eastAsia"/>
        </w:rPr>
        <w:t>的路径应该保存在以“</w:t>
      </w:r>
      <w:r w:rsidRPr="001A470B">
        <w:t>.vcproj</w:t>
      </w:r>
      <w:r>
        <w:rPr>
          <w:rFonts w:hint="eastAsia"/>
        </w:rPr>
        <w:t>”为扩展名的</w:t>
      </w:r>
      <w:r>
        <w:rPr>
          <w:rFonts w:hint="eastAsia"/>
        </w:rPr>
        <w:t>XML</w:t>
      </w:r>
      <w:r>
        <w:rPr>
          <w:rFonts w:hint="eastAsia"/>
        </w:rPr>
        <w:t>文件中，然后重新打开或重新加载</w:t>
      </w:r>
      <w:r>
        <w:rPr>
          <w:rFonts w:hint="eastAsia"/>
        </w:rPr>
        <w:t>VS</w:t>
      </w:r>
      <w:r>
        <w:rPr>
          <w:rFonts w:hint="eastAsia"/>
        </w:rPr>
        <w:t>，就可以达到同步；</w:t>
      </w:r>
      <w:r>
        <w:rPr>
          <w:rFonts w:hint="eastAsia"/>
        </w:rPr>
        <w:t>Matlab</w:t>
      </w:r>
      <w:r>
        <w:rPr>
          <w:rFonts w:hint="eastAsia"/>
        </w:rPr>
        <w:t>的路径可以保存在一个新建的</w:t>
      </w:r>
      <w:r>
        <w:rPr>
          <w:rFonts w:hint="eastAsia"/>
        </w:rPr>
        <w:t>.m</w:t>
      </w:r>
      <w:r>
        <w:rPr>
          <w:rFonts w:hint="eastAsia"/>
        </w:rPr>
        <w:t>文件中，我们设计了</w:t>
      </w:r>
      <w:r>
        <w:rPr>
          <w:rFonts w:hint="eastAsia"/>
        </w:rPr>
        <w:t>Matlab</w:t>
      </w:r>
      <w:r>
        <w:rPr>
          <w:rFonts w:hint="eastAsia"/>
        </w:rPr>
        <w:t>函数</w:t>
      </w:r>
      <w:r>
        <w:rPr>
          <w:rFonts w:hint="eastAsia"/>
        </w:rPr>
        <w:t>resetpath</w:t>
      </w:r>
      <w:r>
        <w:rPr>
          <w:rFonts w:hint="eastAsia"/>
        </w:rPr>
        <w:t>来达到同步。</w:t>
      </w:r>
    </w:p>
    <w:p w:rsidR="00526D4F" w:rsidRPr="00FF7627" w:rsidRDefault="00526D4F" w:rsidP="00526D4F"/>
    <w:sectPr w:rsidR="00526D4F" w:rsidRPr="00FF7627" w:rsidSect="003241F1">
      <w:headerReference w:type="even" r:id="rId15"/>
      <w:pgSz w:w="11906" w:h="16838"/>
      <w:pgMar w:top="1440" w:right="1304" w:bottom="1440" w:left="130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BA7" w:rsidRDefault="008E5BA7" w:rsidP="00C66D38">
      <w:pPr>
        <w:ind w:firstLine="480"/>
      </w:pPr>
      <w:r>
        <w:separator/>
      </w:r>
    </w:p>
  </w:endnote>
  <w:endnote w:type="continuationSeparator" w:id="0">
    <w:p w:rsidR="008E5BA7" w:rsidRDefault="008E5BA7" w:rsidP="00C66D3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BA7" w:rsidRDefault="008E5BA7" w:rsidP="00C66D38">
      <w:pPr>
        <w:ind w:firstLine="480"/>
      </w:pPr>
      <w:r>
        <w:separator/>
      </w:r>
    </w:p>
  </w:footnote>
  <w:footnote w:type="continuationSeparator" w:id="0">
    <w:p w:rsidR="008E5BA7" w:rsidRDefault="008E5BA7" w:rsidP="00C66D38">
      <w:pPr>
        <w:ind w:firstLine="480"/>
      </w:pPr>
      <w:r>
        <w:continuationSeparator/>
      </w:r>
    </w:p>
  </w:footnote>
  <w:footnote w:id="1">
    <w:p w:rsidR="000D3EC3" w:rsidRDefault="000D3EC3">
      <w:pPr>
        <w:pStyle w:val="a8"/>
      </w:pPr>
      <w:r w:rsidRPr="000D3EC3">
        <w:rPr>
          <w:rStyle w:val="af"/>
          <w:i/>
          <w:color w:val="FF0000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这种方式跟</w:t>
      </w:r>
      <w:r>
        <w:rPr>
          <w:rFonts w:hint="eastAsia"/>
        </w:rPr>
        <w:t>C/C++</w:t>
      </w:r>
      <w:r>
        <w:rPr>
          <w:rFonts w:hint="eastAsia"/>
        </w:rPr>
        <w:t>的语言性质有关：在</w:t>
      </w:r>
      <w:r>
        <w:rPr>
          <w:rFonts w:hint="eastAsia"/>
        </w:rPr>
        <w:t>C/C++</w:t>
      </w:r>
      <w:r>
        <w:rPr>
          <w:rFonts w:hint="eastAsia"/>
        </w:rPr>
        <w:t>程序设计中，我们是通过</w:t>
      </w:r>
      <w:r>
        <w:rPr>
          <w:rFonts w:hint="eastAsia"/>
        </w:rPr>
        <w:t>include</w:t>
      </w:r>
      <w:r>
        <w:rPr>
          <w:rFonts w:hint="eastAsia"/>
        </w:rPr>
        <w:t>头文件的方式来告诉编译器，它想调用的函数实现的位置</w:t>
      </w:r>
      <w:r>
        <w:rPr>
          <w:rFonts w:hint="eastAsia"/>
        </w:rPr>
        <w:t>(.cpp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；因此，</w:t>
      </w:r>
      <w:r>
        <w:rPr>
          <w:rFonts w:hint="eastAsia"/>
        </w:rPr>
        <w:t>.h</w:t>
      </w:r>
      <w:r>
        <w:rPr>
          <w:rFonts w:hint="eastAsia"/>
        </w:rPr>
        <w:t>文件是</w:t>
      </w:r>
      <w:r>
        <w:rPr>
          <w:rFonts w:hint="eastAsia"/>
        </w:rPr>
        <w:t>.cpp</w:t>
      </w:r>
      <w:r>
        <w:rPr>
          <w:rFonts w:hint="eastAsia"/>
        </w:rPr>
        <w:t>文件在跨文件调用其它函数时必须的，</w:t>
      </w:r>
      <w:r>
        <w:rPr>
          <w:rFonts w:hint="eastAsia"/>
        </w:rPr>
        <w:t>.cpp</w:t>
      </w:r>
      <w:r>
        <w:rPr>
          <w:rFonts w:hint="eastAsia"/>
        </w:rPr>
        <w:t>文件则是开发的重点，把它们集中到“源文件”中便于管理。针对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IDE</w:t>
      </w:r>
      <w:r>
        <w:rPr>
          <w:rFonts w:hint="eastAsia"/>
        </w:rPr>
        <w:t>（如</w:t>
      </w:r>
      <w:r>
        <w:rPr>
          <w:rFonts w:hint="eastAsia"/>
        </w:rPr>
        <w:t>eclipse</w:t>
      </w:r>
      <w:r>
        <w:rPr>
          <w:rFonts w:hint="eastAsia"/>
        </w:rPr>
        <w:t>）一般不这样做，这也跟</w:t>
      </w:r>
      <w:r>
        <w:rPr>
          <w:rFonts w:hint="eastAsia"/>
        </w:rPr>
        <w:t>Java</w:t>
      </w:r>
      <w:r>
        <w:rPr>
          <w:rFonts w:hint="eastAsia"/>
        </w:rPr>
        <w:t>的语言性质有关，</w:t>
      </w:r>
      <w:r>
        <w:rPr>
          <w:rFonts w:hint="eastAsia"/>
        </w:rPr>
        <w:t>Java</w:t>
      </w:r>
      <w:r>
        <w:rPr>
          <w:rFonts w:hint="eastAsia"/>
        </w:rPr>
        <w:t>是完全面向对象的，不存在头文件，如果类</w:t>
      </w:r>
      <w:r>
        <w:rPr>
          <w:rFonts w:hint="eastAsia"/>
        </w:rPr>
        <w:t>A</w:t>
      </w:r>
      <w:r>
        <w:rPr>
          <w:rFonts w:hint="eastAsia"/>
        </w:rPr>
        <w:t>要调用类</w:t>
      </w:r>
      <w:r>
        <w:rPr>
          <w:rFonts w:hint="eastAsia"/>
        </w:rPr>
        <w:t>B</w:t>
      </w:r>
      <w:r>
        <w:rPr>
          <w:rFonts w:hint="eastAsia"/>
        </w:rPr>
        <w:t>的方法，只要</w:t>
      </w:r>
      <w:r>
        <w:rPr>
          <w:rFonts w:hint="eastAsia"/>
        </w:rPr>
        <w:t>import</w:t>
      </w:r>
      <w:r>
        <w:rPr>
          <w:rFonts w:hint="eastAsia"/>
        </w:rPr>
        <w:t>类</w:t>
      </w:r>
      <w:r>
        <w:rPr>
          <w:rFonts w:hint="eastAsia"/>
        </w:rPr>
        <w:t>B</w:t>
      </w:r>
      <w:r>
        <w:rPr>
          <w:rFonts w:hint="eastAsia"/>
        </w:rPr>
        <w:t>，当然，更多的时候，类</w:t>
      </w:r>
      <w:r>
        <w:rPr>
          <w:rFonts w:hint="eastAsia"/>
        </w:rPr>
        <w:t>B</w:t>
      </w:r>
      <w:r>
        <w:rPr>
          <w:rFonts w:hint="eastAsia"/>
        </w:rPr>
        <w:t>在某个树形包中，如</w:t>
      </w:r>
      <w:r w:rsidR="009C56D2">
        <w:rPr>
          <w:rFonts w:hint="eastAsia"/>
        </w:rPr>
        <w:t>p1.p2.p3.B</w:t>
      </w:r>
      <w:r w:rsidR="009C56D2">
        <w:rPr>
          <w:rFonts w:hint="eastAsia"/>
        </w:rPr>
        <w:t>，因此，</w:t>
      </w:r>
      <w:r w:rsidR="009C56D2">
        <w:rPr>
          <w:rFonts w:hint="eastAsia"/>
        </w:rPr>
        <w:t>Java</w:t>
      </w:r>
      <w:r w:rsidR="009C56D2">
        <w:rPr>
          <w:rFonts w:hint="eastAsia"/>
        </w:rPr>
        <w:t>的资源管理器管理的是“包”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275" w:rsidRDefault="00374275" w:rsidP="00C66D38">
    <w:pPr>
      <w:pStyle w:val="a3"/>
      <w:framePr w:wrap="around" w:vAnchor="text" w:hAnchor="margin" w:xAlign="right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74275" w:rsidRDefault="00374275" w:rsidP="00C66D38">
    <w:pPr>
      <w:pStyle w:val="a3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89C"/>
    <w:multiLevelType w:val="hybridMultilevel"/>
    <w:tmpl w:val="0A245718"/>
    <w:lvl w:ilvl="0" w:tplc="1AFCA996">
      <w:start w:val="1"/>
      <w:numFmt w:val="decimal"/>
      <w:suff w:val="space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977A8FD4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08356D3"/>
    <w:multiLevelType w:val="hybridMultilevel"/>
    <w:tmpl w:val="5A26E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1B524C8"/>
    <w:multiLevelType w:val="hybridMultilevel"/>
    <w:tmpl w:val="0A245718"/>
    <w:lvl w:ilvl="0" w:tplc="1AFCA996">
      <w:start w:val="1"/>
      <w:numFmt w:val="decimal"/>
      <w:suff w:val="space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977A8FD4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310376F"/>
    <w:multiLevelType w:val="hybridMultilevel"/>
    <w:tmpl w:val="1BC25124"/>
    <w:lvl w:ilvl="0" w:tplc="4DD2DA3A">
      <w:start w:val="1"/>
      <w:numFmt w:val="lowerLetter"/>
      <w:lvlText w:val="%1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F846D6"/>
    <w:multiLevelType w:val="hybridMultilevel"/>
    <w:tmpl w:val="0FD487E8"/>
    <w:lvl w:ilvl="0" w:tplc="506A51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6A5483"/>
    <w:multiLevelType w:val="hybridMultilevel"/>
    <w:tmpl w:val="D8469300"/>
    <w:lvl w:ilvl="0" w:tplc="D3E6A3BA">
      <w:start w:val="1"/>
      <w:numFmt w:val="decimal"/>
      <w:lvlText w:val="(%1)"/>
      <w:lvlJc w:val="left"/>
      <w:pPr>
        <w:ind w:left="90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6">
    <w:nsid w:val="125507F2"/>
    <w:multiLevelType w:val="hybridMultilevel"/>
    <w:tmpl w:val="82D6AF7A"/>
    <w:lvl w:ilvl="0" w:tplc="44524D1C">
      <w:start w:val="1"/>
      <w:numFmt w:val="decimal"/>
      <w:suff w:val="space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F26D2C"/>
    <w:multiLevelType w:val="hybridMultilevel"/>
    <w:tmpl w:val="B6D494FA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8">
    <w:nsid w:val="1465193C"/>
    <w:multiLevelType w:val="hybridMultilevel"/>
    <w:tmpl w:val="2504689C"/>
    <w:lvl w:ilvl="0" w:tplc="8A601A46">
      <w:start w:val="1"/>
      <w:numFmt w:val="decimal"/>
      <w:suff w:val="space"/>
      <w:lvlText w:val="(%1)"/>
      <w:lvlJc w:val="left"/>
      <w:pPr>
        <w:ind w:left="835" w:hanging="360"/>
      </w:pPr>
      <w:rPr>
        <w:rFonts w:ascii="黑体" w:eastAsia="黑体" w:hAnsi="黑体" w:hint="eastAsia"/>
        <w:b/>
      </w:rPr>
    </w:lvl>
    <w:lvl w:ilvl="1" w:tplc="83C48A7C">
      <w:start w:val="1"/>
      <w:numFmt w:val="lowerLetter"/>
      <w:lvlText w:val="%2)"/>
      <w:lvlJc w:val="left"/>
      <w:pPr>
        <w:ind w:left="1320" w:hanging="42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7B41C30"/>
    <w:multiLevelType w:val="hybridMultilevel"/>
    <w:tmpl w:val="4F7A592A"/>
    <w:lvl w:ilvl="0" w:tplc="231A28B8">
      <w:start w:val="1"/>
      <w:numFmt w:val="lowerLetter"/>
      <w:lvlText w:val="%1)"/>
      <w:lvlJc w:val="left"/>
      <w:pPr>
        <w:ind w:left="895" w:hanging="420"/>
      </w:pPr>
      <w:rPr>
        <w:rFonts w:hint="eastAsia"/>
        <w:i/>
      </w:rPr>
    </w:lvl>
    <w:lvl w:ilvl="1" w:tplc="04090019" w:tentative="1">
      <w:start w:val="1"/>
      <w:numFmt w:val="lowerLetter"/>
      <w:lvlText w:val="%2)"/>
      <w:lvlJc w:val="left"/>
      <w:pPr>
        <w:ind w:left="1315" w:hanging="420"/>
      </w:pPr>
    </w:lvl>
    <w:lvl w:ilvl="2" w:tplc="0409001B" w:tentative="1">
      <w:start w:val="1"/>
      <w:numFmt w:val="lowerRoman"/>
      <w:lvlText w:val="%3."/>
      <w:lvlJc w:val="right"/>
      <w:pPr>
        <w:ind w:left="1735" w:hanging="420"/>
      </w:pPr>
    </w:lvl>
    <w:lvl w:ilvl="3" w:tplc="0409000F" w:tentative="1">
      <w:start w:val="1"/>
      <w:numFmt w:val="decimal"/>
      <w:lvlText w:val="%4."/>
      <w:lvlJc w:val="left"/>
      <w:pPr>
        <w:ind w:left="2155" w:hanging="420"/>
      </w:pPr>
    </w:lvl>
    <w:lvl w:ilvl="4" w:tplc="04090019" w:tentative="1">
      <w:start w:val="1"/>
      <w:numFmt w:val="lowerLetter"/>
      <w:lvlText w:val="%5)"/>
      <w:lvlJc w:val="left"/>
      <w:pPr>
        <w:ind w:left="2575" w:hanging="420"/>
      </w:pPr>
    </w:lvl>
    <w:lvl w:ilvl="5" w:tplc="0409001B" w:tentative="1">
      <w:start w:val="1"/>
      <w:numFmt w:val="lowerRoman"/>
      <w:lvlText w:val="%6."/>
      <w:lvlJc w:val="right"/>
      <w:pPr>
        <w:ind w:left="2995" w:hanging="420"/>
      </w:pPr>
    </w:lvl>
    <w:lvl w:ilvl="6" w:tplc="0409000F" w:tentative="1">
      <w:start w:val="1"/>
      <w:numFmt w:val="decimal"/>
      <w:lvlText w:val="%7."/>
      <w:lvlJc w:val="left"/>
      <w:pPr>
        <w:ind w:left="3415" w:hanging="420"/>
      </w:pPr>
    </w:lvl>
    <w:lvl w:ilvl="7" w:tplc="04090019" w:tentative="1">
      <w:start w:val="1"/>
      <w:numFmt w:val="lowerLetter"/>
      <w:lvlText w:val="%8)"/>
      <w:lvlJc w:val="left"/>
      <w:pPr>
        <w:ind w:left="3835" w:hanging="420"/>
      </w:pPr>
    </w:lvl>
    <w:lvl w:ilvl="8" w:tplc="0409001B" w:tentative="1">
      <w:start w:val="1"/>
      <w:numFmt w:val="lowerRoman"/>
      <w:lvlText w:val="%9."/>
      <w:lvlJc w:val="right"/>
      <w:pPr>
        <w:ind w:left="4255" w:hanging="420"/>
      </w:pPr>
    </w:lvl>
  </w:abstractNum>
  <w:abstractNum w:abstractNumId="10">
    <w:nsid w:val="230E7E9D"/>
    <w:multiLevelType w:val="hybridMultilevel"/>
    <w:tmpl w:val="0A245718"/>
    <w:lvl w:ilvl="0" w:tplc="1AFCA996">
      <w:start w:val="1"/>
      <w:numFmt w:val="decimal"/>
      <w:suff w:val="space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977A8FD4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31A55AB"/>
    <w:multiLevelType w:val="hybridMultilevel"/>
    <w:tmpl w:val="0A245718"/>
    <w:lvl w:ilvl="0" w:tplc="1AFCA996">
      <w:start w:val="1"/>
      <w:numFmt w:val="decimal"/>
      <w:suff w:val="space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977A8FD4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3D26D66"/>
    <w:multiLevelType w:val="multilevel"/>
    <w:tmpl w:val="60E6BD6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黑体" w:eastAsia="黑体" w:hAnsi="黑体" w:cs="Times New Roman" w:hint="default"/>
        <w:b/>
        <w:i w:val="0"/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黑体" w:eastAsia="黑体" w:hAnsi="黑体" w:hint="eastAsia"/>
        <w:b/>
      </w:rPr>
    </w:lvl>
    <w:lvl w:ilvl="2">
      <w:start w:val="1"/>
      <w:numFmt w:val="decimal"/>
      <w:pStyle w:val="3"/>
      <w:lvlText w:val="%1.%2.%3"/>
      <w:lvlJc w:val="left"/>
      <w:pPr>
        <w:ind w:left="794" w:hanging="794"/>
      </w:pPr>
      <w:rPr>
        <w:rFonts w:ascii="黑体" w:eastAsia="黑体" w:hAnsi="黑体"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>
    <w:nsid w:val="246570EA"/>
    <w:multiLevelType w:val="hybridMultilevel"/>
    <w:tmpl w:val="DD5832C6"/>
    <w:lvl w:ilvl="0" w:tplc="506A51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E3640A"/>
    <w:multiLevelType w:val="hybridMultilevel"/>
    <w:tmpl w:val="0A245718"/>
    <w:lvl w:ilvl="0" w:tplc="1AFCA996">
      <w:start w:val="1"/>
      <w:numFmt w:val="decimal"/>
      <w:suff w:val="space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977A8FD4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1AA0DEF"/>
    <w:multiLevelType w:val="hybridMultilevel"/>
    <w:tmpl w:val="83A282A8"/>
    <w:lvl w:ilvl="0" w:tplc="04090019">
      <w:start w:val="1"/>
      <w:numFmt w:val="lowerLetter"/>
      <w:lvlText w:val="%1)"/>
      <w:lvlJc w:val="left"/>
      <w:pPr>
        <w:ind w:left="902" w:hanging="420"/>
      </w:pPr>
    </w:lvl>
    <w:lvl w:ilvl="1" w:tplc="FD9839E2">
      <w:start w:val="1"/>
      <w:numFmt w:val="lowerLetter"/>
      <w:lvlText w:val="%2)"/>
      <w:lvlJc w:val="left"/>
      <w:pPr>
        <w:ind w:left="1322" w:hanging="42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>
    <w:nsid w:val="32E81A1C"/>
    <w:multiLevelType w:val="hybridMultilevel"/>
    <w:tmpl w:val="0F742842"/>
    <w:lvl w:ilvl="0" w:tplc="506A511A">
      <w:start w:val="1"/>
      <w:numFmt w:val="decimal"/>
      <w:lvlText w:val="(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B3E7D54"/>
    <w:multiLevelType w:val="hybridMultilevel"/>
    <w:tmpl w:val="CA4088AE"/>
    <w:lvl w:ilvl="0" w:tplc="506A51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F9496B"/>
    <w:multiLevelType w:val="hybridMultilevel"/>
    <w:tmpl w:val="B9C8B3DA"/>
    <w:lvl w:ilvl="0" w:tplc="25F489F8">
      <w:start w:val="1"/>
      <w:numFmt w:val="lowerLetter"/>
      <w:lvlText w:val="%1)"/>
      <w:lvlJc w:val="left"/>
      <w:pPr>
        <w:ind w:left="902" w:hanging="420"/>
      </w:pPr>
      <w:rPr>
        <w:rFonts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9">
    <w:nsid w:val="4390312A"/>
    <w:multiLevelType w:val="hybridMultilevel"/>
    <w:tmpl w:val="CA4088AE"/>
    <w:lvl w:ilvl="0" w:tplc="506A51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7B3746"/>
    <w:multiLevelType w:val="hybridMultilevel"/>
    <w:tmpl w:val="E2905A40"/>
    <w:lvl w:ilvl="0" w:tplc="590E07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AA9080E"/>
    <w:multiLevelType w:val="hybridMultilevel"/>
    <w:tmpl w:val="5720D794"/>
    <w:lvl w:ilvl="0" w:tplc="D3E6A3B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6E54B9"/>
    <w:multiLevelType w:val="hybridMultilevel"/>
    <w:tmpl w:val="FA760AF0"/>
    <w:lvl w:ilvl="0" w:tplc="83C48A7C">
      <w:start w:val="1"/>
      <w:numFmt w:val="lowerLetter"/>
      <w:lvlText w:val="%1)"/>
      <w:lvlJc w:val="left"/>
      <w:pPr>
        <w:ind w:left="132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946F8C"/>
    <w:multiLevelType w:val="hybridMultilevel"/>
    <w:tmpl w:val="5D46A1D2"/>
    <w:lvl w:ilvl="0" w:tplc="5D2CFC22">
      <w:start w:val="2012"/>
      <w:numFmt w:val="bullet"/>
      <w:lvlText w:val="·"/>
      <w:lvlJc w:val="left"/>
      <w:pPr>
        <w:ind w:left="420" w:hanging="420"/>
      </w:pPr>
      <w:rPr>
        <w:rFonts w:ascii="Symbol" w:eastAsia="宋体" w:hAnsi="Symbol" w:cs="宋体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4B148AD"/>
    <w:multiLevelType w:val="hybridMultilevel"/>
    <w:tmpl w:val="675C98E2"/>
    <w:lvl w:ilvl="0" w:tplc="506A51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1B3AC3"/>
    <w:multiLevelType w:val="hybridMultilevel"/>
    <w:tmpl w:val="4D589AC2"/>
    <w:lvl w:ilvl="0" w:tplc="FEEC2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3712B9C"/>
    <w:multiLevelType w:val="hybridMultilevel"/>
    <w:tmpl w:val="0A245718"/>
    <w:lvl w:ilvl="0" w:tplc="1AFCA996">
      <w:start w:val="1"/>
      <w:numFmt w:val="decimal"/>
      <w:suff w:val="space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977A8FD4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3A62DD4"/>
    <w:multiLevelType w:val="hybridMultilevel"/>
    <w:tmpl w:val="B9129BE4"/>
    <w:lvl w:ilvl="0" w:tplc="0B609F5E">
      <w:start w:val="1"/>
      <w:numFmt w:val="decimal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4D0742"/>
    <w:multiLevelType w:val="hybridMultilevel"/>
    <w:tmpl w:val="4270436A"/>
    <w:lvl w:ilvl="0" w:tplc="D3E6A3BA">
      <w:start w:val="1"/>
      <w:numFmt w:val="decimal"/>
      <w:lvlText w:val="(%1)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4816CE"/>
    <w:multiLevelType w:val="hybridMultilevel"/>
    <w:tmpl w:val="4FA4C838"/>
    <w:lvl w:ilvl="0" w:tplc="8A6CCCF2">
      <w:start w:val="1"/>
      <w:numFmt w:val="decimal"/>
      <w:lvlText w:val="(%1)"/>
      <w:lvlJc w:val="left"/>
      <w:pPr>
        <w:ind w:left="840" w:hanging="360"/>
      </w:pPr>
      <w:rPr>
        <w:rFonts w:ascii="黑体" w:eastAsia="黑体" w:hAnsi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0444054"/>
    <w:multiLevelType w:val="hybridMultilevel"/>
    <w:tmpl w:val="0A245718"/>
    <w:lvl w:ilvl="0" w:tplc="1AFCA996">
      <w:start w:val="1"/>
      <w:numFmt w:val="decimal"/>
      <w:suff w:val="space"/>
      <w:lvlText w:val="(%1)"/>
      <w:lvlJc w:val="left"/>
      <w:pPr>
        <w:ind w:left="360" w:hanging="360"/>
      </w:pPr>
      <w:rPr>
        <w:rFonts w:ascii="黑体" w:eastAsia="黑体" w:hAnsi="黑体" w:hint="eastAsia"/>
        <w:b/>
      </w:rPr>
    </w:lvl>
    <w:lvl w:ilvl="1" w:tplc="977A8FD4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7DE4577"/>
    <w:multiLevelType w:val="hybridMultilevel"/>
    <w:tmpl w:val="5470AEDE"/>
    <w:lvl w:ilvl="0" w:tplc="BB484326">
      <w:start w:val="1"/>
      <w:numFmt w:val="decimal"/>
      <w:lvlText w:val="[%1]"/>
      <w:lvlJc w:val="left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791C07"/>
    <w:multiLevelType w:val="hybridMultilevel"/>
    <w:tmpl w:val="5336ADBE"/>
    <w:lvl w:ilvl="0" w:tplc="53543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29"/>
  </w:num>
  <w:num w:numId="4">
    <w:abstractNumId w:val="21"/>
  </w:num>
  <w:num w:numId="5">
    <w:abstractNumId w:val="8"/>
  </w:num>
  <w:num w:numId="6">
    <w:abstractNumId w:val="26"/>
  </w:num>
  <w:num w:numId="7">
    <w:abstractNumId w:val="7"/>
  </w:num>
  <w:num w:numId="8">
    <w:abstractNumId w:val="27"/>
  </w:num>
  <w:num w:numId="9">
    <w:abstractNumId w:val="19"/>
  </w:num>
  <w:num w:numId="10">
    <w:abstractNumId w:val="13"/>
  </w:num>
  <w:num w:numId="11">
    <w:abstractNumId w:val="24"/>
  </w:num>
  <w:num w:numId="12">
    <w:abstractNumId w:val="16"/>
  </w:num>
  <w:num w:numId="13">
    <w:abstractNumId w:val="9"/>
  </w:num>
  <w:num w:numId="14">
    <w:abstractNumId w:val="28"/>
  </w:num>
  <w:num w:numId="15">
    <w:abstractNumId w:val="31"/>
  </w:num>
  <w:num w:numId="16">
    <w:abstractNumId w:val="3"/>
  </w:num>
  <w:num w:numId="17">
    <w:abstractNumId w:val="15"/>
  </w:num>
  <w:num w:numId="18">
    <w:abstractNumId w:val="18"/>
  </w:num>
  <w:num w:numId="19">
    <w:abstractNumId w:val="5"/>
  </w:num>
  <w:num w:numId="20">
    <w:abstractNumId w:val="23"/>
  </w:num>
  <w:num w:numId="21">
    <w:abstractNumId w:val="25"/>
  </w:num>
  <w:num w:numId="22">
    <w:abstractNumId w:val="6"/>
  </w:num>
  <w:num w:numId="23">
    <w:abstractNumId w:val="10"/>
  </w:num>
  <w:num w:numId="24">
    <w:abstractNumId w:val="2"/>
  </w:num>
  <w:num w:numId="25">
    <w:abstractNumId w:val="1"/>
  </w:num>
  <w:num w:numId="26">
    <w:abstractNumId w:val="30"/>
  </w:num>
  <w:num w:numId="27">
    <w:abstractNumId w:val="0"/>
  </w:num>
  <w:num w:numId="28">
    <w:abstractNumId w:val="11"/>
  </w:num>
  <w:num w:numId="29">
    <w:abstractNumId w:val="14"/>
  </w:num>
  <w:num w:numId="30">
    <w:abstractNumId w:val="22"/>
  </w:num>
  <w:num w:numId="31">
    <w:abstractNumId w:val="17"/>
  </w:num>
  <w:num w:numId="32">
    <w:abstractNumId w:val="12"/>
  </w:num>
  <w:num w:numId="33">
    <w:abstractNumId w:val="20"/>
  </w:num>
  <w:num w:numId="34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Reading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zdeeafpweaprxef25av2s03eedvd2sap5z0&quot;&gt;X&lt;record-ids&gt;&lt;item&gt;164&lt;/item&gt;&lt;item&gt;866&lt;/item&gt;&lt;item&gt;967&lt;/item&gt;&lt;item&gt;1034&lt;/item&gt;&lt;item&gt;1071&lt;/item&gt;&lt;item&gt;1080&lt;/item&gt;&lt;item&gt;1221&lt;/item&gt;&lt;item&gt;1232&lt;/item&gt;&lt;item&gt;1241&lt;/item&gt;&lt;item&gt;1279&lt;/item&gt;&lt;item&gt;1284&lt;/item&gt;&lt;item&gt;1288&lt;/item&gt;&lt;item&gt;1307&lt;/item&gt;&lt;item&gt;1310&lt;/item&gt;&lt;item&gt;1321&lt;/item&gt;&lt;item&gt;1332&lt;/item&gt;&lt;item&gt;1334&lt;/item&gt;&lt;item&gt;1336&lt;/item&gt;&lt;item&gt;1341&lt;/item&gt;&lt;item&gt;1382&lt;/item&gt;&lt;item&gt;1388&lt;/item&gt;&lt;item&gt;1393&lt;/item&gt;&lt;item&gt;1400&lt;/item&gt;&lt;item&gt;1403&lt;/item&gt;&lt;item&gt;1405&lt;/item&gt;&lt;item&gt;1406&lt;/item&gt;&lt;item&gt;1414&lt;/item&gt;&lt;item&gt;1419&lt;/item&gt;&lt;item&gt;1480&lt;/item&gt;&lt;item&gt;1482&lt;/item&gt;&lt;item&gt;1486&lt;/item&gt;&lt;item&gt;1487&lt;/item&gt;&lt;item&gt;1488&lt;/item&gt;&lt;/record-ids&gt;&lt;/item&gt;&lt;/Libraries&gt;"/>
  </w:docVars>
  <w:rsids>
    <w:rsidRoot w:val="00B933CB"/>
    <w:rsid w:val="00000883"/>
    <w:rsid w:val="00001108"/>
    <w:rsid w:val="000012AF"/>
    <w:rsid w:val="00001EAB"/>
    <w:rsid w:val="00002020"/>
    <w:rsid w:val="00003E1C"/>
    <w:rsid w:val="00004071"/>
    <w:rsid w:val="00004636"/>
    <w:rsid w:val="00005F78"/>
    <w:rsid w:val="0000748A"/>
    <w:rsid w:val="00007A0F"/>
    <w:rsid w:val="0001059E"/>
    <w:rsid w:val="0001166C"/>
    <w:rsid w:val="00012968"/>
    <w:rsid w:val="0001297C"/>
    <w:rsid w:val="00012A9D"/>
    <w:rsid w:val="00013EE7"/>
    <w:rsid w:val="00014672"/>
    <w:rsid w:val="00014BD5"/>
    <w:rsid w:val="00014BFB"/>
    <w:rsid w:val="000157BE"/>
    <w:rsid w:val="00015C56"/>
    <w:rsid w:val="000203FE"/>
    <w:rsid w:val="00021159"/>
    <w:rsid w:val="0002118E"/>
    <w:rsid w:val="00022684"/>
    <w:rsid w:val="000236C7"/>
    <w:rsid w:val="000243C6"/>
    <w:rsid w:val="0002499E"/>
    <w:rsid w:val="0002575A"/>
    <w:rsid w:val="0002601A"/>
    <w:rsid w:val="00027CDD"/>
    <w:rsid w:val="000307D5"/>
    <w:rsid w:val="00030901"/>
    <w:rsid w:val="00030937"/>
    <w:rsid w:val="00030C95"/>
    <w:rsid w:val="00031374"/>
    <w:rsid w:val="000316A8"/>
    <w:rsid w:val="00031FC9"/>
    <w:rsid w:val="000328E2"/>
    <w:rsid w:val="00033318"/>
    <w:rsid w:val="00033CA5"/>
    <w:rsid w:val="0003446C"/>
    <w:rsid w:val="0003580E"/>
    <w:rsid w:val="00035D4F"/>
    <w:rsid w:val="00036C7A"/>
    <w:rsid w:val="00037583"/>
    <w:rsid w:val="00040263"/>
    <w:rsid w:val="000405CA"/>
    <w:rsid w:val="00041B34"/>
    <w:rsid w:val="00041CFA"/>
    <w:rsid w:val="00042A71"/>
    <w:rsid w:val="00043FE4"/>
    <w:rsid w:val="00045210"/>
    <w:rsid w:val="00045ABC"/>
    <w:rsid w:val="00045BF0"/>
    <w:rsid w:val="00045C69"/>
    <w:rsid w:val="00045D51"/>
    <w:rsid w:val="00046763"/>
    <w:rsid w:val="00047002"/>
    <w:rsid w:val="000470CF"/>
    <w:rsid w:val="000477A9"/>
    <w:rsid w:val="0005060C"/>
    <w:rsid w:val="00051430"/>
    <w:rsid w:val="0005159B"/>
    <w:rsid w:val="000527DB"/>
    <w:rsid w:val="0005381D"/>
    <w:rsid w:val="00054379"/>
    <w:rsid w:val="000544F6"/>
    <w:rsid w:val="00056349"/>
    <w:rsid w:val="000567D9"/>
    <w:rsid w:val="00057CCE"/>
    <w:rsid w:val="000624AE"/>
    <w:rsid w:val="00062836"/>
    <w:rsid w:val="00062EB9"/>
    <w:rsid w:val="000632DE"/>
    <w:rsid w:val="000639A6"/>
    <w:rsid w:val="00063D0E"/>
    <w:rsid w:val="00063F89"/>
    <w:rsid w:val="000677A8"/>
    <w:rsid w:val="00071DFB"/>
    <w:rsid w:val="00072C43"/>
    <w:rsid w:val="00072CCF"/>
    <w:rsid w:val="0007411B"/>
    <w:rsid w:val="00074A51"/>
    <w:rsid w:val="000751CF"/>
    <w:rsid w:val="00075D6A"/>
    <w:rsid w:val="00075D93"/>
    <w:rsid w:val="00075E82"/>
    <w:rsid w:val="00075FFE"/>
    <w:rsid w:val="0007602C"/>
    <w:rsid w:val="00076F0C"/>
    <w:rsid w:val="00077F1F"/>
    <w:rsid w:val="000802F9"/>
    <w:rsid w:val="00081869"/>
    <w:rsid w:val="00082998"/>
    <w:rsid w:val="000829E2"/>
    <w:rsid w:val="00082FE0"/>
    <w:rsid w:val="000853AA"/>
    <w:rsid w:val="000856A6"/>
    <w:rsid w:val="000908E3"/>
    <w:rsid w:val="000909C5"/>
    <w:rsid w:val="00090E3A"/>
    <w:rsid w:val="00091B08"/>
    <w:rsid w:val="00091BDD"/>
    <w:rsid w:val="000933EE"/>
    <w:rsid w:val="00093D96"/>
    <w:rsid w:val="00093FA0"/>
    <w:rsid w:val="00094F82"/>
    <w:rsid w:val="000950AD"/>
    <w:rsid w:val="00095D41"/>
    <w:rsid w:val="000960F8"/>
    <w:rsid w:val="000975DA"/>
    <w:rsid w:val="00097D99"/>
    <w:rsid w:val="000A0455"/>
    <w:rsid w:val="000A0F4C"/>
    <w:rsid w:val="000A1738"/>
    <w:rsid w:val="000A1AC5"/>
    <w:rsid w:val="000A1B76"/>
    <w:rsid w:val="000A21A9"/>
    <w:rsid w:val="000A2BB9"/>
    <w:rsid w:val="000A3EA5"/>
    <w:rsid w:val="000A64CF"/>
    <w:rsid w:val="000A7C74"/>
    <w:rsid w:val="000A7E44"/>
    <w:rsid w:val="000B1101"/>
    <w:rsid w:val="000B147C"/>
    <w:rsid w:val="000B2176"/>
    <w:rsid w:val="000B25A2"/>
    <w:rsid w:val="000B2694"/>
    <w:rsid w:val="000B2CE7"/>
    <w:rsid w:val="000B560D"/>
    <w:rsid w:val="000B5744"/>
    <w:rsid w:val="000B629C"/>
    <w:rsid w:val="000B6C8B"/>
    <w:rsid w:val="000C00E9"/>
    <w:rsid w:val="000C0258"/>
    <w:rsid w:val="000C07D6"/>
    <w:rsid w:val="000C0E57"/>
    <w:rsid w:val="000C1185"/>
    <w:rsid w:val="000C1639"/>
    <w:rsid w:val="000C1D40"/>
    <w:rsid w:val="000C2C7D"/>
    <w:rsid w:val="000C370D"/>
    <w:rsid w:val="000C4A49"/>
    <w:rsid w:val="000C6660"/>
    <w:rsid w:val="000C6B05"/>
    <w:rsid w:val="000D0D15"/>
    <w:rsid w:val="000D12A6"/>
    <w:rsid w:val="000D1303"/>
    <w:rsid w:val="000D15B7"/>
    <w:rsid w:val="000D1E1F"/>
    <w:rsid w:val="000D1F50"/>
    <w:rsid w:val="000D2565"/>
    <w:rsid w:val="000D3E3F"/>
    <w:rsid w:val="000D3EC3"/>
    <w:rsid w:val="000D5F49"/>
    <w:rsid w:val="000D75D4"/>
    <w:rsid w:val="000D78E7"/>
    <w:rsid w:val="000E0968"/>
    <w:rsid w:val="000E151F"/>
    <w:rsid w:val="000E3177"/>
    <w:rsid w:val="000E490F"/>
    <w:rsid w:val="000E4A1F"/>
    <w:rsid w:val="000E563F"/>
    <w:rsid w:val="000E611A"/>
    <w:rsid w:val="000E6604"/>
    <w:rsid w:val="000E68C2"/>
    <w:rsid w:val="000E7749"/>
    <w:rsid w:val="000E7ED2"/>
    <w:rsid w:val="000F0834"/>
    <w:rsid w:val="000F0C5D"/>
    <w:rsid w:val="000F0D55"/>
    <w:rsid w:val="000F12CB"/>
    <w:rsid w:val="000F19DA"/>
    <w:rsid w:val="000F2D7C"/>
    <w:rsid w:val="000F353F"/>
    <w:rsid w:val="000F3567"/>
    <w:rsid w:val="000F3892"/>
    <w:rsid w:val="000F4139"/>
    <w:rsid w:val="000F433F"/>
    <w:rsid w:val="000F48E1"/>
    <w:rsid w:val="000F4D28"/>
    <w:rsid w:val="000F4D3E"/>
    <w:rsid w:val="000F68B8"/>
    <w:rsid w:val="00101506"/>
    <w:rsid w:val="001022A8"/>
    <w:rsid w:val="00102B71"/>
    <w:rsid w:val="0010311C"/>
    <w:rsid w:val="00103434"/>
    <w:rsid w:val="00103B60"/>
    <w:rsid w:val="0010465E"/>
    <w:rsid w:val="00104F65"/>
    <w:rsid w:val="00105BDD"/>
    <w:rsid w:val="00105F54"/>
    <w:rsid w:val="001060BD"/>
    <w:rsid w:val="00106366"/>
    <w:rsid w:val="00111858"/>
    <w:rsid w:val="00112060"/>
    <w:rsid w:val="00113BDD"/>
    <w:rsid w:val="001143B4"/>
    <w:rsid w:val="00114548"/>
    <w:rsid w:val="0011543E"/>
    <w:rsid w:val="00115B22"/>
    <w:rsid w:val="001173C7"/>
    <w:rsid w:val="001228AA"/>
    <w:rsid w:val="00123E6E"/>
    <w:rsid w:val="00124944"/>
    <w:rsid w:val="00125A7C"/>
    <w:rsid w:val="00125C7B"/>
    <w:rsid w:val="00126AFF"/>
    <w:rsid w:val="00126B75"/>
    <w:rsid w:val="00130532"/>
    <w:rsid w:val="0013099B"/>
    <w:rsid w:val="001314B8"/>
    <w:rsid w:val="00131AA0"/>
    <w:rsid w:val="001327FD"/>
    <w:rsid w:val="00132C7C"/>
    <w:rsid w:val="001347FB"/>
    <w:rsid w:val="0013519E"/>
    <w:rsid w:val="00135A03"/>
    <w:rsid w:val="00135E0D"/>
    <w:rsid w:val="00136E61"/>
    <w:rsid w:val="00137B42"/>
    <w:rsid w:val="0014023D"/>
    <w:rsid w:val="0014051E"/>
    <w:rsid w:val="0014060A"/>
    <w:rsid w:val="00140B10"/>
    <w:rsid w:val="00141A2D"/>
    <w:rsid w:val="00141AB5"/>
    <w:rsid w:val="00142244"/>
    <w:rsid w:val="00142360"/>
    <w:rsid w:val="0014247E"/>
    <w:rsid w:val="0014287C"/>
    <w:rsid w:val="001429E8"/>
    <w:rsid w:val="00142ECE"/>
    <w:rsid w:val="00144351"/>
    <w:rsid w:val="001444D0"/>
    <w:rsid w:val="001453F2"/>
    <w:rsid w:val="00145FCE"/>
    <w:rsid w:val="001470EE"/>
    <w:rsid w:val="00147131"/>
    <w:rsid w:val="0014747F"/>
    <w:rsid w:val="0015008D"/>
    <w:rsid w:val="00151138"/>
    <w:rsid w:val="00151B4B"/>
    <w:rsid w:val="001535F0"/>
    <w:rsid w:val="00153CA4"/>
    <w:rsid w:val="00153EB3"/>
    <w:rsid w:val="00154F9B"/>
    <w:rsid w:val="0015730A"/>
    <w:rsid w:val="00157FE4"/>
    <w:rsid w:val="0016037B"/>
    <w:rsid w:val="00160807"/>
    <w:rsid w:val="0016378E"/>
    <w:rsid w:val="00163F71"/>
    <w:rsid w:val="00164BBD"/>
    <w:rsid w:val="00164CA2"/>
    <w:rsid w:val="00164D45"/>
    <w:rsid w:val="00165082"/>
    <w:rsid w:val="00165987"/>
    <w:rsid w:val="00165EED"/>
    <w:rsid w:val="00166194"/>
    <w:rsid w:val="00166924"/>
    <w:rsid w:val="001674EF"/>
    <w:rsid w:val="00167C37"/>
    <w:rsid w:val="00167ECD"/>
    <w:rsid w:val="001718F5"/>
    <w:rsid w:val="00171D27"/>
    <w:rsid w:val="0017237C"/>
    <w:rsid w:val="001723D2"/>
    <w:rsid w:val="00172EC2"/>
    <w:rsid w:val="00172F9D"/>
    <w:rsid w:val="00172FEF"/>
    <w:rsid w:val="001745E0"/>
    <w:rsid w:val="00174F8B"/>
    <w:rsid w:val="0017546C"/>
    <w:rsid w:val="00175D7A"/>
    <w:rsid w:val="0017677A"/>
    <w:rsid w:val="00176EF3"/>
    <w:rsid w:val="00177B12"/>
    <w:rsid w:val="0018064B"/>
    <w:rsid w:val="001809C2"/>
    <w:rsid w:val="00182677"/>
    <w:rsid w:val="00183262"/>
    <w:rsid w:val="0018554F"/>
    <w:rsid w:val="00185B22"/>
    <w:rsid w:val="0019527C"/>
    <w:rsid w:val="00195396"/>
    <w:rsid w:val="001959CC"/>
    <w:rsid w:val="00196E52"/>
    <w:rsid w:val="00197336"/>
    <w:rsid w:val="0019766B"/>
    <w:rsid w:val="001A02E6"/>
    <w:rsid w:val="001A264E"/>
    <w:rsid w:val="001A2A83"/>
    <w:rsid w:val="001A38B6"/>
    <w:rsid w:val="001A430E"/>
    <w:rsid w:val="001A470B"/>
    <w:rsid w:val="001A4C04"/>
    <w:rsid w:val="001A501E"/>
    <w:rsid w:val="001A508C"/>
    <w:rsid w:val="001A530C"/>
    <w:rsid w:val="001A53EA"/>
    <w:rsid w:val="001A54CB"/>
    <w:rsid w:val="001A5747"/>
    <w:rsid w:val="001A63FC"/>
    <w:rsid w:val="001A748E"/>
    <w:rsid w:val="001A7660"/>
    <w:rsid w:val="001A7E68"/>
    <w:rsid w:val="001B030E"/>
    <w:rsid w:val="001B18BD"/>
    <w:rsid w:val="001B206E"/>
    <w:rsid w:val="001B2C4E"/>
    <w:rsid w:val="001B2D76"/>
    <w:rsid w:val="001B4ECD"/>
    <w:rsid w:val="001B566A"/>
    <w:rsid w:val="001C1CC0"/>
    <w:rsid w:val="001C21AB"/>
    <w:rsid w:val="001C257A"/>
    <w:rsid w:val="001C2BFC"/>
    <w:rsid w:val="001C545D"/>
    <w:rsid w:val="001C719C"/>
    <w:rsid w:val="001C772D"/>
    <w:rsid w:val="001C7A86"/>
    <w:rsid w:val="001C7F65"/>
    <w:rsid w:val="001D0176"/>
    <w:rsid w:val="001D0CD6"/>
    <w:rsid w:val="001D1A80"/>
    <w:rsid w:val="001D26F6"/>
    <w:rsid w:val="001D30D9"/>
    <w:rsid w:val="001D414C"/>
    <w:rsid w:val="001D547F"/>
    <w:rsid w:val="001D5D71"/>
    <w:rsid w:val="001D6337"/>
    <w:rsid w:val="001D7387"/>
    <w:rsid w:val="001D7541"/>
    <w:rsid w:val="001D758A"/>
    <w:rsid w:val="001D7914"/>
    <w:rsid w:val="001E02E0"/>
    <w:rsid w:val="001E0A5F"/>
    <w:rsid w:val="001E0F42"/>
    <w:rsid w:val="001E1AFF"/>
    <w:rsid w:val="001E31F5"/>
    <w:rsid w:val="001E34ED"/>
    <w:rsid w:val="001E3826"/>
    <w:rsid w:val="001E3F5F"/>
    <w:rsid w:val="001E3FF0"/>
    <w:rsid w:val="001E468A"/>
    <w:rsid w:val="001E5BA9"/>
    <w:rsid w:val="001E6299"/>
    <w:rsid w:val="001E684F"/>
    <w:rsid w:val="001E7E8F"/>
    <w:rsid w:val="001F1184"/>
    <w:rsid w:val="001F361C"/>
    <w:rsid w:val="001F539D"/>
    <w:rsid w:val="001F5521"/>
    <w:rsid w:val="00202941"/>
    <w:rsid w:val="002032DD"/>
    <w:rsid w:val="0020427F"/>
    <w:rsid w:val="00205DDE"/>
    <w:rsid w:val="00206B4F"/>
    <w:rsid w:val="00206CF1"/>
    <w:rsid w:val="00207DB1"/>
    <w:rsid w:val="0021004E"/>
    <w:rsid w:val="00210763"/>
    <w:rsid w:val="00210802"/>
    <w:rsid w:val="0021151C"/>
    <w:rsid w:val="00211C52"/>
    <w:rsid w:val="0021210C"/>
    <w:rsid w:val="002122A5"/>
    <w:rsid w:val="002125FF"/>
    <w:rsid w:val="002138E7"/>
    <w:rsid w:val="00214D41"/>
    <w:rsid w:val="00215821"/>
    <w:rsid w:val="00215D1E"/>
    <w:rsid w:val="00216393"/>
    <w:rsid w:val="00220683"/>
    <w:rsid w:val="00220B80"/>
    <w:rsid w:val="00220D00"/>
    <w:rsid w:val="00221163"/>
    <w:rsid w:val="0022175C"/>
    <w:rsid w:val="00221A2E"/>
    <w:rsid w:val="00222A42"/>
    <w:rsid w:val="00222DDC"/>
    <w:rsid w:val="002258F7"/>
    <w:rsid w:val="0022592D"/>
    <w:rsid w:val="00230505"/>
    <w:rsid w:val="00231370"/>
    <w:rsid w:val="00231D58"/>
    <w:rsid w:val="00233B5F"/>
    <w:rsid w:val="002343F5"/>
    <w:rsid w:val="00234CF2"/>
    <w:rsid w:val="002363E0"/>
    <w:rsid w:val="002370F0"/>
    <w:rsid w:val="002374CA"/>
    <w:rsid w:val="00237857"/>
    <w:rsid w:val="00237989"/>
    <w:rsid w:val="0024032D"/>
    <w:rsid w:val="00240E5B"/>
    <w:rsid w:val="002415A4"/>
    <w:rsid w:val="00243520"/>
    <w:rsid w:val="00243534"/>
    <w:rsid w:val="00243753"/>
    <w:rsid w:val="00243FD9"/>
    <w:rsid w:val="00244C78"/>
    <w:rsid w:val="002452C7"/>
    <w:rsid w:val="002457D1"/>
    <w:rsid w:val="00246F47"/>
    <w:rsid w:val="00247208"/>
    <w:rsid w:val="00251DD8"/>
    <w:rsid w:val="0025200C"/>
    <w:rsid w:val="00252F94"/>
    <w:rsid w:val="00254A31"/>
    <w:rsid w:val="0025561D"/>
    <w:rsid w:val="00255966"/>
    <w:rsid w:val="0026176A"/>
    <w:rsid w:val="0026192B"/>
    <w:rsid w:val="00261E33"/>
    <w:rsid w:val="0026237D"/>
    <w:rsid w:val="00263056"/>
    <w:rsid w:val="002636B0"/>
    <w:rsid w:val="0026396B"/>
    <w:rsid w:val="00263ADC"/>
    <w:rsid w:val="00264740"/>
    <w:rsid w:val="00265E6D"/>
    <w:rsid w:val="0026619E"/>
    <w:rsid w:val="00267481"/>
    <w:rsid w:val="002674AE"/>
    <w:rsid w:val="0027093B"/>
    <w:rsid w:val="00270F2D"/>
    <w:rsid w:val="002711F2"/>
    <w:rsid w:val="002712B1"/>
    <w:rsid w:val="002737F6"/>
    <w:rsid w:val="002740C1"/>
    <w:rsid w:val="00274B40"/>
    <w:rsid w:val="0027553D"/>
    <w:rsid w:val="002763ED"/>
    <w:rsid w:val="002767C9"/>
    <w:rsid w:val="002771D2"/>
    <w:rsid w:val="00281AA0"/>
    <w:rsid w:val="00281DDC"/>
    <w:rsid w:val="00282142"/>
    <w:rsid w:val="00284330"/>
    <w:rsid w:val="002857D4"/>
    <w:rsid w:val="00285F44"/>
    <w:rsid w:val="002868AF"/>
    <w:rsid w:val="00287379"/>
    <w:rsid w:val="002912B1"/>
    <w:rsid w:val="00291800"/>
    <w:rsid w:val="00291BF0"/>
    <w:rsid w:val="00291D89"/>
    <w:rsid w:val="002929AF"/>
    <w:rsid w:val="00293071"/>
    <w:rsid w:val="002942F4"/>
    <w:rsid w:val="00294D4A"/>
    <w:rsid w:val="002951E9"/>
    <w:rsid w:val="00296FED"/>
    <w:rsid w:val="0029721A"/>
    <w:rsid w:val="0029744E"/>
    <w:rsid w:val="002979B3"/>
    <w:rsid w:val="002A0CB7"/>
    <w:rsid w:val="002A1CDA"/>
    <w:rsid w:val="002A334D"/>
    <w:rsid w:val="002A3F8A"/>
    <w:rsid w:val="002A4AD8"/>
    <w:rsid w:val="002A7642"/>
    <w:rsid w:val="002A7E35"/>
    <w:rsid w:val="002B0BDB"/>
    <w:rsid w:val="002B1887"/>
    <w:rsid w:val="002B1890"/>
    <w:rsid w:val="002B29FB"/>
    <w:rsid w:val="002B3098"/>
    <w:rsid w:val="002B35F6"/>
    <w:rsid w:val="002B4044"/>
    <w:rsid w:val="002B4C3C"/>
    <w:rsid w:val="002B7853"/>
    <w:rsid w:val="002C0288"/>
    <w:rsid w:val="002C055F"/>
    <w:rsid w:val="002C0CC7"/>
    <w:rsid w:val="002C1015"/>
    <w:rsid w:val="002C1DB5"/>
    <w:rsid w:val="002C286A"/>
    <w:rsid w:val="002C2934"/>
    <w:rsid w:val="002C2BFA"/>
    <w:rsid w:val="002C2F54"/>
    <w:rsid w:val="002C3AAD"/>
    <w:rsid w:val="002C4834"/>
    <w:rsid w:val="002C50B3"/>
    <w:rsid w:val="002C5653"/>
    <w:rsid w:val="002C6DD0"/>
    <w:rsid w:val="002C6ED6"/>
    <w:rsid w:val="002C712A"/>
    <w:rsid w:val="002C74A0"/>
    <w:rsid w:val="002C7C43"/>
    <w:rsid w:val="002D13CA"/>
    <w:rsid w:val="002D2C96"/>
    <w:rsid w:val="002D33DB"/>
    <w:rsid w:val="002D6095"/>
    <w:rsid w:val="002D747C"/>
    <w:rsid w:val="002D7EB3"/>
    <w:rsid w:val="002E014B"/>
    <w:rsid w:val="002E0367"/>
    <w:rsid w:val="002E0FE4"/>
    <w:rsid w:val="002E3860"/>
    <w:rsid w:val="002E4A31"/>
    <w:rsid w:val="002E4E54"/>
    <w:rsid w:val="002E4F91"/>
    <w:rsid w:val="002E5334"/>
    <w:rsid w:val="002E5742"/>
    <w:rsid w:val="002E7F49"/>
    <w:rsid w:val="002F0943"/>
    <w:rsid w:val="002F0FF7"/>
    <w:rsid w:val="002F154F"/>
    <w:rsid w:val="002F25CB"/>
    <w:rsid w:val="002F25E5"/>
    <w:rsid w:val="002F2A3D"/>
    <w:rsid w:val="002F3835"/>
    <w:rsid w:val="002F524F"/>
    <w:rsid w:val="002F5BD1"/>
    <w:rsid w:val="002F5F46"/>
    <w:rsid w:val="002F71A0"/>
    <w:rsid w:val="002F73B3"/>
    <w:rsid w:val="002F7535"/>
    <w:rsid w:val="002F757B"/>
    <w:rsid w:val="002F77B9"/>
    <w:rsid w:val="003034B3"/>
    <w:rsid w:val="00303BA4"/>
    <w:rsid w:val="00304152"/>
    <w:rsid w:val="00304F70"/>
    <w:rsid w:val="00305392"/>
    <w:rsid w:val="00305641"/>
    <w:rsid w:val="00306589"/>
    <w:rsid w:val="00307FE6"/>
    <w:rsid w:val="00310500"/>
    <w:rsid w:val="00310A06"/>
    <w:rsid w:val="00310B3C"/>
    <w:rsid w:val="00311420"/>
    <w:rsid w:val="00312F53"/>
    <w:rsid w:val="00313817"/>
    <w:rsid w:val="00313E6A"/>
    <w:rsid w:val="00314BCC"/>
    <w:rsid w:val="00315B2F"/>
    <w:rsid w:val="00315FBD"/>
    <w:rsid w:val="00317C02"/>
    <w:rsid w:val="003201D0"/>
    <w:rsid w:val="003217E7"/>
    <w:rsid w:val="00322061"/>
    <w:rsid w:val="00322740"/>
    <w:rsid w:val="00322C5D"/>
    <w:rsid w:val="00322D95"/>
    <w:rsid w:val="003241F1"/>
    <w:rsid w:val="0032447A"/>
    <w:rsid w:val="003244D2"/>
    <w:rsid w:val="003257F7"/>
    <w:rsid w:val="00326059"/>
    <w:rsid w:val="00326B15"/>
    <w:rsid w:val="00326C11"/>
    <w:rsid w:val="00330545"/>
    <w:rsid w:val="00330CF7"/>
    <w:rsid w:val="00331BA8"/>
    <w:rsid w:val="003337D0"/>
    <w:rsid w:val="00333D75"/>
    <w:rsid w:val="00334229"/>
    <w:rsid w:val="003343F1"/>
    <w:rsid w:val="00335054"/>
    <w:rsid w:val="00335512"/>
    <w:rsid w:val="0033557F"/>
    <w:rsid w:val="003365FB"/>
    <w:rsid w:val="0033673B"/>
    <w:rsid w:val="00336E55"/>
    <w:rsid w:val="003370AA"/>
    <w:rsid w:val="00340A0F"/>
    <w:rsid w:val="00340BBC"/>
    <w:rsid w:val="00340CDD"/>
    <w:rsid w:val="00342B2D"/>
    <w:rsid w:val="00344634"/>
    <w:rsid w:val="00345895"/>
    <w:rsid w:val="00346260"/>
    <w:rsid w:val="003473F3"/>
    <w:rsid w:val="003477E0"/>
    <w:rsid w:val="00350924"/>
    <w:rsid w:val="00350F18"/>
    <w:rsid w:val="00353FF5"/>
    <w:rsid w:val="0035439D"/>
    <w:rsid w:val="00355D2C"/>
    <w:rsid w:val="00355E00"/>
    <w:rsid w:val="00356B66"/>
    <w:rsid w:val="003572CE"/>
    <w:rsid w:val="00357355"/>
    <w:rsid w:val="003575E0"/>
    <w:rsid w:val="003603A4"/>
    <w:rsid w:val="0036102E"/>
    <w:rsid w:val="00362A86"/>
    <w:rsid w:val="0036332F"/>
    <w:rsid w:val="0036375C"/>
    <w:rsid w:val="003656D9"/>
    <w:rsid w:val="00365DFD"/>
    <w:rsid w:val="0036667A"/>
    <w:rsid w:val="00366F78"/>
    <w:rsid w:val="00367DC0"/>
    <w:rsid w:val="00367F1B"/>
    <w:rsid w:val="0037099F"/>
    <w:rsid w:val="00370B0B"/>
    <w:rsid w:val="0037198D"/>
    <w:rsid w:val="00373A64"/>
    <w:rsid w:val="00374275"/>
    <w:rsid w:val="00374BE8"/>
    <w:rsid w:val="00374DAB"/>
    <w:rsid w:val="00374FC9"/>
    <w:rsid w:val="00375BC4"/>
    <w:rsid w:val="00375C6B"/>
    <w:rsid w:val="00375E3B"/>
    <w:rsid w:val="0037629C"/>
    <w:rsid w:val="0037660F"/>
    <w:rsid w:val="0037786F"/>
    <w:rsid w:val="0038045B"/>
    <w:rsid w:val="003814CB"/>
    <w:rsid w:val="00381961"/>
    <w:rsid w:val="00382294"/>
    <w:rsid w:val="00382A4F"/>
    <w:rsid w:val="00383163"/>
    <w:rsid w:val="00383875"/>
    <w:rsid w:val="003856B3"/>
    <w:rsid w:val="00386279"/>
    <w:rsid w:val="00386930"/>
    <w:rsid w:val="0038727C"/>
    <w:rsid w:val="0038790E"/>
    <w:rsid w:val="003900A8"/>
    <w:rsid w:val="0039022A"/>
    <w:rsid w:val="00390B1C"/>
    <w:rsid w:val="00391510"/>
    <w:rsid w:val="00391847"/>
    <w:rsid w:val="00392083"/>
    <w:rsid w:val="00392AF8"/>
    <w:rsid w:val="0039398F"/>
    <w:rsid w:val="00393DE5"/>
    <w:rsid w:val="00393F1E"/>
    <w:rsid w:val="003955FE"/>
    <w:rsid w:val="00395BCF"/>
    <w:rsid w:val="00395DAB"/>
    <w:rsid w:val="003965B1"/>
    <w:rsid w:val="003968E6"/>
    <w:rsid w:val="0039792D"/>
    <w:rsid w:val="00397B44"/>
    <w:rsid w:val="003A00EF"/>
    <w:rsid w:val="003A0963"/>
    <w:rsid w:val="003A0A85"/>
    <w:rsid w:val="003A0CA9"/>
    <w:rsid w:val="003A0D08"/>
    <w:rsid w:val="003A23AD"/>
    <w:rsid w:val="003A2E13"/>
    <w:rsid w:val="003A2E75"/>
    <w:rsid w:val="003A3342"/>
    <w:rsid w:val="003A376E"/>
    <w:rsid w:val="003A3998"/>
    <w:rsid w:val="003A4171"/>
    <w:rsid w:val="003A4C56"/>
    <w:rsid w:val="003A582D"/>
    <w:rsid w:val="003A584D"/>
    <w:rsid w:val="003A6987"/>
    <w:rsid w:val="003A6AF5"/>
    <w:rsid w:val="003A7992"/>
    <w:rsid w:val="003A7EF7"/>
    <w:rsid w:val="003B0B94"/>
    <w:rsid w:val="003B12DA"/>
    <w:rsid w:val="003B264F"/>
    <w:rsid w:val="003B31EC"/>
    <w:rsid w:val="003B412E"/>
    <w:rsid w:val="003B571A"/>
    <w:rsid w:val="003B61C4"/>
    <w:rsid w:val="003B689A"/>
    <w:rsid w:val="003B6F36"/>
    <w:rsid w:val="003B7149"/>
    <w:rsid w:val="003B72A7"/>
    <w:rsid w:val="003B75F6"/>
    <w:rsid w:val="003C12FD"/>
    <w:rsid w:val="003C205C"/>
    <w:rsid w:val="003C3163"/>
    <w:rsid w:val="003C3688"/>
    <w:rsid w:val="003C3A74"/>
    <w:rsid w:val="003C4D58"/>
    <w:rsid w:val="003C5DCA"/>
    <w:rsid w:val="003C62FB"/>
    <w:rsid w:val="003C6F75"/>
    <w:rsid w:val="003C7063"/>
    <w:rsid w:val="003C7926"/>
    <w:rsid w:val="003C79B5"/>
    <w:rsid w:val="003C7DFD"/>
    <w:rsid w:val="003C7E49"/>
    <w:rsid w:val="003D0399"/>
    <w:rsid w:val="003D1828"/>
    <w:rsid w:val="003D1D63"/>
    <w:rsid w:val="003D3AF2"/>
    <w:rsid w:val="003D3B79"/>
    <w:rsid w:val="003D3C9C"/>
    <w:rsid w:val="003D427E"/>
    <w:rsid w:val="003D4322"/>
    <w:rsid w:val="003D4539"/>
    <w:rsid w:val="003D5A3A"/>
    <w:rsid w:val="003D6AC1"/>
    <w:rsid w:val="003D6FEC"/>
    <w:rsid w:val="003D743A"/>
    <w:rsid w:val="003D7BA6"/>
    <w:rsid w:val="003E0A8D"/>
    <w:rsid w:val="003E17B1"/>
    <w:rsid w:val="003E1EF1"/>
    <w:rsid w:val="003E2ED4"/>
    <w:rsid w:val="003E2F02"/>
    <w:rsid w:val="003E2F20"/>
    <w:rsid w:val="003E2F23"/>
    <w:rsid w:val="003E35B3"/>
    <w:rsid w:val="003E3624"/>
    <w:rsid w:val="003E3712"/>
    <w:rsid w:val="003E4C61"/>
    <w:rsid w:val="003E4EA6"/>
    <w:rsid w:val="003E555C"/>
    <w:rsid w:val="003E7026"/>
    <w:rsid w:val="003E749F"/>
    <w:rsid w:val="003E794C"/>
    <w:rsid w:val="003E7C45"/>
    <w:rsid w:val="003F25F0"/>
    <w:rsid w:val="003F25F2"/>
    <w:rsid w:val="003F39CE"/>
    <w:rsid w:val="003F435D"/>
    <w:rsid w:val="003F5C56"/>
    <w:rsid w:val="003F62EA"/>
    <w:rsid w:val="003F6482"/>
    <w:rsid w:val="003F77A0"/>
    <w:rsid w:val="003F7D79"/>
    <w:rsid w:val="0040086D"/>
    <w:rsid w:val="00400EE5"/>
    <w:rsid w:val="004011C2"/>
    <w:rsid w:val="00401EC1"/>
    <w:rsid w:val="0040286D"/>
    <w:rsid w:val="00403233"/>
    <w:rsid w:val="00403B28"/>
    <w:rsid w:val="00403CD5"/>
    <w:rsid w:val="00404200"/>
    <w:rsid w:val="0040486A"/>
    <w:rsid w:val="00404AE7"/>
    <w:rsid w:val="00404E5F"/>
    <w:rsid w:val="004052DA"/>
    <w:rsid w:val="0040670A"/>
    <w:rsid w:val="004075CF"/>
    <w:rsid w:val="004076B7"/>
    <w:rsid w:val="004079FB"/>
    <w:rsid w:val="00410174"/>
    <w:rsid w:val="00410712"/>
    <w:rsid w:val="00410CCB"/>
    <w:rsid w:val="00410D1D"/>
    <w:rsid w:val="00410E31"/>
    <w:rsid w:val="004125EB"/>
    <w:rsid w:val="004133CC"/>
    <w:rsid w:val="00413441"/>
    <w:rsid w:val="00414490"/>
    <w:rsid w:val="00415128"/>
    <w:rsid w:val="004151BF"/>
    <w:rsid w:val="0041536F"/>
    <w:rsid w:val="00415E90"/>
    <w:rsid w:val="00415EA7"/>
    <w:rsid w:val="00416B68"/>
    <w:rsid w:val="004211F7"/>
    <w:rsid w:val="00422519"/>
    <w:rsid w:val="00422A5A"/>
    <w:rsid w:val="00423DF7"/>
    <w:rsid w:val="0042471F"/>
    <w:rsid w:val="00424FB7"/>
    <w:rsid w:val="00425C05"/>
    <w:rsid w:val="00425D28"/>
    <w:rsid w:val="00426669"/>
    <w:rsid w:val="00426BF2"/>
    <w:rsid w:val="00427A6D"/>
    <w:rsid w:val="00427ADE"/>
    <w:rsid w:val="004303B5"/>
    <w:rsid w:val="0043057D"/>
    <w:rsid w:val="004309EC"/>
    <w:rsid w:val="00430F7E"/>
    <w:rsid w:val="0043250E"/>
    <w:rsid w:val="004328AA"/>
    <w:rsid w:val="004351B2"/>
    <w:rsid w:val="0043611A"/>
    <w:rsid w:val="00437733"/>
    <w:rsid w:val="00437895"/>
    <w:rsid w:val="00440061"/>
    <w:rsid w:val="00440434"/>
    <w:rsid w:val="0044082F"/>
    <w:rsid w:val="00441B91"/>
    <w:rsid w:val="0044244A"/>
    <w:rsid w:val="00442574"/>
    <w:rsid w:val="00443618"/>
    <w:rsid w:val="00443B11"/>
    <w:rsid w:val="004449D5"/>
    <w:rsid w:val="00445835"/>
    <w:rsid w:val="00445DDC"/>
    <w:rsid w:val="0044773C"/>
    <w:rsid w:val="00450334"/>
    <w:rsid w:val="00450A46"/>
    <w:rsid w:val="00451BC2"/>
    <w:rsid w:val="00452FC8"/>
    <w:rsid w:val="00454D88"/>
    <w:rsid w:val="0045536A"/>
    <w:rsid w:val="00455597"/>
    <w:rsid w:val="00455A17"/>
    <w:rsid w:val="004603AD"/>
    <w:rsid w:val="0046205A"/>
    <w:rsid w:val="0046217D"/>
    <w:rsid w:val="00462DA5"/>
    <w:rsid w:val="0046381C"/>
    <w:rsid w:val="0046511C"/>
    <w:rsid w:val="00465234"/>
    <w:rsid w:val="004657E5"/>
    <w:rsid w:val="00466956"/>
    <w:rsid w:val="0046746A"/>
    <w:rsid w:val="004704C1"/>
    <w:rsid w:val="00470652"/>
    <w:rsid w:val="0047200E"/>
    <w:rsid w:val="00472134"/>
    <w:rsid w:val="00472BC5"/>
    <w:rsid w:val="00472F1A"/>
    <w:rsid w:val="00473C4C"/>
    <w:rsid w:val="00475525"/>
    <w:rsid w:val="00475616"/>
    <w:rsid w:val="00477CE3"/>
    <w:rsid w:val="004801F5"/>
    <w:rsid w:val="0048161F"/>
    <w:rsid w:val="004817F9"/>
    <w:rsid w:val="00481C9B"/>
    <w:rsid w:val="00481DF1"/>
    <w:rsid w:val="00481FDA"/>
    <w:rsid w:val="004821FB"/>
    <w:rsid w:val="00483484"/>
    <w:rsid w:val="0048494E"/>
    <w:rsid w:val="00484B74"/>
    <w:rsid w:val="00485548"/>
    <w:rsid w:val="00485AFF"/>
    <w:rsid w:val="00485BE2"/>
    <w:rsid w:val="00486901"/>
    <w:rsid w:val="004903E4"/>
    <w:rsid w:val="00490D31"/>
    <w:rsid w:val="0049298F"/>
    <w:rsid w:val="00493400"/>
    <w:rsid w:val="004949AA"/>
    <w:rsid w:val="00494F15"/>
    <w:rsid w:val="00495EBE"/>
    <w:rsid w:val="00496CF1"/>
    <w:rsid w:val="0049704E"/>
    <w:rsid w:val="00497A24"/>
    <w:rsid w:val="00497A8E"/>
    <w:rsid w:val="00497DAF"/>
    <w:rsid w:val="00497F5D"/>
    <w:rsid w:val="004A0330"/>
    <w:rsid w:val="004A2DD0"/>
    <w:rsid w:val="004A4F8F"/>
    <w:rsid w:val="004A5373"/>
    <w:rsid w:val="004A5BF3"/>
    <w:rsid w:val="004A66CB"/>
    <w:rsid w:val="004A6F28"/>
    <w:rsid w:val="004B00FE"/>
    <w:rsid w:val="004B1D09"/>
    <w:rsid w:val="004B1E16"/>
    <w:rsid w:val="004B239B"/>
    <w:rsid w:val="004B240C"/>
    <w:rsid w:val="004B2BA2"/>
    <w:rsid w:val="004B3860"/>
    <w:rsid w:val="004B4065"/>
    <w:rsid w:val="004B434A"/>
    <w:rsid w:val="004B4D17"/>
    <w:rsid w:val="004B53FA"/>
    <w:rsid w:val="004B6141"/>
    <w:rsid w:val="004B6E1D"/>
    <w:rsid w:val="004B7016"/>
    <w:rsid w:val="004B7094"/>
    <w:rsid w:val="004B7142"/>
    <w:rsid w:val="004B743A"/>
    <w:rsid w:val="004C0531"/>
    <w:rsid w:val="004C0DEB"/>
    <w:rsid w:val="004C1130"/>
    <w:rsid w:val="004C1641"/>
    <w:rsid w:val="004C1EF8"/>
    <w:rsid w:val="004C2855"/>
    <w:rsid w:val="004C2A54"/>
    <w:rsid w:val="004C3500"/>
    <w:rsid w:val="004C4349"/>
    <w:rsid w:val="004C4B86"/>
    <w:rsid w:val="004C5820"/>
    <w:rsid w:val="004C5AD1"/>
    <w:rsid w:val="004C5ADA"/>
    <w:rsid w:val="004C5B7A"/>
    <w:rsid w:val="004C649A"/>
    <w:rsid w:val="004C7532"/>
    <w:rsid w:val="004C767E"/>
    <w:rsid w:val="004C7B13"/>
    <w:rsid w:val="004D17E7"/>
    <w:rsid w:val="004D212E"/>
    <w:rsid w:val="004D2240"/>
    <w:rsid w:val="004D2D1D"/>
    <w:rsid w:val="004D3E3F"/>
    <w:rsid w:val="004D59A6"/>
    <w:rsid w:val="004D5FD2"/>
    <w:rsid w:val="004D6ABC"/>
    <w:rsid w:val="004D7C3A"/>
    <w:rsid w:val="004E0CE8"/>
    <w:rsid w:val="004E27DF"/>
    <w:rsid w:val="004E2ACE"/>
    <w:rsid w:val="004E3AD7"/>
    <w:rsid w:val="004E3AEA"/>
    <w:rsid w:val="004E5979"/>
    <w:rsid w:val="004E63F8"/>
    <w:rsid w:val="004E7099"/>
    <w:rsid w:val="004E71C9"/>
    <w:rsid w:val="004E7510"/>
    <w:rsid w:val="004F065E"/>
    <w:rsid w:val="004F127D"/>
    <w:rsid w:val="004F153E"/>
    <w:rsid w:val="004F2895"/>
    <w:rsid w:val="004F30B5"/>
    <w:rsid w:val="004F5EF1"/>
    <w:rsid w:val="004F69DE"/>
    <w:rsid w:val="004F6BCD"/>
    <w:rsid w:val="004F6C54"/>
    <w:rsid w:val="004F7C70"/>
    <w:rsid w:val="00501284"/>
    <w:rsid w:val="00502199"/>
    <w:rsid w:val="0050229F"/>
    <w:rsid w:val="00502A47"/>
    <w:rsid w:val="00502AE6"/>
    <w:rsid w:val="00502F8F"/>
    <w:rsid w:val="005035A5"/>
    <w:rsid w:val="005043E0"/>
    <w:rsid w:val="00504616"/>
    <w:rsid w:val="005050E7"/>
    <w:rsid w:val="00505F72"/>
    <w:rsid w:val="005069CF"/>
    <w:rsid w:val="00506E96"/>
    <w:rsid w:val="00510A1B"/>
    <w:rsid w:val="00511451"/>
    <w:rsid w:val="00512695"/>
    <w:rsid w:val="005132B4"/>
    <w:rsid w:val="00513667"/>
    <w:rsid w:val="00513E5C"/>
    <w:rsid w:val="00513F21"/>
    <w:rsid w:val="0051690D"/>
    <w:rsid w:val="005175A6"/>
    <w:rsid w:val="005204D1"/>
    <w:rsid w:val="00522368"/>
    <w:rsid w:val="00522D50"/>
    <w:rsid w:val="0052311C"/>
    <w:rsid w:val="0052327D"/>
    <w:rsid w:val="00523889"/>
    <w:rsid w:val="00524E47"/>
    <w:rsid w:val="00525D84"/>
    <w:rsid w:val="00526D4F"/>
    <w:rsid w:val="00527779"/>
    <w:rsid w:val="0053049F"/>
    <w:rsid w:val="0053130B"/>
    <w:rsid w:val="00531A2A"/>
    <w:rsid w:val="00532130"/>
    <w:rsid w:val="0053248C"/>
    <w:rsid w:val="00532A1B"/>
    <w:rsid w:val="00532F97"/>
    <w:rsid w:val="00533478"/>
    <w:rsid w:val="00534094"/>
    <w:rsid w:val="00534175"/>
    <w:rsid w:val="00534900"/>
    <w:rsid w:val="005358D3"/>
    <w:rsid w:val="005361EA"/>
    <w:rsid w:val="00537F16"/>
    <w:rsid w:val="005405F9"/>
    <w:rsid w:val="00540971"/>
    <w:rsid w:val="00540ABA"/>
    <w:rsid w:val="00540E73"/>
    <w:rsid w:val="00540FD0"/>
    <w:rsid w:val="00541256"/>
    <w:rsid w:val="00541979"/>
    <w:rsid w:val="0054221D"/>
    <w:rsid w:val="0054292A"/>
    <w:rsid w:val="005433D2"/>
    <w:rsid w:val="0054478E"/>
    <w:rsid w:val="00544F90"/>
    <w:rsid w:val="005452A8"/>
    <w:rsid w:val="00545F2F"/>
    <w:rsid w:val="0054651E"/>
    <w:rsid w:val="00547CB4"/>
    <w:rsid w:val="005504FB"/>
    <w:rsid w:val="00550C30"/>
    <w:rsid w:val="0055180A"/>
    <w:rsid w:val="005522C5"/>
    <w:rsid w:val="005530DF"/>
    <w:rsid w:val="005538EB"/>
    <w:rsid w:val="00553CA5"/>
    <w:rsid w:val="00555B32"/>
    <w:rsid w:val="0055604A"/>
    <w:rsid w:val="00556DBF"/>
    <w:rsid w:val="005574B0"/>
    <w:rsid w:val="00557CC9"/>
    <w:rsid w:val="00557CE4"/>
    <w:rsid w:val="00557DF4"/>
    <w:rsid w:val="00557EC6"/>
    <w:rsid w:val="005605A6"/>
    <w:rsid w:val="00560A12"/>
    <w:rsid w:val="00561479"/>
    <w:rsid w:val="00563536"/>
    <w:rsid w:val="00563AE3"/>
    <w:rsid w:val="00563B50"/>
    <w:rsid w:val="00563C0F"/>
    <w:rsid w:val="005654D6"/>
    <w:rsid w:val="00566AB8"/>
    <w:rsid w:val="00567542"/>
    <w:rsid w:val="0057080E"/>
    <w:rsid w:val="00570978"/>
    <w:rsid w:val="00570BB9"/>
    <w:rsid w:val="005710A1"/>
    <w:rsid w:val="00571175"/>
    <w:rsid w:val="0057147A"/>
    <w:rsid w:val="00571E32"/>
    <w:rsid w:val="00572B9E"/>
    <w:rsid w:val="00573698"/>
    <w:rsid w:val="00573D01"/>
    <w:rsid w:val="00574878"/>
    <w:rsid w:val="00574884"/>
    <w:rsid w:val="005756DE"/>
    <w:rsid w:val="00577C7A"/>
    <w:rsid w:val="00577E6A"/>
    <w:rsid w:val="005811C0"/>
    <w:rsid w:val="0058195C"/>
    <w:rsid w:val="00581A15"/>
    <w:rsid w:val="00582834"/>
    <w:rsid w:val="00584656"/>
    <w:rsid w:val="00584A26"/>
    <w:rsid w:val="0058503E"/>
    <w:rsid w:val="00585741"/>
    <w:rsid w:val="00586029"/>
    <w:rsid w:val="00586536"/>
    <w:rsid w:val="00586D3D"/>
    <w:rsid w:val="005876DA"/>
    <w:rsid w:val="00590BB4"/>
    <w:rsid w:val="005911DA"/>
    <w:rsid w:val="0059234E"/>
    <w:rsid w:val="005925C2"/>
    <w:rsid w:val="0059362A"/>
    <w:rsid w:val="005936F9"/>
    <w:rsid w:val="00594272"/>
    <w:rsid w:val="00595EA8"/>
    <w:rsid w:val="0059775B"/>
    <w:rsid w:val="005977B0"/>
    <w:rsid w:val="00597F46"/>
    <w:rsid w:val="005A07C6"/>
    <w:rsid w:val="005A0B07"/>
    <w:rsid w:val="005A2767"/>
    <w:rsid w:val="005A2A4E"/>
    <w:rsid w:val="005A4C58"/>
    <w:rsid w:val="005A4DE9"/>
    <w:rsid w:val="005A4E19"/>
    <w:rsid w:val="005A5F54"/>
    <w:rsid w:val="005A609A"/>
    <w:rsid w:val="005A6F64"/>
    <w:rsid w:val="005A6FD6"/>
    <w:rsid w:val="005A738D"/>
    <w:rsid w:val="005A7C50"/>
    <w:rsid w:val="005B1870"/>
    <w:rsid w:val="005B270C"/>
    <w:rsid w:val="005B28E7"/>
    <w:rsid w:val="005B2F6A"/>
    <w:rsid w:val="005B2FBA"/>
    <w:rsid w:val="005B301C"/>
    <w:rsid w:val="005B3ADF"/>
    <w:rsid w:val="005B44E1"/>
    <w:rsid w:val="005B489D"/>
    <w:rsid w:val="005B5BBB"/>
    <w:rsid w:val="005B5D6B"/>
    <w:rsid w:val="005B62EB"/>
    <w:rsid w:val="005B68A8"/>
    <w:rsid w:val="005B7ADD"/>
    <w:rsid w:val="005B7C54"/>
    <w:rsid w:val="005B7D78"/>
    <w:rsid w:val="005C0016"/>
    <w:rsid w:val="005C0C5C"/>
    <w:rsid w:val="005C1455"/>
    <w:rsid w:val="005C1D2D"/>
    <w:rsid w:val="005C2391"/>
    <w:rsid w:val="005C43FA"/>
    <w:rsid w:val="005C4854"/>
    <w:rsid w:val="005C53C5"/>
    <w:rsid w:val="005C6531"/>
    <w:rsid w:val="005C6668"/>
    <w:rsid w:val="005C6E63"/>
    <w:rsid w:val="005C71A4"/>
    <w:rsid w:val="005C7723"/>
    <w:rsid w:val="005C7E49"/>
    <w:rsid w:val="005D08B2"/>
    <w:rsid w:val="005D1508"/>
    <w:rsid w:val="005D183F"/>
    <w:rsid w:val="005D22BA"/>
    <w:rsid w:val="005D2E91"/>
    <w:rsid w:val="005D3489"/>
    <w:rsid w:val="005D3898"/>
    <w:rsid w:val="005D39FB"/>
    <w:rsid w:val="005D4E51"/>
    <w:rsid w:val="005D54BD"/>
    <w:rsid w:val="005D5D05"/>
    <w:rsid w:val="005D5DF8"/>
    <w:rsid w:val="005D5EDD"/>
    <w:rsid w:val="005D69E2"/>
    <w:rsid w:val="005D7EC7"/>
    <w:rsid w:val="005E13D8"/>
    <w:rsid w:val="005E1662"/>
    <w:rsid w:val="005E1BDC"/>
    <w:rsid w:val="005E1C52"/>
    <w:rsid w:val="005E2ECB"/>
    <w:rsid w:val="005E37FC"/>
    <w:rsid w:val="005E5579"/>
    <w:rsid w:val="005F00FF"/>
    <w:rsid w:val="005F03CB"/>
    <w:rsid w:val="005F0845"/>
    <w:rsid w:val="005F0F30"/>
    <w:rsid w:val="005F0FA6"/>
    <w:rsid w:val="005F10C2"/>
    <w:rsid w:val="005F19F7"/>
    <w:rsid w:val="005F45DF"/>
    <w:rsid w:val="005F5981"/>
    <w:rsid w:val="005F7323"/>
    <w:rsid w:val="005F798A"/>
    <w:rsid w:val="00600055"/>
    <w:rsid w:val="00600488"/>
    <w:rsid w:val="006005D4"/>
    <w:rsid w:val="006010A9"/>
    <w:rsid w:val="006011FA"/>
    <w:rsid w:val="006013D5"/>
    <w:rsid w:val="00602F8A"/>
    <w:rsid w:val="0060322C"/>
    <w:rsid w:val="006038FA"/>
    <w:rsid w:val="0060685E"/>
    <w:rsid w:val="006068D1"/>
    <w:rsid w:val="00606D62"/>
    <w:rsid w:val="00607119"/>
    <w:rsid w:val="0060737F"/>
    <w:rsid w:val="00610528"/>
    <w:rsid w:val="0061082F"/>
    <w:rsid w:val="00611609"/>
    <w:rsid w:val="006118B4"/>
    <w:rsid w:val="00613328"/>
    <w:rsid w:val="00613782"/>
    <w:rsid w:val="00613A4B"/>
    <w:rsid w:val="00614833"/>
    <w:rsid w:val="006148DD"/>
    <w:rsid w:val="00615532"/>
    <w:rsid w:val="00616DFA"/>
    <w:rsid w:val="00620738"/>
    <w:rsid w:val="00620A09"/>
    <w:rsid w:val="00622860"/>
    <w:rsid w:val="00622F18"/>
    <w:rsid w:val="00623C37"/>
    <w:rsid w:val="00623EF6"/>
    <w:rsid w:val="00624003"/>
    <w:rsid w:val="006241A9"/>
    <w:rsid w:val="00625A0B"/>
    <w:rsid w:val="006270A2"/>
    <w:rsid w:val="006270E7"/>
    <w:rsid w:val="00627BEE"/>
    <w:rsid w:val="006317D3"/>
    <w:rsid w:val="006319FA"/>
    <w:rsid w:val="00631D4E"/>
    <w:rsid w:val="00631DF6"/>
    <w:rsid w:val="0063230B"/>
    <w:rsid w:val="00632A99"/>
    <w:rsid w:val="00633BB1"/>
    <w:rsid w:val="00634628"/>
    <w:rsid w:val="00634CB8"/>
    <w:rsid w:val="00635A5F"/>
    <w:rsid w:val="006402CB"/>
    <w:rsid w:val="0064069F"/>
    <w:rsid w:val="00640A6A"/>
    <w:rsid w:val="00640EF3"/>
    <w:rsid w:val="00641E40"/>
    <w:rsid w:val="00642DC6"/>
    <w:rsid w:val="00642EEC"/>
    <w:rsid w:val="00643652"/>
    <w:rsid w:val="00644F01"/>
    <w:rsid w:val="00645180"/>
    <w:rsid w:val="00645417"/>
    <w:rsid w:val="00645B7B"/>
    <w:rsid w:val="006465CE"/>
    <w:rsid w:val="00647141"/>
    <w:rsid w:val="006471D0"/>
    <w:rsid w:val="00647365"/>
    <w:rsid w:val="006476B1"/>
    <w:rsid w:val="006501B6"/>
    <w:rsid w:val="0065089B"/>
    <w:rsid w:val="00651686"/>
    <w:rsid w:val="00651718"/>
    <w:rsid w:val="00651758"/>
    <w:rsid w:val="00651D96"/>
    <w:rsid w:val="0065434A"/>
    <w:rsid w:val="00654D74"/>
    <w:rsid w:val="00655CF0"/>
    <w:rsid w:val="00661AEF"/>
    <w:rsid w:val="00661EDC"/>
    <w:rsid w:val="00662AC6"/>
    <w:rsid w:val="00662F79"/>
    <w:rsid w:val="006649E1"/>
    <w:rsid w:val="006651A5"/>
    <w:rsid w:val="0066559E"/>
    <w:rsid w:val="00665943"/>
    <w:rsid w:val="00665DAE"/>
    <w:rsid w:val="006665E0"/>
    <w:rsid w:val="00666CEB"/>
    <w:rsid w:val="00670F79"/>
    <w:rsid w:val="0067173C"/>
    <w:rsid w:val="006717A1"/>
    <w:rsid w:val="006724E7"/>
    <w:rsid w:val="00674C7F"/>
    <w:rsid w:val="006755D8"/>
    <w:rsid w:val="006756BE"/>
    <w:rsid w:val="00675FDB"/>
    <w:rsid w:val="006762B1"/>
    <w:rsid w:val="006767B5"/>
    <w:rsid w:val="00677082"/>
    <w:rsid w:val="006778DB"/>
    <w:rsid w:val="0068028F"/>
    <w:rsid w:val="00680AED"/>
    <w:rsid w:val="00680DC0"/>
    <w:rsid w:val="00681186"/>
    <w:rsid w:val="0068160A"/>
    <w:rsid w:val="006820D6"/>
    <w:rsid w:val="0068220B"/>
    <w:rsid w:val="0068244A"/>
    <w:rsid w:val="00682C6B"/>
    <w:rsid w:val="00683F61"/>
    <w:rsid w:val="006843AC"/>
    <w:rsid w:val="006846F4"/>
    <w:rsid w:val="0068495A"/>
    <w:rsid w:val="00685409"/>
    <w:rsid w:val="00685561"/>
    <w:rsid w:val="00686730"/>
    <w:rsid w:val="00686B1F"/>
    <w:rsid w:val="00686E80"/>
    <w:rsid w:val="0069026B"/>
    <w:rsid w:val="00691241"/>
    <w:rsid w:val="0069226F"/>
    <w:rsid w:val="00692EBF"/>
    <w:rsid w:val="00692FA8"/>
    <w:rsid w:val="00692FC0"/>
    <w:rsid w:val="006933D5"/>
    <w:rsid w:val="0069341F"/>
    <w:rsid w:val="0069370C"/>
    <w:rsid w:val="006944EC"/>
    <w:rsid w:val="00694F06"/>
    <w:rsid w:val="00695D0F"/>
    <w:rsid w:val="006960BE"/>
    <w:rsid w:val="00696BA4"/>
    <w:rsid w:val="006A080B"/>
    <w:rsid w:val="006A13B5"/>
    <w:rsid w:val="006A1566"/>
    <w:rsid w:val="006A2CE1"/>
    <w:rsid w:val="006A4C9F"/>
    <w:rsid w:val="006A4FF6"/>
    <w:rsid w:val="006B1166"/>
    <w:rsid w:val="006B1C84"/>
    <w:rsid w:val="006B1FFE"/>
    <w:rsid w:val="006B2934"/>
    <w:rsid w:val="006B2A23"/>
    <w:rsid w:val="006B2E83"/>
    <w:rsid w:val="006B3A24"/>
    <w:rsid w:val="006B49C2"/>
    <w:rsid w:val="006B53DD"/>
    <w:rsid w:val="006B59A8"/>
    <w:rsid w:val="006B5FC7"/>
    <w:rsid w:val="006B6E3F"/>
    <w:rsid w:val="006C0001"/>
    <w:rsid w:val="006C056D"/>
    <w:rsid w:val="006C0933"/>
    <w:rsid w:val="006C1B3C"/>
    <w:rsid w:val="006C1DBF"/>
    <w:rsid w:val="006C27A5"/>
    <w:rsid w:val="006C3F6A"/>
    <w:rsid w:val="006C58CC"/>
    <w:rsid w:val="006C7B98"/>
    <w:rsid w:val="006C7C09"/>
    <w:rsid w:val="006C7D6B"/>
    <w:rsid w:val="006D049C"/>
    <w:rsid w:val="006D09A5"/>
    <w:rsid w:val="006D1239"/>
    <w:rsid w:val="006D2DE0"/>
    <w:rsid w:val="006D2FAE"/>
    <w:rsid w:val="006D36C2"/>
    <w:rsid w:val="006D46FD"/>
    <w:rsid w:val="006D4CF9"/>
    <w:rsid w:val="006D698D"/>
    <w:rsid w:val="006D7463"/>
    <w:rsid w:val="006D776D"/>
    <w:rsid w:val="006D7DD5"/>
    <w:rsid w:val="006E003E"/>
    <w:rsid w:val="006E066A"/>
    <w:rsid w:val="006E399E"/>
    <w:rsid w:val="006E3D7A"/>
    <w:rsid w:val="006E6A20"/>
    <w:rsid w:val="006F167E"/>
    <w:rsid w:val="006F1DA4"/>
    <w:rsid w:val="006F2011"/>
    <w:rsid w:val="006F24AF"/>
    <w:rsid w:val="006F2641"/>
    <w:rsid w:val="006F298F"/>
    <w:rsid w:val="006F2DCC"/>
    <w:rsid w:val="006F4FEE"/>
    <w:rsid w:val="006F5A45"/>
    <w:rsid w:val="006F5E89"/>
    <w:rsid w:val="006F613B"/>
    <w:rsid w:val="006F64D9"/>
    <w:rsid w:val="006F74B2"/>
    <w:rsid w:val="006F7E1B"/>
    <w:rsid w:val="00700000"/>
    <w:rsid w:val="007007F0"/>
    <w:rsid w:val="00700C21"/>
    <w:rsid w:val="00701A58"/>
    <w:rsid w:val="00701E9D"/>
    <w:rsid w:val="00702C50"/>
    <w:rsid w:val="007032DF"/>
    <w:rsid w:val="00703ECE"/>
    <w:rsid w:val="00704159"/>
    <w:rsid w:val="0070516A"/>
    <w:rsid w:val="007059B4"/>
    <w:rsid w:val="007061F6"/>
    <w:rsid w:val="00706DF2"/>
    <w:rsid w:val="007074B2"/>
    <w:rsid w:val="007142DF"/>
    <w:rsid w:val="00714FD9"/>
    <w:rsid w:val="007150ED"/>
    <w:rsid w:val="00715E07"/>
    <w:rsid w:val="00716726"/>
    <w:rsid w:val="00716767"/>
    <w:rsid w:val="00720507"/>
    <w:rsid w:val="00720B33"/>
    <w:rsid w:val="00722E77"/>
    <w:rsid w:val="0072312D"/>
    <w:rsid w:val="00723585"/>
    <w:rsid w:val="00723CA7"/>
    <w:rsid w:val="00723EC2"/>
    <w:rsid w:val="00724EC1"/>
    <w:rsid w:val="00726CF1"/>
    <w:rsid w:val="007271C0"/>
    <w:rsid w:val="00727FC3"/>
    <w:rsid w:val="0073222A"/>
    <w:rsid w:val="0073285C"/>
    <w:rsid w:val="00732C99"/>
    <w:rsid w:val="00732E64"/>
    <w:rsid w:val="00733136"/>
    <w:rsid w:val="00733385"/>
    <w:rsid w:val="00733CAB"/>
    <w:rsid w:val="0073458A"/>
    <w:rsid w:val="0073547A"/>
    <w:rsid w:val="0073578F"/>
    <w:rsid w:val="00735FE8"/>
    <w:rsid w:val="00736F4B"/>
    <w:rsid w:val="00737BA7"/>
    <w:rsid w:val="007405C4"/>
    <w:rsid w:val="0074123A"/>
    <w:rsid w:val="0074124C"/>
    <w:rsid w:val="00742233"/>
    <w:rsid w:val="007425A4"/>
    <w:rsid w:val="00742DE3"/>
    <w:rsid w:val="007444CF"/>
    <w:rsid w:val="00745C38"/>
    <w:rsid w:val="00745DAD"/>
    <w:rsid w:val="00746C66"/>
    <w:rsid w:val="00750A78"/>
    <w:rsid w:val="00751248"/>
    <w:rsid w:val="00751D23"/>
    <w:rsid w:val="007523B4"/>
    <w:rsid w:val="00752C2D"/>
    <w:rsid w:val="00753822"/>
    <w:rsid w:val="00753D49"/>
    <w:rsid w:val="007546B2"/>
    <w:rsid w:val="007556E0"/>
    <w:rsid w:val="00755767"/>
    <w:rsid w:val="007578BC"/>
    <w:rsid w:val="00757B2D"/>
    <w:rsid w:val="00757B9A"/>
    <w:rsid w:val="00760A89"/>
    <w:rsid w:val="00760B2F"/>
    <w:rsid w:val="00761592"/>
    <w:rsid w:val="0076210A"/>
    <w:rsid w:val="00762161"/>
    <w:rsid w:val="007625B4"/>
    <w:rsid w:val="007630FA"/>
    <w:rsid w:val="00763619"/>
    <w:rsid w:val="0076373C"/>
    <w:rsid w:val="007667E3"/>
    <w:rsid w:val="007707CA"/>
    <w:rsid w:val="00772517"/>
    <w:rsid w:val="007739E9"/>
    <w:rsid w:val="00774626"/>
    <w:rsid w:val="007747BB"/>
    <w:rsid w:val="00774B4B"/>
    <w:rsid w:val="00774E30"/>
    <w:rsid w:val="007758B8"/>
    <w:rsid w:val="00776C52"/>
    <w:rsid w:val="00777762"/>
    <w:rsid w:val="0078004C"/>
    <w:rsid w:val="007806E8"/>
    <w:rsid w:val="00782EC0"/>
    <w:rsid w:val="007836CC"/>
    <w:rsid w:val="00783C16"/>
    <w:rsid w:val="00783F68"/>
    <w:rsid w:val="007850BE"/>
    <w:rsid w:val="00785CBE"/>
    <w:rsid w:val="00785EE0"/>
    <w:rsid w:val="00785FD9"/>
    <w:rsid w:val="0078726C"/>
    <w:rsid w:val="00787C62"/>
    <w:rsid w:val="00787FBF"/>
    <w:rsid w:val="007916E6"/>
    <w:rsid w:val="00793A0F"/>
    <w:rsid w:val="007940CF"/>
    <w:rsid w:val="00795E1C"/>
    <w:rsid w:val="00796DD6"/>
    <w:rsid w:val="00796ED5"/>
    <w:rsid w:val="0079774F"/>
    <w:rsid w:val="007A0401"/>
    <w:rsid w:val="007A058F"/>
    <w:rsid w:val="007A0866"/>
    <w:rsid w:val="007A23EA"/>
    <w:rsid w:val="007A403A"/>
    <w:rsid w:val="007A62C9"/>
    <w:rsid w:val="007A6745"/>
    <w:rsid w:val="007B0022"/>
    <w:rsid w:val="007B02AE"/>
    <w:rsid w:val="007B0DDF"/>
    <w:rsid w:val="007B0FB5"/>
    <w:rsid w:val="007B17AA"/>
    <w:rsid w:val="007B180B"/>
    <w:rsid w:val="007B25AB"/>
    <w:rsid w:val="007B28E3"/>
    <w:rsid w:val="007B3BD3"/>
    <w:rsid w:val="007B3DE0"/>
    <w:rsid w:val="007B3E19"/>
    <w:rsid w:val="007B415B"/>
    <w:rsid w:val="007B4363"/>
    <w:rsid w:val="007B6409"/>
    <w:rsid w:val="007B657C"/>
    <w:rsid w:val="007B6D70"/>
    <w:rsid w:val="007B7A39"/>
    <w:rsid w:val="007B7D1F"/>
    <w:rsid w:val="007C00AF"/>
    <w:rsid w:val="007C05D7"/>
    <w:rsid w:val="007C0E7C"/>
    <w:rsid w:val="007C10E8"/>
    <w:rsid w:val="007C1157"/>
    <w:rsid w:val="007C11C3"/>
    <w:rsid w:val="007C19D8"/>
    <w:rsid w:val="007C1D31"/>
    <w:rsid w:val="007C1F73"/>
    <w:rsid w:val="007C1F8F"/>
    <w:rsid w:val="007C2A7F"/>
    <w:rsid w:val="007C3456"/>
    <w:rsid w:val="007C3E43"/>
    <w:rsid w:val="007C541B"/>
    <w:rsid w:val="007C55DC"/>
    <w:rsid w:val="007C7E71"/>
    <w:rsid w:val="007D0184"/>
    <w:rsid w:val="007D0222"/>
    <w:rsid w:val="007D29DF"/>
    <w:rsid w:val="007D3E92"/>
    <w:rsid w:val="007D3F1B"/>
    <w:rsid w:val="007D4EFA"/>
    <w:rsid w:val="007D558F"/>
    <w:rsid w:val="007D5D75"/>
    <w:rsid w:val="007D5E1E"/>
    <w:rsid w:val="007D623D"/>
    <w:rsid w:val="007E179C"/>
    <w:rsid w:val="007E4930"/>
    <w:rsid w:val="007E6599"/>
    <w:rsid w:val="007E6B6A"/>
    <w:rsid w:val="007E7AE3"/>
    <w:rsid w:val="007F0051"/>
    <w:rsid w:val="007F13EE"/>
    <w:rsid w:val="007F2ACA"/>
    <w:rsid w:val="007F5430"/>
    <w:rsid w:val="007F61BD"/>
    <w:rsid w:val="007F70B4"/>
    <w:rsid w:val="007F7123"/>
    <w:rsid w:val="007F724A"/>
    <w:rsid w:val="007F72FA"/>
    <w:rsid w:val="007F7D0B"/>
    <w:rsid w:val="008012E4"/>
    <w:rsid w:val="00801E1A"/>
    <w:rsid w:val="0080231A"/>
    <w:rsid w:val="00802CA2"/>
    <w:rsid w:val="00804924"/>
    <w:rsid w:val="00804DB1"/>
    <w:rsid w:val="00807B27"/>
    <w:rsid w:val="0081000C"/>
    <w:rsid w:val="008101CE"/>
    <w:rsid w:val="008106C9"/>
    <w:rsid w:val="00810B8D"/>
    <w:rsid w:val="00810E3B"/>
    <w:rsid w:val="00811F47"/>
    <w:rsid w:val="008135EC"/>
    <w:rsid w:val="00813B6D"/>
    <w:rsid w:val="00813D52"/>
    <w:rsid w:val="0081510B"/>
    <w:rsid w:val="00816E75"/>
    <w:rsid w:val="00817A4A"/>
    <w:rsid w:val="008202DA"/>
    <w:rsid w:val="008205B5"/>
    <w:rsid w:val="0082167C"/>
    <w:rsid w:val="0082218A"/>
    <w:rsid w:val="00822BE7"/>
    <w:rsid w:val="00822C1E"/>
    <w:rsid w:val="00823F4D"/>
    <w:rsid w:val="00825320"/>
    <w:rsid w:val="0082567C"/>
    <w:rsid w:val="0082593E"/>
    <w:rsid w:val="00825F42"/>
    <w:rsid w:val="00826870"/>
    <w:rsid w:val="00827800"/>
    <w:rsid w:val="00827FAE"/>
    <w:rsid w:val="0083103C"/>
    <w:rsid w:val="0083161A"/>
    <w:rsid w:val="008339E5"/>
    <w:rsid w:val="008346D5"/>
    <w:rsid w:val="0083481F"/>
    <w:rsid w:val="00835DA8"/>
    <w:rsid w:val="00836733"/>
    <w:rsid w:val="00836C53"/>
    <w:rsid w:val="008379A9"/>
    <w:rsid w:val="00840A78"/>
    <w:rsid w:val="00840B4D"/>
    <w:rsid w:val="00842C8C"/>
    <w:rsid w:val="008432EF"/>
    <w:rsid w:val="008435ED"/>
    <w:rsid w:val="0084457C"/>
    <w:rsid w:val="00844753"/>
    <w:rsid w:val="008459F5"/>
    <w:rsid w:val="00846040"/>
    <w:rsid w:val="008466A1"/>
    <w:rsid w:val="00846AAE"/>
    <w:rsid w:val="00846AEB"/>
    <w:rsid w:val="00847039"/>
    <w:rsid w:val="00850932"/>
    <w:rsid w:val="008510E1"/>
    <w:rsid w:val="00851677"/>
    <w:rsid w:val="00851867"/>
    <w:rsid w:val="00852550"/>
    <w:rsid w:val="00853C8D"/>
    <w:rsid w:val="008540E0"/>
    <w:rsid w:val="008544BA"/>
    <w:rsid w:val="0085458E"/>
    <w:rsid w:val="0085504C"/>
    <w:rsid w:val="00855148"/>
    <w:rsid w:val="008567AF"/>
    <w:rsid w:val="008579B2"/>
    <w:rsid w:val="008610F4"/>
    <w:rsid w:val="0086313C"/>
    <w:rsid w:val="00863993"/>
    <w:rsid w:val="00863A66"/>
    <w:rsid w:val="00864076"/>
    <w:rsid w:val="0086501D"/>
    <w:rsid w:val="00865738"/>
    <w:rsid w:val="008671AC"/>
    <w:rsid w:val="00867E82"/>
    <w:rsid w:val="0087026C"/>
    <w:rsid w:val="0087091C"/>
    <w:rsid w:val="00874947"/>
    <w:rsid w:val="00875443"/>
    <w:rsid w:val="00875881"/>
    <w:rsid w:val="00875D42"/>
    <w:rsid w:val="00876146"/>
    <w:rsid w:val="008768DE"/>
    <w:rsid w:val="00877153"/>
    <w:rsid w:val="00877D9D"/>
    <w:rsid w:val="00880344"/>
    <w:rsid w:val="008806E5"/>
    <w:rsid w:val="00880D58"/>
    <w:rsid w:val="00881F37"/>
    <w:rsid w:val="00882282"/>
    <w:rsid w:val="00882491"/>
    <w:rsid w:val="00882B6F"/>
    <w:rsid w:val="00882CB3"/>
    <w:rsid w:val="00883D62"/>
    <w:rsid w:val="008851FF"/>
    <w:rsid w:val="00886A2D"/>
    <w:rsid w:val="00886A75"/>
    <w:rsid w:val="0089123F"/>
    <w:rsid w:val="008918BE"/>
    <w:rsid w:val="00893754"/>
    <w:rsid w:val="008940CA"/>
    <w:rsid w:val="008941F1"/>
    <w:rsid w:val="00894D40"/>
    <w:rsid w:val="008953B0"/>
    <w:rsid w:val="00896635"/>
    <w:rsid w:val="008A0935"/>
    <w:rsid w:val="008A0E25"/>
    <w:rsid w:val="008A26AF"/>
    <w:rsid w:val="008A2C41"/>
    <w:rsid w:val="008A53C4"/>
    <w:rsid w:val="008A5DCC"/>
    <w:rsid w:val="008A700E"/>
    <w:rsid w:val="008B0FA5"/>
    <w:rsid w:val="008B10E2"/>
    <w:rsid w:val="008B2874"/>
    <w:rsid w:val="008B392F"/>
    <w:rsid w:val="008B3959"/>
    <w:rsid w:val="008B50F1"/>
    <w:rsid w:val="008B637C"/>
    <w:rsid w:val="008B74B3"/>
    <w:rsid w:val="008B7940"/>
    <w:rsid w:val="008C03FA"/>
    <w:rsid w:val="008C07E0"/>
    <w:rsid w:val="008C290B"/>
    <w:rsid w:val="008C2EF0"/>
    <w:rsid w:val="008C37E7"/>
    <w:rsid w:val="008C3E7A"/>
    <w:rsid w:val="008C50C6"/>
    <w:rsid w:val="008C5C92"/>
    <w:rsid w:val="008C6EF4"/>
    <w:rsid w:val="008C7697"/>
    <w:rsid w:val="008C7C9A"/>
    <w:rsid w:val="008D0D3A"/>
    <w:rsid w:val="008D2CF8"/>
    <w:rsid w:val="008D366D"/>
    <w:rsid w:val="008D3F08"/>
    <w:rsid w:val="008D48B8"/>
    <w:rsid w:val="008E0746"/>
    <w:rsid w:val="008E10EC"/>
    <w:rsid w:val="008E1628"/>
    <w:rsid w:val="008E171E"/>
    <w:rsid w:val="008E301B"/>
    <w:rsid w:val="008E3136"/>
    <w:rsid w:val="008E5BA7"/>
    <w:rsid w:val="008E603F"/>
    <w:rsid w:val="008E720C"/>
    <w:rsid w:val="008E747A"/>
    <w:rsid w:val="008F022E"/>
    <w:rsid w:val="008F3206"/>
    <w:rsid w:val="008F3A2A"/>
    <w:rsid w:val="008F478A"/>
    <w:rsid w:val="008F4797"/>
    <w:rsid w:val="008F4C73"/>
    <w:rsid w:val="008F5286"/>
    <w:rsid w:val="008F5878"/>
    <w:rsid w:val="008F6560"/>
    <w:rsid w:val="008F65C9"/>
    <w:rsid w:val="008F6F7B"/>
    <w:rsid w:val="0090031E"/>
    <w:rsid w:val="00900659"/>
    <w:rsid w:val="009008CA"/>
    <w:rsid w:val="00900E69"/>
    <w:rsid w:val="00900FAF"/>
    <w:rsid w:val="009013D9"/>
    <w:rsid w:val="00903F0C"/>
    <w:rsid w:val="00906051"/>
    <w:rsid w:val="00906565"/>
    <w:rsid w:val="009065F9"/>
    <w:rsid w:val="00906B15"/>
    <w:rsid w:val="009148FA"/>
    <w:rsid w:val="00916462"/>
    <w:rsid w:val="0092004D"/>
    <w:rsid w:val="00921811"/>
    <w:rsid w:val="00921EFF"/>
    <w:rsid w:val="00922A86"/>
    <w:rsid w:val="00922E13"/>
    <w:rsid w:val="009233AE"/>
    <w:rsid w:val="00924871"/>
    <w:rsid w:val="00924EEA"/>
    <w:rsid w:val="0092569C"/>
    <w:rsid w:val="00926885"/>
    <w:rsid w:val="00926EAB"/>
    <w:rsid w:val="00927130"/>
    <w:rsid w:val="00927601"/>
    <w:rsid w:val="00930426"/>
    <w:rsid w:val="0093142A"/>
    <w:rsid w:val="009314D7"/>
    <w:rsid w:val="00931597"/>
    <w:rsid w:val="00932630"/>
    <w:rsid w:val="00933470"/>
    <w:rsid w:val="009337B9"/>
    <w:rsid w:val="0093491F"/>
    <w:rsid w:val="00936A60"/>
    <w:rsid w:val="00940412"/>
    <w:rsid w:val="0094079A"/>
    <w:rsid w:val="009410B3"/>
    <w:rsid w:val="0094290B"/>
    <w:rsid w:val="00943BFA"/>
    <w:rsid w:val="00946663"/>
    <w:rsid w:val="009475BE"/>
    <w:rsid w:val="00951B62"/>
    <w:rsid w:val="00952606"/>
    <w:rsid w:val="00952A38"/>
    <w:rsid w:val="00952CB6"/>
    <w:rsid w:val="009531AB"/>
    <w:rsid w:val="009538A6"/>
    <w:rsid w:val="009547ED"/>
    <w:rsid w:val="00957047"/>
    <w:rsid w:val="00957F4D"/>
    <w:rsid w:val="0096089F"/>
    <w:rsid w:val="00960E97"/>
    <w:rsid w:val="009617AE"/>
    <w:rsid w:val="00961BFD"/>
    <w:rsid w:val="00962736"/>
    <w:rsid w:val="009646BB"/>
    <w:rsid w:val="00964ECA"/>
    <w:rsid w:val="009658D8"/>
    <w:rsid w:val="00966CD7"/>
    <w:rsid w:val="00967D95"/>
    <w:rsid w:val="00971680"/>
    <w:rsid w:val="00971787"/>
    <w:rsid w:val="00971FBD"/>
    <w:rsid w:val="009722FF"/>
    <w:rsid w:val="00973CA5"/>
    <w:rsid w:val="00974074"/>
    <w:rsid w:val="009750C4"/>
    <w:rsid w:val="009766E3"/>
    <w:rsid w:val="00976D07"/>
    <w:rsid w:val="00980627"/>
    <w:rsid w:val="0098171C"/>
    <w:rsid w:val="00983EBD"/>
    <w:rsid w:val="0098494E"/>
    <w:rsid w:val="00984A27"/>
    <w:rsid w:val="00985023"/>
    <w:rsid w:val="00985C66"/>
    <w:rsid w:val="00987D75"/>
    <w:rsid w:val="00990846"/>
    <w:rsid w:val="00990CC1"/>
    <w:rsid w:val="009915BF"/>
    <w:rsid w:val="00991672"/>
    <w:rsid w:val="0099231A"/>
    <w:rsid w:val="00993797"/>
    <w:rsid w:val="00993E66"/>
    <w:rsid w:val="009944BD"/>
    <w:rsid w:val="0099499E"/>
    <w:rsid w:val="00995BAF"/>
    <w:rsid w:val="009964F3"/>
    <w:rsid w:val="00996C87"/>
    <w:rsid w:val="009A1533"/>
    <w:rsid w:val="009A1F9E"/>
    <w:rsid w:val="009A23CA"/>
    <w:rsid w:val="009A438E"/>
    <w:rsid w:val="009A4D25"/>
    <w:rsid w:val="009A5333"/>
    <w:rsid w:val="009A5833"/>
    <w:rsid w:val="009A5FFD"/>
    <w:rsid w:val="009A6067"/>
    <w:rsid w:val="009A6ED8"/>
    <w:rsid w:val="009A765C"/>
    <w:rsid w:val="009A7DA3"/>
    <w:rsid w:val="009A7DEE"/>
    <w:rsid w:val="009B0428"/>
    <w:rsid w:val="009B05F3"/>
    <w:rsid w:val="009B0B29"/>
    <w:rsid w:val="009B166E"/>
    <w:rsid w:val="009B2FD3"/>
    <w:rsid w:val="009B3493"/>
    <w:rsid w:val="009B467D"/>
    <w:rsid w:val="009B46D1"/>
    <w:rsid w:val="009B5F13"/>
    <w:rsid w:val="009B7321"/>
    <w:rsid w:val="009C000C"/>
    <w:rsid w:val="009C0D39"/>
    <w:rsid w:val="009C0EE9"/>
    <w:rsid w:val="009C0EF1"/>
    <w:rsid w:val="009C5286"/>
    <w:rsid w:val="009C5580"/>
    <w:rsid w:val="009C56D2"/>
    <w:rsid w:val="009C5A83"/>
    <w:rsid w:val="009C616D"/>
    <w:rsid w:val="009D02AC"/>
    <w:rsid w:val="009D0C60"/>
    <w:rsid w:val="009D0E42"/>
    <w:rsid w:val="009D5B02"/>
    <w:rsid w:val="009D66CD"/>
    <w:rsid w:val="009E04DF"/>
    <w:rsid w:val="009E2253"/>
    <w:rsid w:val="009E3E25"/>
    <w:rsid w:val="009E4C9D"/>
    <w:rsid w:val="009E5850"/>
    <w:rsid w:val="009E6DAE"/>
    <w:rsid w:val="009F1B57"/>
    <w:rsid w:val="009F1CE5"/>
    <w:rsid w:val="009F2687"/>
    <w:rsid w:val="009F26E0"/>
    <w:rsid w:val="009F2A55"/>
    <w:rsid w:val="009F2DA3"/>
    <w:rsid w:val="009F5E49"/>
    <w:rsid w:val="009F72AD"/>
    <w:rsid w:val="00A002C5"/>
    <w:rsid w:val="00A0153A"/>
    <w:rsid w:val="00A015D0"/>
    <w:rsid w:val="00A02200"/>
    <w:rsid w:val="00A022E6"/>
    <w:rsid w:val="00A023FF"/>
    <w:rsid w:val="00A03CA8"/>
    <w:rsid w:val="00A04E2B"/>
    <w:rsid w:val="00A05788"/>
    <w:rsid w:val="00A0636C"/>
    <w:rsid w:val="00A0799A"/>
    <w:rsid w:val="00A10592"/>
    <w:rsid w:val="00A106CD"/>
    <w:rsid w:val="00A10A92"/>
    <w:rsid w:val="00A11552"/>
    <w:rsid w:val="00A118F5"/>
    <w:rsid w:val="00A12009"/>
    <w:rsid w:val="00A127AD"/>
    <w:rsid w:val="00A12B3B"/>
    <w:rsid w:val="00A1562A"/>
    <w:rsid w:val="00A15EF2"/>
    <w:rsid w:val="00A16389"/>
    <w:rsid w:val="00A16E04"/>
    <w:rsid w:val="00A17363"/>
    <w:rsid w:val="00A173A9"/>
    <w:rsid w:val="00A21495"/>
    <w:rsid w:val="00A219FB"/>
    <w:rsid w:val="00A21FEA"/>
    <w:rsid w:val="00A224C6"/>
    <w:rsid w:val="00A22A55"/>
    <w:rsid w:val="00A23413"/>
    <w:rsid w:val="00A237A2"/>
    <w:rsid w:val="00A23F0D"/>
    <w:rsid w:val="00A247FA"/>
    <w:rsid w:val="00A24EBA"/>
    <w:rsid w:val="00A25B60"/>
    <w:rsid w:val="00A266D3"/>
    <w:rsid w:val="00A26FE2"/>
    <w:rsid w:val="00A27E2D"/>
    <w:rsid w:val="00A31074"/>
    <w:rsid w:val="00A32969"/>
    <w:rsid w:val="00A32D41"/>
    <w:rsid w:val="00A32F12"/>
    <w:rsid w:val="00A32FBD"/>
    <w:rsid w:val="00A3350D"/>
    <w:rsid w:val="00A348B3"/>
    <w:rsid w:val="00A356B1"/>
    <w:rsid w:val="00A362A3"/>
    <w:rsid w:val="00A420DC"/>
    <w:rsid w:val="00A4261E"/>
    <w:rsid w:val="00A43B45"/>
    <w:rsid w:val="00A454F1"/>
    <w:rsid w:val="00A47035"/>
    <w:rsid w:val="00A47C5C"/>
    <w:rsid w:val="00A503F2"/>
    <w:rsid w:val="00A51D37"/>
    <w:rsid w:val="00A51F18"/>
    <w:rsid w:val="00A52479"/>
    <w:rsid w:val="00A52FDA"/>
    <w:rsid w:val="00A534D5"/>
    <w:rsid w:val="00A536F2"/>
    <w:rsid w:val="00A54679"/>
    <w:rsid w:val="00A556DB"/>
    <w:rsid w:val="00A55AA2"/>
    <w:rsid w:val="00A56226"/>
    <w:rsid w:val="00A57C30"/>
    <w:rsid w:val="00A60D88"/>
    <w:rsid w:val="00A60F6E"/>
    <w:rsid w:val="00A610F0"/>
    <w:rsid w:val="00A62057"/>
    <w:rsid w:val="00A62271"/>
    <w:rsid w:val="00A625B9"/>
    <w:rsid w:val="00A6337D"/>
    <w:rsid w:val="00A63FD7"/>
    <w:rsid w:val="00A64C00"/>
    <w:rsid w:val="00A653C5"/>
    <w:rsid w:val="00A66C37"/>
    <w:rsid w:val="00A671DA"/>
    <w:rsid w:val="00A71C98"/>
    <w:rsid w:val="00A72F72"/>
    <w:rsid w:val="00A737FF"/>
    <w:rsid w:val="00A7418D"/>
    <w:rsid w:val="00A756B0"/>
    <w:rsid w:val="00A7757D"/>
    <w:rsid w:val="00A77688"/>
    <w:rsid w:val="00A778AA"/>
    <w:rsid w:val="00A77C2A"/>
    <w:rsid w:val="00A81DFF"/>
    <w:rsid w:val="00A83465"/>
    <w:rsid w:val="00A83F12"/>
    <w:rsid w:val="00A859EA"/>
    <w:rsid w:val="00A85FD5"/>
    <w:rsid w:val="00A86A31"/>
    <w:rsid w:val="00A873A9"/>
    <w:rsid w:val="00A87863"/>
    <w:rsid w:val="00A91D5B"/>
    <w:rsid w:val="00A938C0"/>
    <w:rsid w:val="00A9424D"/>
    <w:rsid w:val="00A94304"/>
    <w:rsid w:val="00A944D1"/>
    <w:rsid w:val="00A953D0"/>
    <w:rsid w:val="00A9583F"/>
    <w:rsid w:val="00A95F13"/>
    <w:rsid w:val="00A9649A"/>
    <w:rsid w:val="00A97250"/>
    <w:rsid w:val="00AA10CF"/>
    <w:rsid w:val="00AA1359"/>
    <w:rsid w:val="00AA1A33"/>
    <w:rsid w:val="00AA2A78"/>
    <w:rsid w:val="00AA31F4"/>
    <w:rsid w:val="00AA3313"/>
    <w:rsid w:val="00AA39AD"/>
    <w:rsid w:val="00AA3B2F"/>
    <w:rsid w:val="00AA47D6"/>
    <w:rsid w:val="00AA5797"/>
    <w:rsid w:val="00AA5AA1"/>
    <w:rsid w:val="00AA5BF3"/>
    <w:rsid w:val="00AB00CD"/>
    <w:rsid w:val="00AB0DEE"/>
    <w:rsid w:val="00AB1DD2"/>
    <w:rsid w:val="00AB3942"/>
    <w:rsid w:val="00AB3ACB"/>
    <w:rsid w:val="00AB46E9"/>
    <w:rsid w:val="00AB5D0B"/>
    <w:rsid w:val="00AB6512"/>
    <w:rsid w:val="00AB6BC0"/>
    <w:rsid w:val="00AC0031"/>
    <w:rsid w:val="00AC062E"/>
    <w:rsid w:val="00AC1674"/>
    <w:rsid w:val="00AC19DE"/>
    <w:rsid w:val="00AC2FF8"/>
    <w:rsid w:val="00AC350C"/>
    <w:rsid w:val="00AC3C2D"/>
    <w:rsid w:val="00AC4FBB"/>
    <w:rsid w:val="00AC517F"/>
    <w:rsid w:val="00AC55E6"/>
    <w:rsid w:val="00AC571F"/>
    <w:rsid w:val="00AC5A97"/>
    <w:rsid w:val="00AC5DF1"/>
    <w:rsid w:val="00AC630C"/>
    <w:rsid w:val="00AC63D7"/>
    <w:rsid w:val="00AC6CEC"/>
    <w:rsid w:val="00AD03B6"/>
    <w:rsid w:val="00AD0A58"/>
    <w:rsid w:val="00AD0F0C"/>
    <w:rsid w:val="00AD1681"/>
    <w:rsid w:val="00AD1F55"/>
    <w:rsid w:val="00AD3ED0"/>
    <w:rsid w:val="00AD4C89"/>
    <w:rsid w:val="00AD4E3C"/>
    <w:rsid w:val="00AD4ECA"/>
    <w:rsid w:val="00AD5506"/>
    <w:rsid w:val="00AD5E60"/>
    <w:rsid w:val="00AE0C71"/>
    <w:rsid w:val="00AE0E10"/>
    <w:rsid w:val="00AE100D"/>
    <w:rsid w:val="00AE1B42"/>
    <w:rsid w:val="00AE3A74"/>
    <w:rsid w:val="00AE3D02"/>
    <w:rsid w:val="00AE3D37"/>
    <w:rsid w:val="00AE4069"/>
    <w:rsid w:val="00AE454B"/>
    <w:rsid w:val="00AE4598"/>
    <w:rsid w:val="00AE4A24"/>
    <w:rsid w:val="00AE50C3"/>
    <w:rsid w:val="00AE5235"/>
    <w:rsid w:val="00AE5D21"/>
    <w:rsid w:val="00AE5E1A"/>
    <w:rsid w:val="00AE63DF"/>
    <w:rsid w:val="00AF1193"/>
    <w:rsid w:val="00AF1347"/>
    <w:rsid w:val="00AF30BA"/>
    <w:rsid w:val="00AF31C9"/>
    <w:rsid w:val="00AF32F9"/>
    <w:rsid w:val="00AF390C"/>
    <w:rsid w:val="00AF46DF"/>
    <w:rsid w:val="00AF57FA"/>
    <w:rsid w:val="00AF6753"/>
    <w:rsid w:val="00AF6CFA"/>
    <w:rsid w:val="00AF7EF0"/>
    <w:rsid w:val="00B00BB8"/>
    <w:rsid w:val="00B00CC6"/>
    <w:rsid w:val="00B01EA0"/>
    <w:rsid w:val="00B0217D"/>
    <w:rsid w:val="00B03683"/>
    <w:rsid w:val="00B03DB9"/>
    <w:rsid w:val="00B04188"/>
    <w:rsid w:val="00B04E06"/>
    <w:rsid w:val="00B07BEC"/>
    <w:rsid w:val="00B10685"/>
    <w:rsid w:val="00B11E01"/>
    <w:rsid w:val="00B126E1"/>
    <w:rsid w:val="00B134F3"/>
    <w:rsid w:val="00B147FA"/>
    <w:rsid w:val="00B16127"/>
    <w:rsid w:val="00B16A5D"/>
    <w:rsid w:val="00B16D69"/>
    <w:rsid w:val="00B1742C"/>
    <w:rsid w:val="00B1760D"/>
    <w:rsid w:val="00B1787E"/>
    <w:rsid w:val="00B1795C"/>
    <w:rsid w:val="00B216D6"/>
    <w:rsid w:val="00B219A9"/>
    <w:rsid w:val="00B225B0"/>
    <w:rsid w:val="00B23496"/>
    <w:rsid w:val="00B24853"/>
    <w:rsid w:val="00B261E3"/>
    <w:rsid w:val="00B30E8C"/>
    <w:rsid w:val="00B31A71"/>
    <w:rsid w:val="00B32099"/>
    <w:rsid w:val="00B32102"/>
    <w:rsid w:val="00B32785"/>
    <w:rsid w:val="00B32D1F"/>
    <w:rsid w:val="00B3427E"/>
    <w:rsid w:val="00B34534"/>
    <w:rsid w:val="00B34C7B"/>
    <w:rsid w:val="00B369D2"/>
    <w:rsid w:val="00B36B50"/>
    <w:rsid w:val="00B41282"/>
    <w:rsid w:val="00B4145F"/>
    <w:rsid w:val="00B41510"/>
    <w:rsid w:val="00B444DD"/>
    <w:rsid w:val="00B45058"/>
    <w:rsid w:val="00B46EF9"/>
    <w:rsid w:val="00B51AB0"/>
    <w:rsid w:val="00B51BCD"/>
    <w:rsid w:val="00B52F6D"/>
    <w:rsid w:val="00B543CB"/>
    <w:rsid w:val="00B559E1"/>
    <w:rsid w:val="00B56488"/>
    <w:rsid w:val="00B56862"/>
    <w:rsid w:val="00B600AD"/>
    <w:rsid w:val="00B60173"/>
    <w:rsid w:val="00B60185"/>
    <w:rsid w:val="00B61807"/>
    <w:rsid w:val="00B6207A"/>
    <w:rsid w:val="00B621CE"/>
    <w:rsid w:val="00B627AF"/>
    <w:rsid w:val="00B6297E"/>
    <w:rsid w:val="00B630F6"/>
    <w:rsid w:val="00B639C8"/>
    <w:rsid w:val="00B639E2"/>
    <w:rsid w:val="00B63B0A"/>
    <w:rsid w:val="00B63F68"/>
    <w:rsid w:val="00B66642"/>
    <w:rsid w:val="00B66DF8"/>
    <w:rsid w:val="00B703B3"/>
    <w:rsid w:val="00B71AB1"/>
    <w:rsid w:val="00B72690"/>
    <w:rsid w:val="00B72D51"/>
    <w:rsid w:val="00B7367A"/>
    <w:rsid w:val="00B74113"/>
    <w:rsid w:val="00B74778"/>
    <w:rsid w:val="00B74AE0"/>
    <w:rsid w:val="00B75291"/>
    <w:rsid w:val="00B75437"/>
    <w:rsid w:val="00B759A2"/>
    <w:rsid w:val="00B75FAC"/>
    <w:rsid w:val="00B7743F"/>
    <w:rsid w:val="00B812D7"/>
    <w:rsid w:val="00B82671"/>
    <w:rsid w:val="00B82EB5"/>
    <w:rsid w:val="00B83D99"/>
    <w:rsid w:val="00B83FE0"/>
    <w:rsid w:val="00B86908"/>
    <w:rsid w:val="00B87A53"/>
    <w:rsid w:val="00B87EF0"/>
    <w:rsid w:val="00B9064B"/>
    <w:rsid w:val="00B90A6E"/>
    <w:rsid w:val="00B9179D"/>
    <w:rsid w:val="00B92AA0"/>
    <w:rsid w:val="00B9307B"/>
    <w:rsid w:val="00B932D4"/>
    <w:rsid w:val="00B93335"/>
    <w:rsid w:val="00B933CB"/>
    <w:rsid w:val="00B94841"/>
    <w:rsid w:val="00B94C1D"/>
    <w:rsid w:val="00B950AF"/>
    <w:rsid w:val="00B9546C"/>
    <w:rsid w:val="00B960F7"/>
    <w:rsid w:val="00BA104C"/>
    <w:rsid w:val="00BA108E"/>
    <w:rsid w:val="00BA2557"/>
    <w:rsid w:val="00BA314C"/>
    <w:rsid w:val="00BA3E54"/>
    <w:rsid w:val="00BA3F2D"/>
    <w:rsid w:val="00BA54A9"/>
    <w:rsid w:val="00BA55E4"/>
    <w:rsid w:val="00BA5AAE"/>
    <w:rsid w:val="00BA6153"/>
    <w:rsid w:val="00BA6CC2"/>
    <w:rsid w:val="00BB01C3"/>
    <w:rsid w:val="00BB02AE"/>
    <w:rsid w:val="00BB0EFF"/>
    <w:rsid w:val="00BB2595"/>
    <w:rsid w:val="00BB2C80"/>
    <w:rsid w:val="00BB382E"/>
    <w:rsid w:val="00BB4167"/>
    <w:rsid w:val="00BB4D06"/>
    <w:rsid w:val="00BB5B12"/>
    <w:rsid w:val="00BB68EE"/>
    <w:rsid w:val="00BB6B9D"/>
    <w:rsid w:val="00BC0679"/>
    <w:rsid w:val="00BC0B04"/>
    <w:rsid w:val="00BC179F"/>
    <w:rsid w:val="00BC1D79"/>
    <w:rsid w:val="00BC2128"/>
    <w:rsid w:val="00BC2152"/>
    <w:rsid w:val="00BC228B"/>
    <w:rsid w:val="00BC2305"/>
    <w:rsid w:val="00BC2B2E"/>
    <w:rsid w:val="00BC33EB"/>
    <w:rsid w:val="00BC39FD"/>
    <w:rsid w:val="00BC4A0B"/>
    <w:rsid w:val="00BC6239"/>
    <w:rsid w:val="00BC638C"/>
    <w:rsid w:val="00BC7ABD"/>
    <w:rsid w:val="00BD22F8"/>
    <w:rsid w:val="00BD250F"/>
    <w:rsid w:val="00BD2CDB"/>
    <w:rsid w:val="00BD4EB7"/>
    <w:rsid w:val="00BD568F"/>
    <w:rsid w:val="00BD61E3"/>
    <w:rsid w:val="00BD773F"/>
    <w:rsid w:val="00BD7F84"/>
    <w:rsid w:val="00BE1338"/>
    <w:rsid w:val="00BE1486"/>
    <w:rsid w:val="00BE4228"/>
    <w:rsid w:val="00BE4C7E"/>
    <w:rsid w:val="00BE56D3"/>
    <w:rsid w:val="00BE5822"/>
    <w:rsid w:val="00BE5D46"/>
    <w:rsid w:val="00BE7774"/>
    <w:rsid w:val="00BE7AC6"/>
    <w:rsid w:val="00BF05C2"/>
    <w:rsid w:val="00BF18B6"/>
    <w:rsid w:val="00BF2F26"/>
    <w:rsid w:val="00BF483B"/>
    <w:rsid w:val="00BF4C41"/>
    <w:rsid w:val="00BF4DAE"/>
    <w:rsid w:val="00BF5B81"/>
    <w:rsid w:val="00BF6CF7"/>
    <w:rsid w:val="00C01DCF"/>
    <w:rsid w:val="00C0202E"/>
    <w:rsid w:val="00C02BD1"/>
    <w:rsid w:val="00C03953"/>
    <w:rsid w:val="00C03DF4"/>
    <w:rsid w:val="00C03E78"/>
    <w:rsid w:val="00C0543F"/>
    <w:rsid w:val="00C057A8"/>
    <w:rsid w:val="00C05E1E"/>
    <w:rsid w:val="00C10672"/>
    <w:rsid w:val="00C10920"/>
    <w:rsid w:val="00C10E65"/>
    <w:rsid w:val="00C11AE1"/>
    <w:rsid w:val="00C1263A"/>
    <w:rsid w:val="00C133A2"/>
    <w:rsid w:val="00C13DB6"/>
    <w:rsid w:val="00C142C3"/>
    <w:rsid w:val="00C1495C"/>
    <w:rsid w:val="00C16311"/>
    <w:rsid w:val="00C20E04"/>
    <w:rsid w:val="00C2109C"/>
    <w:rsid w:val="00C21868"/>
    <w:rsid w:val="00C2304F"/>
    <w:rsid w:val="00C23D21"/>
    <w:rsid w:val="00C243FA"/>
    <w:rsid w:val="00C24480"/>
    <w:rsid w:val="00C26522"/>
    <w:rsid w:val="00C269A0"/>
    <w:rsid w:val="00C26E19"/>
    <w:rsid w:val="00C31DFE"/>
    <w:rsid w:val="00C32067"/>
    <w:rsid w:val="00C32127"/>
    <w:rsid w:val="00C3234E"/>
    <w:rsid w:val="00C326CA"/>
    <w:rsid w:val="00C326CC"/>
    <w:rsid w:val="00C33524"/>
    <w:rsid w:val="00C345D2"/>
    <w:rsid w:val="00C35994"/>
    <w:rsid w:val="00C36A20"/>
    <w:rsid w:val="00C3737F"/>
    <w:rsid w:val="00C37F1F"/>
    <w:rsid w:val="00C43483"/>
    <w:rsid w:val="00C442C1"/>
    <w:rsid w:val="00C44CFC"/>
    <w:rsid w:val="00C462A4"/>
    <w:rsid w:val="00C463DE"/>
    <w:rsid w:val="00C46820"/>
    <w:rsid w:val="00C46C6D"/>
    <w:rsid w:val="00C46CD5"/>
    <w:rsid w:val="00C47B77"/>
    <w:rsid w:val="00C509DF"/>
    <w:rsid w:val="00C50A2A"/>
    <w:rsid w:val="00C50DF0"/>
    <w:rsid w:val="00C51F07"/>
    <w:rsid w:val="00C51F51"/>
    <w:rsid w:val="00C52AE8"/>
    <w:rsid w:val="00C52D5B"/>
    <w:rsid w:val="00C53B06"/>
    <w:rsid w:val="00C53FD4"/>
    <w:rsid w:val="00C5427C"/>
    <w:rsid w:val="00C5476F"/>
    <w:rsid w:val="00C562D8"/>
    <w:rsid w:val="00C567E5"/>
    <w:rsid w:val="00C575ED"/>
    <w:rsid w:val="00C5782D"/>
    <w:rsid w:val="00C60A80"/>
    <w:rsid w:val="00C61935"/>
    <w:rsid w:val="00C6228B"/>
    <w:rsid w:val="00C626B0"/>
    <w:rsid w:val="00C62F78"/>
    <w:rsid w:val="00C63EF8"/>
    <w:rsid w:val="00C64EC1"/>
    <w:rsid w:val="00C66BB6"/>
    <w:rsid w:val="00C66D38"/>
    <w:rsid w:val="00C66D43"/>
    <w:rsid w:val="00C676D4"/>
    <w:rsid w:val="00C67EE5"/>
    <w:rsid w:val="00C70A06"/>
    <w:rsid w:val="00C70C1F"/>
    <w:rsid w:val="00C71318"/>
    <w:rsid w:val="00C71509"/>
    <w:rsid w:val="00C733AC"/>
    <w:rsid w:val="00C73D87"/>
    <w:rsid w:val="00C74F40"/>
    <w:rsid w:val="00C7508E"/>
    <w:rsid w:val="00C76BCD"/>
    <w:rsid w:val="00C77170"/>
    <w:rsid w:val="00C77527"/>
    <w:rsid w:val="00C77C12"/>
    <w:rsid w:val="00C8134A"/>
    <w:rsid w:val="00C82A65"/>
    <w:rsid w:val="00C832BC"/>
    <w:rsid w:val="00C8402D"/>
    <w:rsid w:val="00C842CC"/>
    <w:rsid w:val="00C84C48"/>
    <w:rsid w:val="00C84F4F"/>
    <w:rsid w:val="00C85E1D"/>
    <w:rsid w:val="00C86352"/>
    <w:rsid w:val="00C8688D"/>
    <w:rsid w:val="00C876CE"/>
    <w:rsid w:val="00C91241"/>
    <w:rsid w:val="00C91A46"/>
    <w:rsid w:val="00C92099"/>
    <w:rsid w:val="00C92168"/>
    <w:rsid w:val="00C92196"/>
    <w:rsid w:val="00C930BD"/>
    <w:rsid w:val="00C9315D"/>
    <w:rsid w:val="00C93D90"/>
    <w:rsid w:val="00C9607A"/>
    <w:rsid w:val="00C96598"/>
    <w:rsid w:val="00C97D1D"/>
    <w:rsid w:val="00CA13CE"/>
    <w:rsid w:val="00CA4D25"/>
    <w:rsid w:val="00CA5818"/>
    <w:rsid w:val="00CA59E1"/>
    <w:rsid w:val="00CA5FA2"/>
    <w:rsid w:val="00CA5FA4"/>
    <w:rsid w:val="00CA6C23"/>
    <w:rsid w:val="00CA711A"/>
    <w:rsid w:val="00CA75C5"/>
    <w:rsid w:val="00CA7FA0"/>
    <w:rsid w:val="00CA7FC1"/>
    <w:rsid w:val="00CB09D3"/>
    <w:rsid w:val="00CB0E9E"/>
    <w:rsid w:val="00CB149C"/>
    <w:rsid w:val="00CB290A"/>
    <w:rsid w:val="00CB39F8"/>
    <w:rsid w:val="00CB409B"/>
    <w:rsid w:val="00CB5CD7"/>
    <w:rsid w:val="00CB6D70"/>
    <w:rsid w:val="00CB6E88"/>
    <w:rsid w:val="00CC0177"/>
    <w:rsid w:val="00CC04AE"/>
    <w:rsid w:val="00CC0B75"/>
    <w:rsid w:val="00CC0F9F"/>
    <w:rsid w:val="00CC2D14"/>
    <w:rsid w:val="00CC4392"/>
    <w:rsid w:val="00CC4776"/>
    <w:rsid w:val="00CC50D3"/>
    <w:rsid w:val="00CC5443"/>
    <w:rsid w:val="00CC5553"/>
    <w:rsid w:val="00CC555C"/>
    <w:rsid w:val="00CC61C1"/>
    <w:rsid w:val="00CC6B74"/>
    <w:rsid w:val="00CD1AA3"/>
    <w:rsid w:val="00CD1D91"/>
    <w:rsid w:val="00CD4E0F"/>
    <w:rsid w:val="00CD56C8"/>
    <w:rsid w:val="00CD5C71"/>
    <w:rsid w:val="00CD6BD2"/>
    <w:rsid w:val="00CD6EA1"/>
    <w:rsid w:val="00CD706A"/>
    <w:rsid w:val="00CD74B0"/>
    <w:rsid w:val="00CD7C86"/>
    <w:rsid w:val="00CE00AE"/>
    <w:rsid w:val="00CE0372"/>
    <w:rsid w:val="00CE0927"/>
    <w:rsid w:val="00CE0C83"/>
    <w:rsid w:val="00CE1485"/>
    <w:rsid w:val="00CE170D"/>
    <w:rsid w:val="00CE1755"/>
    <w:rsid w:val="00CE23C9"/>
    <w:rsid w:val="00CE2667"/>
    <w:rsid w:val="00CE278B"/>
    <w:rsid w:val="00CE2B90"/>
    <w:rsid w:val="00CE2D5D"/>
    <w:rsid w:val="00CE38E7"/>
    <w:rsid w:val="00CE3E30"/>
    <w:rsid w:val="00CE4098"/>
    <w:rsid w:val="00CE4512"/>
    <w:rsid w:val="00CE464B"/>
    <w:rsid w:val="00CE64CA"/>
    <w:rsid w:val="00CE7028"/>
    <w:rsid w:val="00CF002E"/>
    <w:rsid w:val="00CF1E85"/>
    <w:rsid w:val="00CF2D04"/>
    <w:rsid w:val="00CF3552"/>
    <w:rsid w:val="00CF36B6"/>
    <w:rsid w:val="00CF3767"/>
    <w:rsid w:val="00CF5056"/>
    <w:rsid w:val="00CF5AB6"/>
    <w:rsid w:val="00CF5AF2"/>
    <w:rsid w:val="00CF7C9C"/>
    <w:rsid w:val="00CF7F9B"/>
    <w:rsid w:val="00D007BC"/>
    <w:rsid w:val="00D01747"/>
    <w:rsid w:val="00D01E79"/>
    <w:rsid w:val="00D03A86"/>
    <w:rsid w:val="00D045BF"/>
    <w:rsid w:val="00D04A97"/>
    <w:rsid w:val="00D05FA4"/>
    <w:rsid w:val="00D07117"/>
    <w:rsid w:val="00D07AE0"/>
    <w:rsid w:val="00D111B3"/>
    <w:rsid w:val="00D12B6D"/>
    <w:rsid w:val="00D133E5"/>
    <w:rsid w:val="00D148D7"/>
    <w:rsid w:val="00D14E7D"/>
    <w:rsid w:val="00D15015"/>
    <w:rsid w:val="00D15068"/>
    <w:rsid w:val="00D15317"/>
    <w:rsid w:val="00D16131"/>
    <w:rsid w:val="00D1704A"/>
    <w:rsid w:val="00D21AAD"/>
    <w:rsid w:val="00D21B1C"/>
    <w:rsid w:val="00D22362"/>
    <w:rsid w:val="00D2359C"/>
    <w:rsid w:val="00D24241"/>
    <w:rsid w:val="00D270CA"/>
    <w:rsid w:val="00D27ADC"/>
    <w:rsid w:val="00D301F9"/>
    <w:rsid w:val="00D304D6"/>
    <w:rsid w:val="00D31301"/>
    <w:rsid w:val="00D31A20"/>
    <w:rsid w:val="00D32519"/>
    <w:rsid w:val="00D32E70"/>
    <w:rsid w:val="00D338F2"/>
    <w:rsid w:val="00D3415F"/>
    <w:rsid w:val="00D34AC6"/>
    <w:rsid w:val="00D358DD"/>
    <w:rsid w:val="00D359AA"/>
    <w:rsid w:val="00D35DAB"/>
    <w:rsid w:val="00D3628D"/>
    <w:rsid w:val="00D36B3D"/>
    <w:rsid w:val="00D36D3F"/>
    <w:rsid w:val="00D4013E"/>
    <w:rsid w:val="00D40677"/>
    <w:rsid w:val="00D4079E"/>
    <w:rsid w:val="00D414C1"/>
    <w:rsid w:val="00D42721"/>
    <w:rsid w:val="00D4314F"/>
    <w:rsid w:val="00D436DC"/>
    <w:rsid w:val="00D43D4B"/>
    <w:rsid w:val="00D450ED"/>
    <w:rsid w:val="00D45528"/>
    <w:rsid w:val="00D45A08"/>
    <w:rsid w:val="00D47357"/>
    <w:rsid w:val="00D47981"/>
    <w:rsid w:val="00D47BC1"/>
    <w:rsid w:val="00D47FAB"/>
    <w:rsid w:val="00D508AC"/>
    <w:rsid w:val="00D50E5C"/>
    <w:rsid w:val="00D50E87"/>
    <w:rsid w:val="00D51B92"/>
    <w:rsid w:val="00D51DFF"/>
    <w:rsid w:val="00D52292"/>
    <w:rsid w:val="00D52B2A"/>
    <w:rsid w:val="00D5382F"/>
    <w:rsid w:val="00D53BE7"/>
    <w:rsid w:val="00D53D35"/>
    <w:rsid w:val="00D53D50"/>
    <w:rsid w:val="00D56CEE"/>
    <w:rsid w:val="00D57555"/>
    <w:rsid w:val="00D578CB"/>
    <w:rsid w:val="00D57FAA"/>
    <w:rsid w:val="00D6022E"/>
    <w:rsid w:val="00D6097B"/>
    <w:rsid w:val="00D616CA"/>
    <w:rsid w:val="00D61AA0"/>
    <w:rsid w:val="00D64098"/>
    <w:rsid w:val="00D651D3"/>
    <w:rsid w:val="00D65D55"/>
    <w:rsid w:val="00D663C2"/>
    <w:rsid w:val="00D67727"/>
    <w:rsid w:val="00D70593"/>
    <w:rsid w:val="00D708A1"/>
    <w:rsid w:val="00D70A2C"/>
    <w:rsid w:val="00D70D0D"/>
    <w:rsid w:val="00D70F10"/>
    <w:rsid w:val="00D71566"/>
    <w:rsid w:val="00D72A34"/>
    <w:rsid w:val="00D7334C"/>
    <w:rsid w:val="00D73C6A"/>
    <w:rsid w:val="00D74359"/>
    <w:rsid w:val="00D751FF"/>
    <w:rsid w:val="00D75215"/>
    <w:rsid w:val="00D7530C"/>
    <w:rsid w:val="00D7605E"/>
    <w:rsid w:val="00D76834"/>
    <w:rsid w:val="00D76E45"/>
    <w:rsid w:val="00D778E6"/>
    <w:rsid w:val="00D805C8"/>
    <w:rsid w:val="00D82D25"/>
    <w:rsid w:val="00D82EAC"/>
    <w:rsid w:val="00D8307C"/>
    <w:rsid w:val="00D83CF0"/>
    <w:rsid w:val="00D84DC4"/>
    <w:rsid w:val="00D85071"/>
    <w:rsid w:val="00D856E2"/>
    <w:rsid w:val="00D8683A"/>
    <w:rsid w:val="00D868E9"/>
    <w:rsid w:val="00D86C1E"/>
    <w:rsid w:val="00D90EF4"/>
    <w:rsid w:val="00D91F83"/>
    <w:rsid w:val="00D92198"/>
    <w:rsid w:val="00D92C4E"/>
    <w:rsid w:val="00D93CEE"/>
    <w:rsid w:val="00D94808"/>
    <w:rsid w:val="00D94842"/>
    <w:rsid w:val="00D957C6"/>
    <w:rsid w:val="00D95DF4"/>
    <w:rsid w:val="00D96B88"/>
    <w:rsid w:val="00D97CFC"/>
    <w:rsid w:val="00DA021F"/>
    <w:rsid w:val="00DA0DED"/>
    <w:rsid w:val="00DA1535"/>
    <w:rsid w:val="00DA2DE0"/>
    <w:rsid w:val="00DA3643"/>
    <w:rsid w:val="00DA3BAA"/>
    <w:rsid w:val="00DA439B"/>
    <w:rsid w:val="00DA4A47"/>
    <w:rsid w:val="00DA4E5A"/>
    <w:rsid w:val="00DA5EED"/>
    <w:rsid w:val="00DB2D8A"/>
    <w:rsid w:val="00DB2E50"/>
    <w:rsid w:val="00DB2F07"/>
    <w:rsid w:val="00DB311B"/>
    <w:rsid w:val="00DB3233"/>
    <w:rsid w:val="00DB32F3"/>
    <w:rsid w:val="00DB38A1"/>
    <w:rsid w:val="00DB3B8B"/>
    <w:rsid w:val="00DB4420"/>
    <w:rsid w:val="00DB474E"/>
    <w:rsid w:val="00DB4E84"/>
    <w:rsid w:val="00DB4F28"/>
    <w:rsid w:val="00DB5588"/>
    <w:rsid w:val="00DB750C"/>
    <w:rsid w:val="00DB772C"/>
    <w:rsid w:val="00DB7741"/>
    <w:rsid w:val="00DC14EF"/>
    <w:rsid w:val="00DC1C83"/>
    <w:rsid w:val="00DC43B0"/>
    <w:rsid w:val="00DC48C5"/>
    <w:rsid w:val="00DC5C2C"/>
    <w:rsid w:val="00DC68A4"/>
    <w:rsid w:val="00DC6C6B"/>
    <w:rsid w:val="00DD0450"/>
    <w:rsid w:val="00DD0E55"/>
    <w:rsid w:val="00DD1868"/>
    <w:rsid w:val="00DD1974"/>
    <w:rsid w:val="00DD2B7F"/>
    <w:rsid w:val="00DD35FE"/>
    <w:rsid w:val="00DD423D"/>
    <w:rsid w:val="00DD5903"/>
    <w:rsid w:val="00DD6B6C"/>
    <w:rsid w:val="00DD7B59"/>
    <w:rsid w:val="00DD7D18"/>
    <w:rsid w:val="00DE0D4E"/>
    <w:rsid w:val="00DE0F2E"/>
    <w:rsid w:val="00DE341C"/>
    <w:rsid w:val="00DE3F6F"/>
    <w:rsid w:val="00DE3F81"/>
    <w:rsid w:val="00DE479C"/>
    <w:rsid w:val="00DE4B12"/>
    <w:rsid w:val="00DE4D8F"/>
    <w:rsid w:val="00DE5FB8"/>
    <w:rsid w:val="00DE6F5F"/>
    <w:rsid w:val="00DF0A79"/>
    <w:rsid w:val="00DF2095"/>
    <w:rsid w:val="00DF2325"/>
    <w:rsid w:val="00DF24C4"/>
    <w:rsid w:val="00DF276B"/>
    <w:rsid w:val="00DF2A48"/>
    <w:rsid w:val="00DF2CDB"/>
    <w:rsid w:val="00DF569E"/>
    <w:rsid w:val="00DF6449"/>
    <w:rsid w:val="00DF703D"/>
    <w:rsid w:val="00DF73C8"/>
    <w:rsid w:val="00DF766F"/>
    <w:rsid w:val="00E00042"/>
    <w:rsid w:val="00E00081"/>
    <w:rsid w:val="00E0059A"/>
    <w:rsid w:val="00E0407D"/>
    <w:rsid w:val="00E0480B"/>
    <w:rsid w:val="00E04BA5"/>
    <w:rsid w:val="00E055B9"/>
    <w:rsid w:val="00E0657E"/>
    <w:rsid w:val="00E065AC"/>
    <w:rsid w:val="00E0664E"/>
    <w:rsid w:val="00E06B33"/>
    <w:rsid w:val="00E06EA8"/>
    <w:rsid w:val="00E06F06"/>
    <w:rsid w:val="00E07CE9"/>
    <w:rsid w:val="00E12113"/>
    <w:rsid w:val="00E1382E"/>
    <w:rsid w:val="00E142F3"/>
    <w:rsid w:val="00E1779D"/>
    <w:rsid w:val="00E20374"/>
    <w:rsid w:val="00E226BD"/>
    <w:rsid w:val="00E23246"/>
    <w:rsid w:val="00E23681"/>
    <w:rsid w:val="00E237CA"/>
    <w:rsid w:val="00E241E7"/>
    <w:rsid w:val="00E24413"/>
    <w:rsid w:val="00E25043"/>
    <w:rsid w:val="00E26898"/>
    <w:rsid w:val="00E27015"/>
    <w:rsid w:val="00E27872"/>
    <w:rsid w:val="00E27927"/>
    <w:rsid w:val="00E27E03"/>
    <w:rsid w:val="00E30445"/>
    <w:rsid w:val="00E31728"/>
    <w:rsid w:val="00E31F65"/>
    <w:rsid w:val="00E32E74"/>
    <w:rsid w:val="00E32E9B"/>
    <w:rsid w:val="00E32FE2"/>
    <w:rsid w:val="00E33D73"/>
    <w:rsid w:val="00E3423A"/>
    <w:rsid w:val="00E34582"/>
    <w:rsid w:val="00E34BBD"/>
    <w:rsid w:val="00E3507C"/>
    <w:rsid w:val="00E35902"/>
    <w:rsid w:val="00E35AB2"/>
    <w:rsid w:val="00E37D8A"/>
    <w:rsid w:val="00E4047C"/>
    <w:rsid w:val="00E41B76"/>
    <w:rsid w:val="00E42F5D"/>
    <w:rsid w:val="00E43F30"/>
    <w:rsid w:val="00E44CD7"/>
    <w:rsid w:val="00E45083"/>
    <w:rsid w:val="00E4549B"/>
    <w:rsid w:val="00E459DF"/>
    <w:rsid w:val="00E45A00"/>
    <w:rsid w:val="00E465D6"/>
    <w:rsid w:val="00E466B4"/>
    <w:rsid w:val="00E47105"/>
    <w:rsid w:val="00E4755C"/>
    <w:rsid w:val="00E477B3"/>
    <w:rsid w:val="00E50054"/>
    <w:rsid w:val="00E50B42"/>
    <w:rsid w:val="00E5139C"/>
    <w:rsid w:val="00E51F62"/>
    <w:rsid w:val="00E52913"/>
    <w:rsid w:val="00E52C9B"/>
    <w:rsid w:val="00E5302C"/>
    <w:rsid w:val="00E54C4B"/>
    <w:rsid w:val="00E55922"/>
    <w:rsid w:val="00E56BC9"/>
    <w:rsid w:val="00E60BBB"/>
    <w:rsid w:val="00E62758"/>
    <w:rsid w:val="00E62BC8"/>
    <w:rsid w:val="00E6386C"/>
    <w:rsid w:val="00E63B71"/>
    <w:rsid w:val="00E63F10"/>
    <w:rsid w:val="00E64174"/>
    <w:rsid w:val="00E657D0"/>
    <w:rsid w:val="00E66874"/>
    <w:rsid w:val="00E66BE9"/>
    <w:rsid w:val="00E673BB"/>
    <w:rsid w:val="00E67490"/>
    <w:rsid w:val="00E6761C"/>
    <w:rsid w:val="00E676B8"/>
    <w:rsid w:val="00E6777C"/>
    <w:rsid w:val="00E67CCB"/>
    <w:rsid w:val="00E7057E"/>
    <w:rsid w:val="00E70606"/>
    <w:rsid w:val="00E711F8"/>
    <w:rsid w:val="00E71843"/>
    <w:rsid w:val="00E71CCE"/>
    <w:rsid w:val="00E722EF"/>
    <w:rsid w:val="00E72412"/>
    <w:rsid w:val="00E72505"/>
    <w:rsid w:val="00E729E5"/>
    <w:rsid w:val="00E73450"/>
    <w:rsid w:val="00E73781"/>
    <w:rsid w:val="00E75350"/>
    <w:rsid w:val="00E75921"/>
    <w:rsid w:val="00E75F6B"/>
    <w:rsid w:val="00E76C49"/>
    <w:rsid w:val="00E76F9A"/>
    <w:rsid w:val="00E773D0"/>
    <w:rsid w:val="00E8047B"/>
    <w:rsid w:val="00E81A1D"/>
    <w:rsid w:val="00E81BF4"/>
    <w:rsid w:val="00E8246D"/>
    <w:rsid w:val="00E83B6B"/>
    <w:rsid w:val="00E84E9A"/>
    <w:rsid w:val="00E85075"/>
    <w:rsid w:val="00E85DFE"/>
    <w:rsid w:val="00E85EAE"/>
    <w:rsid w:val="00E91057"/>
    <w:rsid w:val="00E93B0E"/>
    <w:rsid w:val="00E95276"/>
    <w:rsid w:val="00E9610B"/>
    <w:rsid w:val="00E96F75"/>
    <w:rsid w:val="00E97164"/>
    <w:rsid w:val="00E97E6A"/>
    <w:rsid w:val="00EA2668"/>
    <w:rsid w:val="00EA3024"/>
    <w:rsid w:val="00EA3FC5"/>
    <w:rsid w:val="00EA4136"/>
    <w:rsid w:val="00EA4325"/>
    <w:rsid w:val="00EA442E"/>
    <w:rsid w:val="00EA487A"/>
    <w:rsid w:val="00EA4C21"/>
    <w:rsid w:val="00EA4C22"/>
    <w:rsid w:val="00EA52D3"/>
    <w:rsid w:val="00EA53FB"/>
    <w:rsid w:val="00EA5A0D"/>
    <w:rsid w:val="00EA72A2"/>
    <w:rsid w:val="00EB21C6"/>
    <w:rsid w:val="00EB350F"/>
    <w:rsid w:val="00EB4859"/>
    <w:rsid w:val="00EB6278"/>
    <w:rsid w:val="00EB69B3"/>
    <w:rsid w:val="00EB775D"/>
    <w:rsid w:val="00EB7D09"/>
    <w:rsid w:val="00EC0442"/>
    <w:rsid w:val="00EC1651"/>
    <w:rsid w:val="00EC1CED"/>
    <w:rsid w:val="00EC3125"/>
    <w:rsid w:val="00EC38A1"/>
    <w:rsid w:val="00EC3EDE"/>
    <w:rsid w:val="00EC4148"/>
    <w:rsid w:val="00EC487C"/>
    <w:rsid w:val="00EC5EE0"/>
    <w:rsid w:val="00EC60CC"/>
    <w:rsid w:val="00EC733A"/>
    <w:rsid w:val="00ED0501"/>
    <w:rsid w:val="00ED39EB"/>
    <w:rsid w:val="00ED3CFB"/>
    <w:rsid w:val="00ED4A85"/>
    <w:rsid w:val="00ED515B"/>
    <w:rsid w:val="00EE1E8D"/>
    <w:rsid w:val="00EE25A1"/>
    <w:rsid w:val="00EE3917"/>
    <w:rsid w:val="00EE3D62"/>
    <w:rsid w:val="00EE5E72"/>
    <w:rsid w:val="00EE6185"/>
    <w:rsid w:val="00EE6F17"/>
    <w:rsid w:val="00EE7760"/>
    <w:rsid w:val="00EE78EF"/>
    <w:rsid w:val="00EE7A9D"/>
    <w:rsid w:val="00EE7D28"/>
    <w:rsid w:val="00EF0016"/>
    <w:rsid w:val="00EF0823"/>
    <w:rsid w:val="00EF1D0C"/>
    <w:rsid w:val="00EF2E88"/>
    <w:rsid w:val="00EF3F07"/>
    <w:rsid w:val="00EF5239"/>
    <w:rsid w:val="00EF65B4"/>
    <w:rsid w:val="00EF6928"/>
    <w:rsid w:val="00EF78E8"/>
    <w:rsid w:val="00F000DB"/>
    <w:rsid w:val="00F00EF2"/>
    <w:rsid w:val="00F0161B"/>
    <w:rsid w:val="00F018A3"/>
    <w:rsid w:val="00F057D9"/>
    <w:rsid w:val="00F0732E"/>
    <w:rsid w:val="00F10081"/>
    <w:rsid w:val="00F105EA"/>
    <w:rsid w:val="00F132F2"/>
    <w:rsid w:val="00F13555"/>
    <w:rsid w:val="00F14200"/>
    <w:rsid w:val="00F148B0"/>
    <w:rsid w:val="00F148E6"/>
    <w:rsid w:val="00F153EE"/>
    <w:rsid w:val="00F161B9"/>
    <w:rsid w:val="00F16F2E"/>
    <w:rsid w:val="00F1725B"/>
    <w:rsid w:val="00F1776D"/>
    <w:rsid w:val="00F20076"/>
    <w:rsid w:val="00F2015B"/>
    <w:rsid w:val="00F2019C"/>
    <w:rsid w:val="00F20422"/>
    <w:rsid w:val="00F219F9"/>
    <w:rsid w:val="00F2242C"/>
    <w:rsid w:val="00F22720"/>
    <w:rsid w:val="00F2502F"/>
    <w:rsid w:val="00F25E95"/>
    <w:rsid w:val="00F27711"/>
    <w:rsid w:val="00F30553"/>
    <w:rsid w:val="00F305C5"/>
    <w:rsid w:val="00F31C15"/>
    <w:rsid w:val="00F322E7"/>
    <w:rsid w:val="00F3385E"/>
    <w:rsid w:val="00F34F62"/>
    <w:rsid w:val="00F359D7"/>
    <w:rsid w:val="00F36A2E"/>
    <w:rsid w:val="00F36E82"/>
    <w:rsid w:val="00F379FA"/>
    <w:rsid w:val="00F37BBB"/>
    <w:rsid w:val="00F37D3E"/>
    <w:rsid w:val="00F37D76"/>
    <w:rsid w:val="00F45080"/>
    <w:rsid w:val="00F45117"/>
    <w:rsid w:val="00F45B6A"/>
    <w:rsid w:val="00F46147"/>
    <w:rsid w:val="00F472CD"/>
    <w:rsid w:val="00F50018"/>
    <w:rsid w:val="00F5181A"/>
    <w:rsid w:val="00F51C0B"/>
    <w:rsid w:val="00F51C3D"/>
    <w:rsid w:val="00F52C12"/>
    <w:rsid w:val="00F54C5F"/>
    <w:rsid w:val="00F55B4B"/>
    <w:rsid w:val="00F572FB"/>
    <w:rsid w:val="00F57F89"/>
    <w:rsid w:val="00F612E8"/>
    <w:rsid w:val="00F615F6"/>
    <w:rsid w:val="00F6355B"/>
    <w:rsid w:val="00F63846"/>
    <w:rsid w:val="00F6554A"/>
    <w:rsid w:val="00F656A9"/>
    <w:rsid w:val="00F677C8"/>
    <w:rsid w:val="00F7272F"/>
    <w:rsid w:val="00F731A5"/>
    <w:rsid w:val="00F7350A"/>
    <w:rsid w:val="00F73E31"/>
    <w:rsid w:val="00F74032"/>
    <w:rsid w:val="00F75D42"/>
    <w:rsid w:val="00F76172"/>
    <w:rsid w:val="00F76FE2"/>
    <w:rsid w:val="00F80138"/>
    <w:rsid w:val="00F810C1"/>
    <w:rsid w:val="00F8137D"/>
    <w:rsid w:val="00F81396"/>
    <w:rsid w:val="00F8171A"/>
    <w:rsid w:val="00F82F7A"/>
    <w:rsid w:val="00F8312F"/>
    <w:rsid w:val="00F8370D"/>
    <w:rsid w:val="00F83BB2"/>
    <w:rsid w:val="00F848F9"/>
    <w:rsid w:val="00F84BD8"/>
    <w:rsid w:val="00F86261"/>
    <w:rsid w:val="00F87413"/>
    <w:rsid w:val="00F8783C"/>
    <w:rsid w:val="00F87CF7"/>
    <w:rsid w:val="00F92836"/>
    <w:rsid w:val="00F92F9C"/>
    <w:rsid w:val="00F94B5C"/>
    <w:rsid w:val="00F94BB2"/>
    <w:rsid w:val="00F94DC1"/>
    <w:rsid w:val="00F95E32"/>
    <w:rsid w:val="00F96BAD"/>
    <w:rsid w:val="00F97D37"/>
    <w:rsid w:val="00F97DC8"/>
    <w:rsid w:val="00FA082D"/>
    <w:rsid w:val="00FA0BA3"/>
    <w:rsid w:val="00FA15FC"/>
    <w:rsid w:val="00FA3EB7"/>
    <w:rsid w:val="00FA525D"/>
    <w:rsid w:val="00FA5ECA"/>
    <w:rsid w:val="00FA698D"/>
    <w:rsid w:val="00FA7027"/>
    <w:rsid w:val="00FA71E6"/>
    <w:rsid w:val="00FB0371"/>
    <w:rsid w:val="00FB089C"/>
    <w:rsid w:val="00FB3F73"/>
    <w:rsid w:val="00FB5FC7"/>
    <w:rsid w:val="00FC0452"/>
    <w:rsid w:val="00FC090E"/>
    <w:rsid w:val="00FC09EF"/>
    <w:rsid w:val="00FC20B0"/>
    <w:rsid w:val="00FC3746"/>
    <w:rsid w:val="00FC3819"/>
    <w:rsid w:val="00FC4461"/>
    <w:rsid w:val="00FC4504"/>
    <w:rsid w:val="00FC60CD"/>
    <w:rsid w:val="00FC62BF"/>
    <w:rsid w:val="00FC6846"/>
    <w:rsid w:val="00FC6B4F"/>
    <w:rsid w:val="00FC78B9"/>
    <w:rsid w:val="00FD08EA"/>
    <w:rsid w:val="00FD3129"/>
    <w:rsid w:val="00FD3D52"/>
    <w:rsid w:val="00FD4994"/>
    <w:rsid w:val="00FD5474"/>
    <w:rsid w:val="00FD6644"/>
    <w:rsid w:val="00FD7745"/>
    <w:rsid w:val="00FE1766"/>
    <w:rsid w:val="00FE1F8B"/>
    <w:rsid w:val="00FE2CAB"/>
    <w:rsid w:val="00FE526B"/>
    <w:rsid w:val="00FE6EE3"/>
    <w:rsid w:val="00FE7D04"/>
    <w:rsid w:val="00FE7FCE"/>
    <w:rsid w:val="00FF0315"/>
    <w:rsid w:val="00FF0CBF"/>
    <w:rsid w:val="00FF2D6E"/>
    <w:rsid w:val="00FF343F"/>
    <w:rsid w:val="00FF38D1"/>
    <w:rsid w:val="00FF4C39"/>
    <w:rsid w:val="00FF5298"/>
    <w:rsid w:val="00FF658B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6261"/>
    <w:pPr>
      <w:spacing w:line="400" w:lineRule="exact"/>
      <w:jc w:val="both"/>
      <w:textAlignment w:val="center"/>
    </w:pPr>
    <w:rPr>
      <w:rFonts w:eastAsia="楷体"/>
      <w:kern w:val="2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C66D38"/>
    <w:pPr>
      <w:keepNext/>
      <w:keepLines/>
      <w:numPr>
        <w:numId w:val="1"/>
      </w:numPr>
      <w:spacing w:beforeLines="80" w:before="249" w:afterLines="50" w:after="156"/>
      <w:outlineLvl w:val="0"/>
    </w:pPr>
    <w:rPr>
      <w:rFonts w:ascii="仿宋_GB2312" w:eastAsia="黑体" w:hAnsi="宋体"/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Char"/>
    <w:autoRedefine/>
    <w:unhideWhenUsed/>
    <w:qFormat/>
    <w:rsid w:val="00CB6E88"/>
    <w:pPr>
      <w:keepNext/>
      <w:keepLines/>
      <w:numPr>
        <w:ilvl w:val="1"/>
        <w:numId w:val="1"/>
      </w:numPr>
      <w:spacing w:beforeLines="80" w:before="249" w:afterLines="30" w:after="93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nhideWhenUsed/>
    <w:qFormat/>
    <w:rsid w:val="000802F9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Theme="minorHAnsi" w:eastAsia="黑体" w:hAnsiTheme="minorHAnsi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D1506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D1506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D1506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D1506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1506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1506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933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4">
    <w:name w:val="footer"/>
    <w:basedOn w:val="a"/>
    <w:rsid w:val="00B933C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5">
    <w:name w:val="page number"/>
    <w:basedOn w:val="a0"/>
    <w:rsid w:val="008D2CF8"/>
  </w:style>
  <w:style w:type="paragraph" w:styleId="a6">
    <w:name w:val="Balloon Text"/>
    <w:basedOn w:val="a"/>
    <w:semiHidden/>
    <w:rsid w:val="00976D07"/>
    <w:rPr>
      <w:sz w:val="18"/>
      <w:szCs w:val="18"/>
    </w:rPr>
  </w:style>
  <w:style w:type="character" w:styleId="a7">
    <w:name w:val="Hyperlink"/>
    <w:uiPriority w:val="99"/>
    <w:rsid w:val="00BD61E3"/>
    <w:rPr>
      <w:rFonts w:ascii="Arial" w:hAnsi="Arial" w:cs="Arial" w:hint="default"/>
      <w:color w:val="0000FF"/>
      <w:u w:val="single"/>
    </w:rPr>
  </w:style>
  <w:style w:type="paragraph" w:styleId="30">
    <w:name w:val="Body Text Indent 3"/>
    <w:basedOn w:val="a"/>
    <w:link w:val="3Char0"/>
    <w:rsid w:val="00BD61E3"/>
    <w:pPr>
      <w:ind w:firstLine="270"/>
    </w:pPr>
    <w:rPr>
      <w:kern w:val="0"/>
      <w:sz w:val="20"/>
      <w:szCs w:val="20"/>
      <w:lang w:eastAsia="en-US"/>
    </w:rPr>
  </w:style>
  <w:style w:type="character" w:customStyle="1" w:styleId="3Char0">
    <w:name w:val="正文文本缩进 3 Char"/>
    <w:link w:val="30"/>
    <w:rsid w:val="00BD61E3"/>
    <w:rPr>
      <w:lang w:eastAsia="en-US"/>
    </w:rPr>
  </w:style>
  <w:style w:type="paragraph" w:styleId="a8">
    <w:name w:val="footnote text"/>
    <w:basedOn w:val="a"/>
    <w:link w:val="Char"/>
    <w:uiPriority w:val="99"/>
    <w:rsid w:val="00BD61E3"/>
    <w:pPr>
      <w:jc w:val="left"/>
    </w:pPr>
    <w:rPr>
      <w:sz w:val="18"/>
      <w:szCs w:val="20"/>
    </w:rPr>
  </w:style>
  <w:style w:type="character" w:customStyle="1" w:styleId="Char">
    <w:name w:val="脚注文本 Char"/>
    <w:link w:val="a8"/>
    <w:uiPriority w:val="99"/>
    <w:rsid w:val="00BD61E3"/>
    <w:rPr>
      <w:kern w:val="2"/>
      <w:sz w:val="18"/>
    </w:rPr>
  </w:style>
  <w:style w:type="character" w:customStyle="1" w:styleId="bodycopyblacklargespaced">
    <w:name w:val="bodycopyblacklargespaced"/>
    <w:rsid w:val="00BD61E3"/>
  </w:style>
  <w:style w:type="character" w:styleId="a9">
    <w:name w:val="Strong"/>
    <w:qFormat/>
    <w:rsid w:val="00BD61E3"/>
    <w:rPr>
      <w:b/>
      <w:bCs/>
    </w:rPr>
  </w:style>
  <w:style w:type="character" w:customStyle="1" w:styleId="headnavbluexlarge2">
    <w:name w:val="headnavbluexlarge2"/>
    <w:rsid w:val="00BD61E3"/>
  </w:style>
  <w:style w:type="character" w:customStyle="1" w:styleId="medblacktext1">
    <w:name w:val="medblacktext1"/>
    <w:rsid w:val="00BD61E3"/>
    <w:rPr>
      <w:rFonts w:ascii="Arial" w:hAnsi="Arial" w:cs="Arial" w:hint="default"/>
      <w:color w:val="000000"/>
      <w:sz w:val="18"/>
      <w:szCs w:val="18"/>
    </w:rPr>
  </w:style>
  <w:style w:type="paragraph" w:styleId="aa">
    <w:name w:val="Document Map"/>
    <w:basedOn w:val="a"/>
    <w:link w:val="Char0"/>
    <w:rsid w:val="00B94C1D"/>
    <w:pPr>
      <w:shd w:val="clear" w:color="auto" w:fill="000080"/>
    </w:pPr>
  </w:style>
  <w:style w:type="character" w:customStyle="1" w:styleId="Char0">
    <w:name w:val="文档结构图 Char"/>
    <w:link w:val="aa"/>
    <w:rsid w:val="00B94C1D"/>
    <w:rPr>
      <w:kern w:val="2"/>
      <w:sz w:val="21"/>
      <w:szCs w:val="24"/>
      <w:shd w:val="clear" w:color="auto" w:fill="000080"/>
    </w:rPr>
  </w:style>
  <w:style w:type="paragraph" w:styleId="ab">
    <w:name w:val="List Paragraph"/>
    <w:basedOn w:val="a"/>
    <w:uiPriority w:val="34"/>
    <w:qFormat/>
    <w:rsid w:val="00042A71"/>
    <w:pPr>
      <w:adjustRightInd w:val="0"/>
      <w:ind w:firstLineChars="200" w:firstLine="200"/>
    </w:pPr>
  </w:style>
  <w:style w:type="character" w:styleId="ac">
    <w:name w:val="Book Title"/>
    <w:uiPriority w:val="33"/>
    <w:qFormat/>
    <w:rsid w:val="00B94C1D"/>
    <w:rPr>
      <w:rFonts w:ascii="Times New Roman" w:eastAsia="楷体" w:hAnsi="Times New Roman"/>
      <w:b w:val="0"/>
      <w:bCs/>
      <w:i w:val="0"/>
      <w:caps w:val="0"/>
      <w:smallCaps w:val="0"/>
      <w:spacing w:val="5"/>
      <w:sz w:val="24"/>
    </w:rPr>
  </w:style>
  <w:style w:type="paragraph" w:styleId="ad">
    <w:name w:val="Body Text"/>
    <w:basedOn w:val="a"/>
    <w:link w:val="Char1"/>
    <w:rsid w:val="00B94C1D"/>
    <w:pPr>
      <w:tabs>
        <w:tab w:val="left" w:pos="357"/>
      </w:tabs>
      <w:overflowPunct w:val="0"/>
      <w:ind w:firstLineChars="200" w:firstLine="200"/>
    </w:pPr>
    <w:rPr>
      <w:sz w:val="18"/>
      <w:szCs w:val="20"/>
    </w:rPr>
  </w:style>
  <w:style w:type="character" w:customStyle="1" w:styleId="Char1">
    <w:name w:val="正文文本 Char"/>
    <w:link w:val="ad"/>
    <w:rsid w:val="00B94C1D"/>
    <w:rPr>
      <w:kern w:val="2"/>
      <w:sz w:val="18"/>
    </w:rPr>
  </w:style>
  <w:style w:type="paragraph" w:customStyle="1" w:styleId="CharChar2">
    <w:name w:val="Char Char2"/>
    <w:basedOn w:val="a"/>
    <w:autoRedefine/>
    <w:rsid w:val="00B94C1D"/>
    <w:pPr>
      <w:spacing w:after="160" w:line="240" w:lineRule="exact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B9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link w:val="HTML"/>
    <w:uiPriority w:val="99"/>
    <w:rsid w:val="00B94C1D"/>
    <w:rPr>
      <w:rFonts w:ascii="宋体" w:hAnsi="宋体" w:cs="宋体"/>
      <w:sz w:val="24"/>
      <w:szCs w:val="24"/>
    </w:rPr>
  </w:style>
  <w:style w:type="paragraph" w:styleId="ae">
    <w:name w:val="Title"/>
    <w:basedOn w:val="a"/>
    <w:next w:val="a"/>
    <w:link w:val="Char2"/>
    <w:qFormat/>
    <w:rsid w:val="00CB0E9E"/>
    <w:pPr>
      <w:spacing w:before="240" w:after="1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rsid w:val="00CB0E9E"/>
    <w:rPr>
      <w:rFonts w:asciiTheme="majorHAnsi" w:eastAsia="楷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C66D38"/>
    <w:rPr>
      <w:rFonts w:ascii="仿宋_GB2312" w:eastAsia="黑体" w:hAnsi="宋体"/>
      <w:b/>
      <w:bCs/>
      <w:kern w:val="44"/>
      <w:sz w:val="30"/>
      <w:szCs w:val="28"/>
    </w:rPr>
  </w:style>
  <w:style w:type="paragraph" w:customStyle="1" w:styleId="20">
    <w:name w:val="标题2"/>
    <w:basedOn w:val="a"/>
    <w:link w:val="2Char0"/>
    <w:rsid w:val="00D15068"/>
    <w:pPr>
      <w:tabs>
        <w:tab w:val="left" w:pos="900"/>
      </w:tabs>
      <w:adjustRightInd w:val="0"/>
      <w:spacing w:line="380" w:lineRule="exact"/>
    </w:pPr>
    <w:rPr>
      <w:rFonts w:ascii="楷体_GB2312" w:eastAsia="楷体_GB2312" w:hAnsi="宋体"/>
      <w:b/>
    </w:rPr>
  </w:style>
  <w:style w:type="character" w:customStyle="1" w:styleId="2Char">
    <w:name w:val="标题 2 Char"/>
    <w:basedOn w:val="a0"/>
    <w:link w:val="2"/>
    <w:rsid w:val="00CB6E88"/>
    <w:rPr>
      <w:rFonts w:asciiTheme="majorHAnsi" w:eastAsia="黑体" w:hAnsiTheme="majorHAnsi" w:cstheme="majorBidi"/>
      <w:b/>
      <w:bCs/>
      <w:kern w:val="2"/>
      <w:sz w:val="28"/>
      <w:szCs w:val="32"/>
    </w:rPr>
  </w:style>
  <w:style w:type="character" w:customStyle="1" w:styleId="2Char0">
    <w:name w:val="标题2 Char"/>
    <w:basedOn w:val="a0"/>
    <w:link w:val="20"/>
    <w:rsid w:val="00D15068"/>
    <w:rPr>
      <w:rFonts w:ascii="楷体_GB2312" w:eastAsia="楷体_GB2312" w:hAnsi="宋体"/>
      <w:b/>
      <w:kern w:val="2"/>
      <w:sz w:val="24"/>
      <w:szCs w:val="24"/>
    </w:rPr>
  </w:style>
  <w:style w:type="character" w:customStyle="1" w:styleId="3Char">
    <w:name w:val="标题 3 Char"/>
    <w:basedOn w:val="a0"/>
    <w:link w:val="3"/>
    <w:rsid w:val="000802F9"/>
    <w:rPr>
      <w:rFonts w:asciiTheme="minorHAnsi" w:eastAsia="黑体" w:hAnsiTheme="minorHAnsi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semiHidden/>
    <w:rsid w:val="00D15068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semiHidden/>
    <w:rsid w:val="00D15068"/>
    <w:rPr>
      <w:rFonts w:eastAsia="楷体"/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semiHidden/>
    <w:rsid w:val="00D15068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D15068"/>
    <w:rPr>
      <w:rFonts w:eastAsia="楷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15068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15068"/>
    <w:rPr>
      <w:rFonts w:asciiTheme="majorHAnsi" w:eastAsiaTheme="majorEastAsia" w:hAnsiTheme="majorHAnsi" w:cstheme="majorBidi"/>
      <w:kern w:val="2"/>
      <w:sz w:val="24"/>
      <w:szCs w:val="21"/>
    </w:rPr>
  </w:style>
  <w:style w:type="character" w:styleId="af">
    <w:name w:val="footnote reference"/>
    <w:basedOn w:val="a0"/>
    <w:uiPriority w:val="99"/>
    <w:unhideWhenUsed/>
    <w:rsid w:val="00B960F7"/>
    <w:rPr>
      <w:vertAlign w:val="superscript"/>
    </w:rPr>
  </w:style>
  <w:style w:type="paragraph" w:customStyle="1" w:styleId="MTDisplayEquation">
    <w:name w:val="MTDisplayEquation"/>
    <w:basedOn w:val="a"/>
    <w:next w:val="a"/>
    <w:link w:val="MTDisplayEquationChar"/>
    <w:rsid w:val="00B960F7"/>
    <w:pPr>
      <w:tabs>
        <w:tab w:val="center" w:pos="4160"/>
        <w:tab w:val="right" w:pos="8300"/>
      </w:tabs>
      <w:ind w:firstLineChars="198" w:firstLine="475"/>
    </w:pPr>
    <w:rPr>
      <w:rFonts w:eastAsiaTheme="minorEastAsia" w:cstheme="minorBidi"/>
      <w:szCs w:val="22"/>
    </w:rPr>
  </w:style>
  <w:style w:type="character" w:customStyle="1" w:styleId="MTDisplayEquationChar">
    <w:name w:val="MTDisplayEquation Char"/>
    <w:basedOn w:val="a0"/>
    <w:link w:val="MTDisplayEquation"/>
    <w:rsid w:val="00B960F7"/>
    <w:rPr>
      <w:rFonts w:eastAsiaTheme="minorEastAsia" w:cstheme="minorBidi"/>
      <w:kern w:val="2"/>
      <w:sz w:val="24"/>
      <w:szCs w:val="22"/>
    </w:rPr>
  </w:style>
  <w:style w:type="paragraph" w:styleId="af0">
    <w:name w:val="caption"/>
    <w:basedOn w:val="a"/>
    <w:next w:val="a"/>
    <w:link w:val="Char3"/>
    <w:uiPriority w:val="35"/>
    <w:unhideWhenUsed/>
    <w:qFormat/>
    <w:rsid w:val="00104F65"/>
    <w:pPr>
      <w:spacing w:afterLines="80" w:after="80"/>
    </w:pPr>
    <w:rPr>
      <w:rFonts w:asciiTheme="majorHAnsi" w:eastAsia="黑体" w:hAnsiTheme="majorHAnsi" w:cstheme="majorBidi"/>
      <w:szCs w:val="20"/>
    </w:rPr>
  </w:style>
  <w:style w:type="paragraph" w:customStyle="1" w:styleId="EndNoteBibliographyTitle">
    <w:name w:val="EndNote Bibliography Title"/>
    <w:basedOn w:val="a"/>
    <w:link w:val="EndNoteBibliographyTitleChar"/>
    <w:rsid w:val="00F3385E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2Char"/>
    <w:link w:val="EndNoteBibliographyTitle"/>
    <w:rsid w:val="00F3385E"/>
    <w:rPr>
      <w:rFonts w:asciiTheme="majorHAnsi" w:eastAsia="楷体" w:hAnsiTheme="majorHAnsi" w:cstheme="majorBidi"/>
      <w:b w:val="0"/>
      <w:bCs w:val="0"/>
      <w:noProof/>
      <w:kern w:val="2"/>
      <w:sz w:val="24"/>
      <w:szCs w:val="24"/>
    </w:rPr>
  </w:style>
  <w:style w:type="paragraph" w:customStyle="1" w:styleId="EndNoteBibliography">
    <w:name w:val="EndNote Bibliography"/>
    <w:basedOn w:val="a"/>
    <w:link w:val="EndNoteBibliographyChar"/>
    <w:rsid w:val="00F3385E"/>
    <w:pPr>
      <w:spacing w:line="240" w:lineRule="exact"/>
    </w:pPr>
    <w:rPr>
      <w:noProof/>
    </w:rPr>
  </w:style>
  <w:style w:type="character" w:customStyle="1" w:styleId="EndNoteBibliographyChar">
    <w:name w:val="EndNote Bibliography Char"/>
    <w:basedOn w:val="2Char"/>
    <w:link w:val="EndNoteBibliography"/>
    <w:rsid w:val="00F3385E"/>
    <w:rPr>
      <w:rFonts w:asciiTheme="majorHAnsi" w:eastAsia="楷体" w:hAnsiTheme="majorHAnsi" w:cstheme="majorBidi"/>
      <w:b w:val="0"/>
      <w:bCs w:val="0"/>
      <w:noProof/>
      <w:kern w:val="2"/>
      <w:sz w:val="24"/>
      <w:szCs w:val="24"/>
    </w:rPr>
  </w:style>
  <w:style w:type="character" w:styleId="af1">
    <w:name w:val="Emphasis"/>
    <w:basedOn w:val="a0"/>
    <w:uiPriority w:val="20"/>
    <w:qFormat/>
    <w:rsid w:val="00F2019C"/>
    <w:rPr>
      <w:i/>
      <w:iCs/>
    </w:rPr>
  </w:style>
  <w:style w:type="character" w:customStyle="1" w:styleId="def">
    <w:name w:val="def"/>
    <w:basedOn w:val="a0"/>
    <w:rsid w:val="00807B27"/>
  </w:style>
  <w:style w:type="table" w:styleId="af2">
    <w:name w:val="Table Grid"/>
    <w:basedOn w:val="a1"/>
    <w:uiPriority w:val="59"/>
    <w:rsid w:val="004834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playEquationAurora">
    <w:name w:val="Display Equation (Aurora)"/>
    <w:basedOn w:val="a"/>
    <w:link w:val="DisplayEquationAuroraChar"/>
    <w:rsid w:val="005B28E7"/>
    <w:pPr>
      <w:tabs>
        <w:tab w:val="center" w:pos="4649"/>
        <w:tab w:val="right" w:pos="9298"/>
      </w:tabs>
    </w:pPr>
    <w:rPr>
      <w:rFonts w:cstheme="minorBidi"/>
      <w:position w:val="-10"/>
    </w:rPr>
  </w:style>
  <w:style w:type="character" w:customStyle="1" w:styleId="DisplayEquationAuroraChar">
    <w:name w:val="Display Equation (Aurora) Char"/>
    <w:basedOn w:val="MTDisplayEquationChar"/>
    <w:link w:val="DisplayEquationAurora"/>
    <w:rsid w:val="005B28E7"/>
    <w:rPr>
      <w:rFonts w:eastAsia="楷体" w:cstheme="minorBidi"/>
      <w:kern w:val="2"/>
      <w:position w:val="-10"/>
      <w:sz w:val="24"/>
      <w:szCs w:val="24"/>
    </w:rPr>
  </w:style>
  <w:style w:type="character" w:customStyle="1" w:styleId="SectionBreakAurora">
    <w:name w:val="Section Break (Aurora)"/>
    <w:basedOn w:val="a0"/>
    <w:rsid w:val="005B28E7"/>
    <w:rPr>
      <w:vanish/>
      <w:color w:val="800080"/>
      <w:position w:val="-10"/>
    </w:rPr>
  </w:style>
  <w:style w:type="character" w:styleId="af3">
    <w:name w:val="Placeholder Text"/>
    <w:basedOn w:val="a0"/>
    <w:uiPriority w:val="67"/>
    <w:rsid w:val="00495EBE"/>
    <w:rPr>
      <w:color w:val="808080"/>
    </w:rPr>
  </w:style>
  <w:style w:type="paragraph" w:customStyle="1" w:styleId="10">
    <w:name w:val="1"/>
    <w:basedOn w:val="a"/>
    <w:rsid w:val="00A47C5C"/>
    <w:pPr>
      <w:textAlignment w:val="auto"/>
    </w:pPr>
    <w:rPr>
      <w:rFonts w:eastAsia="宋体"/>
      <w:sz w:val="21"/>
    </w:rPr>
  </w:style>
  <w:style w:type="paragraph" w:styleId="af4">
    <w:name w:val="Normal (Web)"/>
    <w:basedOn w:val="a"/>
    <w:rsid w:val="00E45A00"/>
    <w:pPr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kern w:val="0"/>
    </w:rPr>
  </w:style>
  <w:style w:type="paragraph" w:customStyle="1" w:styleId="af5">
    <w:name w:val="图片"/>
    <w:basedOn w:val="a"/>
    <w:link w:val="Char4"/>
    <w:qFormat/>
    <w:rsid w:val="00EA5A0D"/>
    <w:pPr>
      <w:spacing w:beforeLines="80" w:before="80" w:line="240" w:lineRule="auto"/>
      <w:jc w:val="center"/>
    </w:pPr>
  </w:style>
  <w:style w:type="paragraph" w:customStyle="1" w:styleId="af6">
    <w:name w:val="公式"/>
    <w:basedOn w:val="af5"/>
    <w:link w:val="Char5"/>
    <w:qFormat/>
    <w:rsid w:val="006E066A"/>
    <w:pPr>
      <w:spacing w:beforeLines="0" w:before="0"/>
    </w:pPr>
  </w:style>
  <w:style w:type="paragraph" w:customStyle="1" w:styleId="af7">
    <w:name w:val="表头"/>
    <w:basedOn w:val="af0"/>
    <w:link w:val="Char6"/>
    <w:qFormat/>
    <w:rsid w:val="0087091C"/>
    <w:pPr>
      <w:spacing w:beforeLines="80" w:before="80" w:afterLines="20" w:after="20"/>
      <w:jc w:val="center"/>
    </w:pPr>
    <w:rPr>
      <w:szCs w:val="24"/>
    </w:rPr>
  </w:style>
  <w:style w:type="character" w:customStyle="1" w:styleId="Char4">
    <w:name w:val="图片 Char"/>
    <w:basedOn w:val="a0"/>
    <w:link w:val="af5"/>
    <w:rsid w:val="006E066A"/>
    <w:rPr>
      <w:rFonts w:eastAsia="楷体"/>
      <w:kern w:val="2"/>
      <w:sz w:val="24"/>
      <w:szCs w:val="24"/>
    </w:rPr>
  </w:style>
  <w:style w:type="character" w:customStyle="1" w:styleId="Char5">
    <w:name w:val="公式 Char"/>
    <w:basedOn w:val="Char4"/>
    <w:link w:val="af6"/>
    <w:rsid w:val="006E066A"/>
    <w:rPr>
      <w:rFonts w:eastAsia="楷体"/>
      <w:kern w:val="2"/>
      <w:sz w:val="24"/>
      <w:szCs w:val="24"/>
    </w:rPr>
  </w:style>
  <w:style w:type="character" w:customStyle="1" w:styleId="Char3">
    <w:name w:val="题注 Char"/>
    <w:basedOn w:val="a0"/>
    <w:link w:val="af0"/>
    <w:uiPriority w:val="35"/>
    <w:rsid w:val="0087091C"/>
    <w:rPr>
      <w:rFonts w:asciiTheme="majorHAnsi" w:eastAsia="黑体" w:hAnsiTheme="majorHAnsi" w:cstheme="majorBidi"/>
      <w:kern w:val="2"/>
      <w:sz w:val="24"/>
    </w:rPr>
  </w:style>
  <w:style w:type="character" w:customStyle="1" w:styleId="Char6">
    <w:name w:val="表头 Char"/>
    <w:basedOn w:val="Char3"/>
    <w:link w:val="af7"/>
    <w:rsid w:val="0087091C"/>
    <w:rPr>
      <w:rFonts w:asciiTheme="majorHAnsi" w:eastAsia="黑体" w:hAnsiTheme="majorHAnsi" w:cstheme="majorBidi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6261"/>
    <w:pPr>
      <w:spacing w:line="400" w:lineRule="exact"/>
      <w:jc w:val="both"/>
      <w:textAlignment w:val="center"/>
    </w:pPr>
    <w:rPr>
      <w:rFonts w:eastAsia="楷体"/>
      <w:kern w:val="2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C66D38"/>
    <w:pPr>
      <w:keepNext/>
      <w:keepLines/>
      <w:numPr>
        <w:numId w:val="1"/>
      </w:numPr>
      <w:spacing w:beforeLines="80" w:before="249" w:afterLines="50" w:after="156"/>
      <w:outlineLvl w:val="0"/>
    </w:pPr>
    <w:rPr>
      <w:rFonts w:ascii="仿宋_GB2312" w:eastAsia="黑体" w:hAnsi="宋体"/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Char"/>
    <w:autoRedefine/>
    <w:unhideWhenUsed/>
    <w:qFormat/>
    <w:rsid w:val="00CB6E88"/>
    <w:pPr>
      <w:keepNext/>
      <w:keepLines/>
      <w:numPr>
        <w:ilvl w:val="1"/>
        <w:numId w:val="1"/>
      </w:numPr>
      <w:spacing w:beforeLines="80" w:before="249" w:afterLines="30" w:after="93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nhideWhenUsed/>
    <w:qFormat/>
    <w:rsid w:val="000802F9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Theme="minorHAnsi" w:eastAsia="黑体" w:hAnsiTheme="minorHAnsi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D1506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D1506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D1506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D1506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1506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1506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933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4">
    <w:name w:val="footer"/>
    <w:basedOn w:val="a"/>
    <w:rsid w:val="00B933C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5">
    <w:name w:val="page number"/>
    <w:basedOn w:val="a0"/>
    <w:rsid w:val="008D2CF8"/>
  </w:style>
  <w:style w:type="paragraph" w:styleId="a6">
    <w:name w:val="Balloon Text"/>
    <w:basedOn w:val="a"/>
    <w:semiHidden/>
    <w:rsid w:val="00976D07"/>
    <w:rPr>
      <w:sz w:val="18"/>
      <w:szCs w:val="18"/>
    </w:rPr>
  </w:style>
  <w:style w:type="character" w:styleId="a7">
    <w:name w:val="Hyperlink"/>
    <w:uiPriority w:val="99"/>
    <w:rsid w:val="00BD61E3"/>
    <w:rPr>
      <w:rFonts w:ascii="Arial" w:hAnsi="Arial" w:cs="Arial" w:hint="default"/>
      <w:color w:val="0000FF"/>
      <w:u w:val="single"/>
    </w:rPr>
  </w:style>
  <w:style w:type="paragraph" w:styleId="30">
    <w:name w:val="Body Text Indent 3"/>
    <w:basedOn w:val="a"/>
    <w:link w:val="3Char0"/>
    <w:rsid w:val="00BD61E3"/>
    <w:pPr>
      <w:ind w:firstLine="270"/>
    </w:pPr>
    <w:rPr>
      <w:kern w:val="0"/>
      <w:sz w:val="20"/>
      <w:szCs w:val="20"/>
      <w:lang w:eastAsia="en-US"/>
    </w:rPr>
  </w:style>
  <w:style w:type="character" w:customStyle="1" w:styleId="3Char0">
    <w:name w:val="正文文本缩进 3 Char"/>
    <w:link w:val="30"/>
    <w:rsid w:val="00BD61E3"/>
    <w:rPr>
      <w:lang w:eastAsia="en-US"/>
    </w:rPr>
  </w:style>
  <w:style w:type="paragraph" w:styleId="a8">
    <w:name w:val="footnote text"/>
    <w:basedOn w:val="a"/>
    <w:link w:val="Char"/>
    <w:uiPriority w:val="99"/>
    <w:rsid w:val="00BD61E3"/>
    <w:pPr>
      <w:jc w:val="left"/>
    </w:pPr>
    <w:rPr>
      <w:sz w:val="18"/>
      <w:szCs w:val="20"/>
    </w:rPr>
  </w:style>
  <w:style w:type="character" w:customStyle="1" w:styleId="Char">
    <w:name w:val="脚注文本 Char"/>
    <w:link w:val="a8"/>
    <w:uiPriority w:val="99"/>
    <w:rsid w:val="00BD61E3"/>
    <w:rPr>
      <w:kern w:val="2"/>
      <w:sz w:val="18"/>
    </w:rPr>
  </w:style>
  <w:style w:type="character" w:customStyle="1" w:styleId="bodycopyblacklargespaced">
    <w:name w:val="bodycopyblacklargespaced"/>
    <w:rsid w:val="00BD61E3"/>
  </w:style>
  <w:style w:type="character" w:styleId="a9">
    <w:name w:val="Strong"/>
    <w:qFormat/>
    <w:rsid w:val="00BD61E3"/>
    <w:rPr>
      <w:b/>
      <w:bCs/>
    </w:rPr>
  </w:style>
  <w:style w:type="character" w:customStyle="1" w:styleId="headnavbluexlarge2">
    <w:name w:val="headnavbluexlarge2"/>
    <w:rsid w:val="00BD61E3"/>
  </w:style>
  <w:style w:type="character" w:customStyle="1" w:styleId="medblacktext1">
    <w:name w:val="medblacktext1"/>
    <w:rsid w:val="00BD61E3"/>
    <w:rPr>
      <w:rFonts w:ascii="Arial" w:hAnsi="Arial" w:cs="Arial" w:hint="default"/>
      <w:color w:val="000000"/>
      <w:sz w:val="18"/>
      <w:szCs w:val="18"/>
    </w:rPr>
  </w:style>
  <w:style w:type="paragraph" w:styleId="aa">
    <w:name w:val="Document Map"/>
    <w:basedOn w:val="a"/>
    <w:link w:val="Char0"/>
    <w:rsid w:val="00B94C1D"/>
    <w:pPr>
      <w:shd w:val="clear" w:color="auto" w:fill="000080"/>
    </w:pPr>
  </w:style>
  <w:style w:type="character" w:customStyle="1" w:styleId="Char0">
    <w:name w:val="文档结构图 Char"/>
    <w:link w:val="aa"/>
    <w:rsid w:val="00B94C1D"/>
    <w:rPr>
      <w:kern w:val="2"/>
      <w:sz w:val="21"/>
      <w:szCs w:val="24"/>
      <w:shd w:val="clear" w:color="auto" w:fill="000080"/>
    </w:rPr>
  </w:style>
  <w:style w:type="paragraph" w:styleId="ab">
    <w:name w:val="List Paragraph"/>
    <w:basedOn w:val="a"/>
    <w:uiPriority w:val="34"/>
    <w:qFormat/>
    <w:rsid w:val="00042A71"/>
    <w:pPr>
      <w:adjustRightInd w:val="0"/>
      <w:ind w:firstLineChars="200" w:firstLine="200"/>
    </w:pPr>
  </w:style>
  <w:style w:type="character" w:styleId="ac">
    <w:name w:val="Book Title"/>
    <w:uiPriority w:val="33"/>
    <w:qFormat/>
    <w:rsid w:val="00B94C1D"/>
    <w:rPr>
      <w:rFonts w:ascii="Times New Roman" w:eastAsia="楷体" w:hAnsi="Times New Roman"/>
      <w:b w:val="0"/>
      <w:bCs/>
      <w:i w:val="0"/>
      <w:caps w:val="0"/>
      <w:smallCaps w:val="0"/>
      <w:spacing w:val="5"/>
      <w:sz w:val="24"/>
    </w:rPr>
  </w:style>
  <w:style w:type="paragraph" w:styleId="ad">
    <w:name w:val="Body Text"/>
    <w:basedOn w:val="a"/>
    <w:link w:val="Char1"/>
    <w:rsid w:val="00B94C1D"/>
    <w:pPr>
      <w:tabs>
        <w:tab w:val="left" w:pos="357"/>
      </w:tabs>
      <w:overflowPunct w:val="0"/>
      <w:ind w:firstLineChars="200" w:firstLine="200"/>
    </w:pPr>
    <w:rPr>
      <w:sz w:val="18"/>
      <w:szCs w:val="20"/>
    </w:rPr>
  </w:style>
  <w:style w:type="character" w:customStyle="1" w:styleId="Char1">
    <w:name w:val="正文文本 Char"/>
    <w:link w:val="ad"/>
    <w:rsid w:val="00B94C1D"/>
    <w:rPr>
      <w:kern w:val="2"/>
      <w:sz w:val="18"/>
    </w:rPr>
  </w:style>
  <w:style w:type="paragraph" w:customStyle="1" w:styleId="CharChar2">
    <w:name w:val="Char Char2"/>
    <w:basedOn w:val="a"/>
    <w:autoRedefine/>
    <w:rsid w:val="00B94C1D"/>
    <w:pPr>
      <w:spacing w:after="160" w:line="240" w:lineRule="exact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B9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link w:val="HTML"/>
    <w:uiPriority w:val="99"/>
    <w:rsid w:val="00B94C1D"/>
    <w:rPr>
      <w:rFonts w:ascii="宋体" w:hAnsi="宋体" w:cs="宋体"/>
      <w:sz w:val="24"/>
      <w:szCs w:val="24"/>
    </w:rPr>
  </w:style>
  <w:style w:type="paragraph" w:styleId="ae">
    <w:name w:val="Title"/>
    <w:basedOn w:val="a"/>
    <w:next w:val="a"/>
    <w:link w:val="Char2"/>
    <w:qFormat/>
    <w:rsid w:val="00CB0E9E"/>
    <w:pPr>
      <w:spacing w:before="240" w:after="1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rsid w:val="00CB0E9E"/>
    <w:rPr>
      <w:rFonts w:asciiTheme="majorHAnsi" w:eastAsia="楷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C66D38"/>
    <w:rPr>
      <w:rFonts w:ascii="仿宋_GB2312" w:eastAsia="黑体" w:hAnsi="宋体"/>
      <w:b/>
      <w:bCs/>
      <w:kern w:val="44"/>
      <w:sz w:val="30"/>
      <w:szCs w:val="28"/>
    </w:rPr>
  </w:style>
  <w:style w:type="paragraph" w:customStyle="1" w:styleId="20">
    <w:name w:val="标题2"/>
    <w:basedOn w:val="a"/>
    <w:link w:val="2Char0"/>
    <w:rsid w:val="00D15068"/>
    <w:pPr>
      <w:tabs>
        <w:tab w:val="left" w:pos="900"/>
      </w:tabs>
      <w:adjustRightInd w:val="0"/>
      <w:spacing w:line="380" w:lineRule="exact"/>
    </w:pPr>
    <w:rPr>
      <w:rFonts w:ascii="楷体_GB2312" w:eastAsia="楷体_GB2312" w:hAnsi="宋体"/>
      <w:b/>
    </w:rPr>
  </w:style>
  <w:style w:type="character" w:customStyle="1" w:styleId="2Char">
    <w:name w:val="标题 2 Char"/>
    <w:basedOn w:val="a0"/>
    <w:link w:val="2"/>
    <w:rsid w:val="00CB6E88"/>
    <w:rPr>
      <w:rFonts w:asciiTheme="majorHAnsi" w:eastAsia="黑体" w:hAnsiTheme="majorHAnsi" w:cstheme="majorBidi"/>
      <w:b/>
      <w:bCs/>
      <w:kern w:val="2"/>
      <w:sz w:val="28"/>
      <w:szCs w:val="32"/>
    </w:rPr>
  </w:style>
  <w:style w:type="character" w:customStyle="1" w:styleId="2Char0">
    <w:name w:val="标题2 Char"/>
    <w:basedOn w:val="a0"/>
    <w:link w:val="20"/>
    <w:rsid w:val="00D15068"/>
    <w:rPr>
      <w:rFonts w:ascii="楷体_GB2312" w:eastAsia="楷体_GB2312" w:hAnsi="宋体"/>
      <w:b/>
      <w:kern w:val="2"/>
      <w:sz w:val="24"/>
      <w:szCs w:val="24"/>
    </w:rPr>
  </w:style>
  <w:style w:type="character" w:customStyle="1" w:styleId="3Char">
    <w:name w:val="标题 3 Char"/>
    <w:basedOn w:val="a0"/>
    <w:link w:val="3"/>
    <w:rsid w:val="000802F9"/>
    <w:rPr>
      <w:rFonts w:asciiTheme="minorHAnsi" w:eastAsia="黑体" w:hAnsiTheme="minorHAnsi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semiHidden/>
    <w:rsid w:val="00D15068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semiHidden/>
    <w:rsid w:val="00D15068"/>
    <w:rPr>
      <w:rFonts w:eastAsia="楷体"/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semiHidden/>
    <w:rsid w:val="00D15068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D15068"/>
    <w:rPr>
      <w:rFonts w:eastAsia="楷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15068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15068"/>
    <w:rPr>
      <w:rFonts w:asciiTheme="majorHAnsi" w:eastAsiaTheme="majorEastAsia" w:hAnsiTheme="majorHAnsi" w:cstheme="majorBidi"/>
      <w:kern w:val="2"/>
      <w:sz w:val="24"/>
      <w:szCs w:val="21"/>
    </w:rPr>
  </w:style>
  <w:style w:type="character" w:styleId="af">
    <w:name w:val="footnote reference"/>
    <w:basedOn w:val="a0"/>
    <w:uiPriority w:val="99"/>
    <w:unhideWhenUsed/>
    <w:rsid w:val="00B960F7"/>
    <w:rPr>
      <w:vertAlign w:val="superscript"/>
    </w:rPr>
  </w:style>
  <w:style w:type="paragraph" w:customStyle="1" w:styleId="MTDisplayEquation">
    <w:name w:val="MTDisplayEquation"/>
    <w:basedOn w:val="a"/>
    <w:next w:val="a"/>
    <w:link w:val="MTDisplayEquationChar"/>
    <w:rsid w:val="00B960F7"/>
    <w:pPr>
      <w:tabs>
        <w:tab w:val="center" w:pos="4160"/>
        <w:tab w:val="right" w:pos="8300"/>
      </w:tabs>
      <w:ind w:firstLineChars="198" w:firstLine="475"/>
    </w:pPr>
    <w:rPr>
      <w:rFonts w:eastAsiaTheme="minorEastAsia" w:cstheme="minorBidi"/>
      <w:szCs w:val="22"/>
    </w:rPr>
  </w:style>
  <w:style w:type="character" w:customStyle="1" w:styleId="MTDisplayEquationChar">
    <w:name w:val="MTDisplayEquation Char"/>
    <w:basedOn w:val="a0"/>
    <w:link w:val="MTDisplayEquation"/>
    <w:rsid w:val="00B960F7"/>
    <w:rPr>
      <w:rFonts w:eastAsiaTheme="minorEastAsia" w:cstheme="minorBidi"/>
      <w:kern w:val="2"/>
      <w:sz w:val="24"/>
      <w:szCs w:val="22"/>
    </w:rPr>
  </w:style>
  <w:style w:type="paragraph" w:styleId="af0">
    <w:name w:val="caption"/>
    <w:basedOn w:val="a"/>
    <w:next w:val="a"/>
    <w:link w:val="Char3"/>
    <w:uiPriority w:val="35"/>
    <w:unhideWhenUsed/>
    <w:qFormat/>
    <w:rsid w:val="00104F65"/>
    <w:pPr>
      <w:spacing w:afterLines="80" w:after="80"/>
    </w:pPr>
    <w:rPr>
      <w:rFonts w:asciiTheme="majorHAnsi" w:eastAsia="黑体" w:hAnsiTheme="majorHAnsi" w:cstheme="majorBidi"/>
      <w:szCs w:val="20"/>
    </w:rPr>
  </w:style>
  <w:style w:type="paragraph" w:customStyle="1" w:styleId="EndNoteBibliographyTitle">
    <w:name w:val="EndNote Bibliography Title"/>
    <w:basedOn w:val="a"/>
    <w:link w:val="EndNoteBibliographyTitleChar"/>
    <w:rsid w:val="00F3385E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2Char"/>
    <w:link w:val="EndNoteBibliographyTitle"/>
    <w:rsid w:val="00F3385E"/>
    <w:rPr>
      <w:rFonts w:asciiTheme="majorHAnsi" w:eastAsia="楷体" w:hAnsiTheme="majorHAnsi" w:cstheme="majorBidi"/>
      <w:b w:val="0"/>
      <w:bCs w:val="0"/>
      <w:noProof/>
      <w:kern w:val="2"/>
      <w:sz w:val="24"/>
      <w:szCs w:val="24"/>
    </w:rPr>
  </w:style>
  <w:style w:type="paragraph" w:customStyle="1" w:styleId="EndNoteBibliography">
    <w:name w:val="EndNote Bibliography"/>
    <w:basedOn w:val="a"/>
    <w:link w:val="EndNoteBibliographyChar"/>
    <w:rsid w:val="00F3385E"/>
    <w:pPr>
      <w:spacing w:line="240" w:lineRule="exact"/>
    </w:pPr>
    <w:rPr>
      <w:noProof/>
    </w:rPr>
  </w:style>
  <w:style w:type="character" w:customStyle="1" w:styleId="EndNoteBibliographyChar">
    <w:name w:val="EndNote Bibliography Char"/>
    <w:basedOn w:val="2Char"/>
    <w:link w:val="EndNoteBibliography"/>
    <w:rsid w:val="00F3385E"/>
    <w:rPr>
      <w:rFonts w:asciiTheme="majorHAnsi" w:eastAsia="楷体" w:hAnsiTheme="majorHAnsi" w:cstheme="majorBidi"/>
      <w:b w:val="0"/>
      <w:bCs w:val="0"/>
      <w:noProof/>
      <w:kern w:val="2"/>
      <w:sz w:val="24"/>
      <w:szCs w:val="24"/>
    </w:rPr>
  </w:style>
  <w:style w:type="character" w:styleId="af1">
    <w:name w:val="Emphasis"/>
    <w:basedOn w:val="a0"/>
    <w:uiPriority w:val="20"/>
    <w:qFormat/>
    <w:rsid w:val="00F2019C"/>
    <w:rPr>
      <w:i/>
      <w:iCs/>
    </w:rPr>
  </w:style>
  <w:style w:type="character" w:customStyle="1" w:styleId="def">
    <w:name w:val="def"/>
    <w:basedOn w:val="a0"/>
    <w:rsid w:val="00807B27"/>
  </w:style>
  <w:style w:type="table" w:styleId="af2">
    <w:name w:val="Table Grid"/>
    <w:basedOn w:val="a1"/>
    <w:uiPriority w:val="59"/>
    <w:rsid w:val="004834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playEquationAurora">
    <w:name w:val="Display Equation (Aurora)"/>
    <w:basedOn w:val="a"/>
    <w:link w:val="DisplayEquationAuroraChar"/>
    <w:rsid w:val="005B28E7"/>
    <w:pPr>
      <w:tabs>
        <w:tab w:val="center" w:pos="4649"/>
        <w:tab w:val="right" w:pos="9298"/>
      </w:tabs>
    </w:pPr>
    <w:rPr>
      <w:rFonts w:cstheme="minorBidi"/>
      <w:position w:val="-10"/>
    </w:rPr>
  </w:style>
  <w:style w:type="character" w:customStyle="1" w:styleId="DisplayEquationAuroraChar">
    <w:name w:val="Display Equation (Aurora) Char"/>
    <w:basedOn w:val="MTDisplayEquationChar"/>
    <w:link w:val="DisplayEquationAurora"/>
    <w:rsid w:val="005B28E7"/>
    <w:rPr>
      <w:rFonts w:eastAsia="楷体" w:cstheme="minorBidi"/>
      <w:kern w:val="2"/>
      <w:position w:val="-10"/>
      <w:sz w:val="24"/>
      <w:szCs w:val="24"/>
    </w:rPr>
  </w:style>
  <w:style w:type="character" w:customStyle="1" w:styleId="SectionBreakAurora">
    <w:name w:val="Section Break (Aurora)"/>
    <w:basedOn w:val="a0"/>
    <w:rsid w:val="005B28E7"/>
    <w:rPr>
      <w:vanish/>
      <w:color w:val="800080"/>
      <w:position w:val="-10"/>
    </w:rPr>
  </w:style>
  <w:style w:type="character" w:styleId="af3">
    <w:name w:val="Placeholder Text"/>
    <w:basedOn w:val="a0"/>
    <w:uiPriority w:val="67"/>
    <w:rsid w:val="00495EBE"/>
    <w:rPr>
      <w:color w:val="808080"/>
    </w:rPr>
  </w:style>
  <w:style w:type="paragraph" w:customStyle="1" w:styleId="10">
    <w:name w:val="1"/>
    <w:basedOn w:val="a"/>
    <w:rsid w:val="00A47C5C"/>
    <w:pPr>
      <w:textAlignment w:val="auto"/>
    </w:pPr>
    <w:rPr>
      <w:rFonts w:eastAsia="宋体"/>
      <w:sz w:val="21"/>
    </w:rPr>
  </w:style>
  <w:style w:type="paragraph" w:styleId="af4">
    <w:name w:val="Normal (Web)"/>
    <w:basedOn w:val="a"/>
    <w:rsid w:val="00E45A00"/>
    <w:pPr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kern w:val="0"/>
    </w:rPr>
  </w:style>
  <w:style w:type="paragraph" w:customStyle="1" w:styleId="af5">
    <w:name w:val="图片"/>
    <w:basedOn w:val="a"/>
    <w:link w:val="Char4"/>
    <w:qFormat/>
    <w:rsid w:val="00EA5A0D"/>
    <w:pPr>
      <w:spacing w:beforeLines="80" w:before="80" w:line="240" w:lineRule="auto"/>
      <w:jc w:val="center"/>
    </w:pPr>
  </w:style>
  <w:style w:type="paragraph" w:customStyle="1" w:styleId="af6">
    <w:name w:val="公式"/>
    <w:basedOn w:val="af5"/>
    <w:link w:val="Char5"/>
    <w:qFormat/>
    <w:rsid w:val="006E066A"/>
    <w:pPr>
      <w:spacing w:beforeLines="0" w:before="0"/>
    </w:pPr>
  </w:style>
  <w:style w:type="paragraph" w:customStyle="1" w:styleId="af7">
    <w:name w:val="表头"/>
    <w:basedOn w:val="af0"/>
    <w:link w:val="Char6"/>
    <w:qFormat/>
    <w:rsid w:val="0087091C"/>
    <w:pPr>
      <w:spacing w:beforeLines="80" w:before="80" w:afterLines="20" w:after="20"/>
      <w:jc w:val="center"/>
    </w:pPr>
    <w:rPr>
      <w:szCs w:val="24"/>
    </w:rPr>
  </w:style>
  <w:style w:type="character" w:customStyle="1" w:styleId="Char4">
    <w:name w:val="图片 Char"/>
    <w:basedOn w:val="a0"/>
    <w:link w:val="af5"/>
    <w:rsid w:val="006E066A"/>
    <w:rPr>
      <w:rFonts w:eastAsia="楷体"/>
      <w:kern w:val="2"/>
      <w:sz w:val="24"/>
      <w:szCs w:val="24"/>
    </w:rPr>
  </w:style>
  <w:style w:type="character" w:customStyle="1" w:styleId="Char5">
    <w:name w:val="公式 Char"/>
    <w:basedOn w:val="Char4"/>
    <w:link w:val="af6"/>
    <w:rsid w:val="006E066A"/>
    <w:rPr>
      <w:rFonts w:eastAsia="楷体"/>
      <w:kern w:val="2"/>
      <w:sz w:val="24"/>
      <w:szCs w:val="24"/>
    </w:rPr>
  </w:style>
  <w:style w:type="character" w:customStyle="1" w:styleId="Char3">
    <w:name w:val="题注 Char"/>
    <w:basedOn w:val="a0"/>
    <w:link w:val="af0"/>
    <w:uiPriority w:val="35"/>
    <w:rsid w:val="0087091C"/>
    <w:rPr>
      <w:rFonts w:asciiTheme="majorHAnsi" w:eastAsia="黑体" w:hAnsiTheme="majorHAnsi" w:cstheme="majorBidi"/>
      <w:kern w:val="2"/>
      <w:sz w:val="24"/>
    </w:rPr>
  </w:style>
  <w:style w:type="character" w:customStyle="1" w:styleId="Char6">
    <w:name w:val="表头 Char"/>
    <w:basedOn w:val="Char3"/>
    <w:link w:val="af7"/>
    <w:rsid w:val="0087091C"/>
    <w:rPr>
      <w:rFonts w:asciiTheme="majorHAnsi" w:eastAsia="黑体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3559">
                          <w:marLeft w:val="0"/>
                          <w:marRight w:val="0"/>
                          <w:marTop w:val="15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355">
          <w:marLeft w:val="0"/>
          <w:marRight w:val="0"/>
          <w:marTop w:val="0"/>
          <w:marBottom w:val="0"/>
          <w:divBdr>
            <w:top w:val="none" w:sz="0" w:space="0" w:color="A7A055"/>
            <w:left w:val="none" w:sz="0" w:space="0" w:color="A7A055"/>
            <w:bottom w:val="none" w:sz="0" w:space="0" w:color="A7A055"/>
            <w:right w:val="none" w:sz="0" w:space="0" w:color="A7A055"/>
          </w:divBdr>
          <w:divsChild>
            <w:div w:id="53819037">
              <w:marLeft w:val="0"/>
              <w:marRight w:val="0"/>
              <w:marTop w:val="0"/>
              <w:marBottom w:val="0"/>
              <w:divBdr>
                <w:top w:val="none" w:sz="0" w:space="0" w:color="A7A055"/>
                <w:left w:val="none" w:sz="0" w:space="0" w:color="A7A055"/>
                <w:bottom w:val="none" w:sz="0" w:space="0" w:color="A7A055"/>
                <w:right w:val="none" w:sz="0" w:space="0" w:color="A7A055"/>
              </w:divBdr>
              <w:divsChild>
                <w:div w:id="1457021402">
                  <w:marLeft w:val="0"/>
                  <w:marRight w:val="0"/>
                  <w:marTop w:val="0"/>
                  <w:marBottom w:val="0"/>
                  <w:divBdr>
                    <w:top w:val="none" w:sz="0" w:space="0" w:color="A7A055"/>
                    <w:left w:val="none" w:sz="0" w:space="0" w:color="A7A055"/>
                    <w:bottom w:val="none" w:sz="0" w:space="0" w:color="A7A055"/>
                    <w:right w:val="none" w:sz="0" w:space="0" w:color="A7A055"/>
                  </w:divBdr>
                  <w:divsChild>
                    <w:div w:id="14769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7A055"/>
                        <w:left w:val="none" w:sz="0" w:space="0" w:color="A7A055"/>
                        <w:bottom w:val="none" w:sz="0" w:space="0" w:color="A7A055"/>
                        <w:right w:val="none" w:sz="0" w:space="0" w:color="A7A055"/>
                      </w:divBdr>
                      <w:divsChild>
                        <w:div w:id="181826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7A055"/>
                            <w:left w:val="none" w:sz="0" w:space="0" w:color="A7A055"/>
                            <w:bottom w:val="none" w:sz="0" w:space="0" w:color="A7A055"/>
                            <w:right w:val="none" w:sz="0" w:space="0" w:color="A7A055"/>
                          </w:divBdr>
                          <w:divsChild>
                            <w:div w:id="12950233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7A055"/>
                                <w:left w:val="none" w:sz="0" w:space="0" w:color="A7A055"/>
                                <w:bottom w:val="none" w:sz="0" w:space="0" w:color="A7A055"/>
                                <w:right w:val="none" w:sz="0" w:space="0" w:color="A7A055"/>
                              </w:divBdr>
                              <w:divsChild>
                                <w:div w:id="17981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7A055"/>
                                    <w:left w:val="none" w:sz="0" w:space="0" w:color="A7A055"/>
                                    <w:bottom w:val="none" w:sz="0" w:space="0" w:color="A7A055"/>
                                    <w:right w:val="none" w:sz="0" w:space="0" w:color="A7A055"/>
                                  </w:divBdr>
                                  <w:divsChild>
                                    <w:div w:id="206224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7A055"/>
                                        <w:left w:val="none" w:sz="0" w:space="0" w:color="A7A055"/>
                                        <w:bottom w:val="none" w:sz="0" w:space="0" w:color="A7A055"/>
                                        <w:right w:val="none" w:sz="0" w:space="0" w:color="A7A055"/>
                                      </w:divBdr>
                                      <w:divsChild>
                                        <w:div w:id="193393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7A055"/>
                                            <w:left w:val="none" w:sz="0" w:space="0" w:color="A7A055"/>
                                            <w:bottom w:val="none" w:sz="0" w:space="0" w:color="A7A055"/>
                                            <w:right w:val="none" w:sz="0" w:space="0" w:color="A7A05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decai\AppData\Roaming\Microsoft\Templates\Normal-min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D78D15-2367-4F8A-A5E9-27718DE2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Normal-mine.dotm</Template>
  <TotalTime>0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正文: （“正文”两字请勿删除）</vt:lpstr>
    </vt:vector>
  </TitlesOfParts>
  <LinksUpToDate>false</LinksUpToDate>
  <CharactersWithSpaces>2625</CharactersWithSpaces>
  <SharedDoc>false</SharedDoc>
  <HLinks>
    <vt:vector size="168" baseType="variant">
      <vt:variant>
        <vt:i4>6881399</vt:i4>
      </vt:variant>
      <vt:variant>
        <vt:i4>102</vt:i4>
      </vt:variant>
      <vt:variant>
        <vt:i4>0</vt:i4>
      </vt:variant>
      <vt:variant>
        <vt:i4>5</vt:i4>
      </vt:variant>
      <vt:variant>
        <vt:lpwstr>http://www.engineeringvillage.com/controller/servlet/Controller?CID=quickSearchCitationFormat&amp;searchWord1=%7bWang%2C+Zhejin%7d&amp;section1=AU&amp;database=1&amp;yearselect=yearrange&amp;sort=yr</vt:lpwstr>
      </vt:variant>
      <vt:variant>
        <vt:lpwstr/>
      </vt:variant>
      <vt:variant>
        <vt:i4>1179658</vt:i4>
      </vt:variant>
      <vt:variant>
        <vt:i4>99</vt:i4>
      </vt:variant>
      <vt:variant>
        <vt:i4>0</vt:i4>
      </vt:variant>
      <vt:variant>
        <vt:i4>5</vt:i4>
      </vt:variant>
      <vt:variant>
        <vt:lpwstr>http://www.engineeringvillage.com/controller/servlet/Controller?CID=quickSearchCitationFormat&amp;searchWord1=%7bFeng%2C+Yuanjing%7d&amp;section1=AU&amp;database=1&amp;yearselect=yearrange&amp;sort=yr</vt:lpwstr>
      </vt:variant>
      <vt:variant>
        <vt:lpwstr/>
      </vt:variant>
      <vt:variant>
        <vt:i4>6881399</vt:i4>
      </vt:variant>
      <vt:variant>
        <vt:i4>96</vt:i4>
      </vt:variant>
      <vt:variant>
        <vt:i4>0</vt:i4>
      </vt:variant>
      <vt:variant>
        <vt:i4>5</vt:i4>
      </vt:variant>
      <vt:variant>
        <vt:lpwstr>http://www.engineeringvillage.com/controller/servlet/Controller?CID=quickSearchCitationFormat&amp;searchWord1=%7bWang%2C+Zhejin%7d&amp;section1=AU&amp;database=1&amp;yearselect=yearrange&amp;sort=yr</vt:lpwstr>
      </vt:variant>
      <vt:variant>
        <vt:lpwstr/>
      </vt:variant>
      <vt:variant>
        <vt:i4>1179658</vt:i4>
      </vt:variant>
      <vt:variant>
        <vt:i4>93</vt:i4>
      </vt:variant>
      <vt:variant>
        <vt:i4>0</vt:i4>
      </vt:variant>
      <vt:variant>
        <vt:i4>5</vt:i4>
      </vt:variant>
      <vt:variant>
        <vt:lpwstr>http://www.engineeringvillage.com/controller/servlet/Controller?CID=quickSearchCitationFormat&amp;searchWord1=%7bFeng%2C+Yuanjing%7d&amp;section1=AU&amp;database=1&amp;yearselect=yearrange&amp;sort=yr</vt:lpwstr>
      </vt:variant>
      <vt:variant>
        <vt:lpwstr/>
      </vt:variant>
      <vt:variant>
        <vt:i4>7471171</vt:i4>
      </vt:variant>
      <vt:variant>
        <vt:i4>90</vt:i4>
      </vt:variant>
      <vt:variant>
        <vt:i4>0</vt:i4>
      </vt:variant>
      <vt:variant>
        <vt:i4>5</vt:i4>
      </vt:variant>
      <vt:variant>
        <vt:lpwstr>http://ieeexplore.ieee.org/search/searchresult.jsp?searchWithin=Authors:.QT. Tong Zhu.QT.&amp;newsearch=partialPref</vt:lpwstr>
      </vt:variant>
      <vt:variant>
        <vt:lpwstr/>
      </vt:variant>
      <vt:variant>
        <vt:i4>1376304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http://ieeexplore.ieee.org/search/searchresult.jsp?searchWithin=Authors:.QT. Jingyu Zhu.QT.&amp;newsearch=partialPref</vt:lpwstr>
      </vt:variant>
      <vt:variant>
        <vt:lpwstr/>
      </vt:variant>
      <vt:variant>
        <vt:i4>4653182</vt:i4>
      </vt:variant>
      <vt:variant>
        <vt:i4>84</vt:i4>
      </vt:variant>
      <vt:variant>
        <vt:i4>0</vt:i4>
      </vt:variant>
      <vt:variant>
        <vt:i4>5</vt:i4>
      </vt:variant>
      <vt:variant>
        <vt:lpwstr>http://ieeexplore.ieee.org/search/searchresult.jsp?searchWithin=Authors:.QT. Wuzhong Bi.QT.&amp;newsearch=partialPref</vt:lpwstr>
      </vt:variant>
      <vt:variant>
        <vt:lpwstr/>
      </vt:variant>
      <vt:variant>
        <vt:i4>4063305</vt:i4>
      </vt:variant>
      <vt:variant>
        <vt:i4>81</vt:i4>
      </vt:variant>
      <vt:variant>
        <vt:i4>0</vt:i4>
      </vt:variant>
      <vt:variant>
        <vt:i4>5</vt:i4>
      </vt:variant>
      <vt:variant>
        <vt:lpwstr>http://ieeexplore.ieee.org/search/searchresult.jsp?searchWithin=Authors:.QT.Xi Wu.QT.&amp;newsearch=partialPref</vt:lpwstr>
      </vt:variant>
      <vt:variant>
        <vt:lpwstr/>
      </vt:variant>
      <vt:variant>
        <vt:i4>7733344</vt:i4>
      </vt:variant>
      <vt:variant>
        <vt:i4>78</vt:i4>
      </vt:variant>
      <vt:variant>
        <vt:i4>0</vt:i4>
      </vt:variant>
      <vt:variant>
        <vt:i4>5</vt:i4>
      </vt:variant>
      <vt:variant>
        <vt:lpwstr>http://ieeexplore.ieee.org/xpl/RecentIssue.jsp?punumber=34</vt:lpwstr>
      </vt:variant>
      <vt:variant>
        <vt:lpwstr/>
      </vt:variant>
      <vt:variant>
        <vt:i4>4718602</vt:i4>
      </vt:variant>
      <vt:variant>
        <vt:i4>75</vt:i4>
      </vt:variant>
      <vt:variant>
        <vt:i4>0</vt:i4>
      </vt:variant>
      <vt:variant>
        <vt:i4>5</vt:i4>
      </vt:variant>
      <vt:variant>
        <vt:lpwstr>http://www.ncbi.nlm.nih.gov/pubmed?term=%22Behrens TE%22%5BAuthor%5D</vt:lpwstr>
      </vt:variant>
      <vt:variant>
        <vt:lpwstr/>
      </vt:variant>
      <vt:variant>
        <vt:i4>2097261</vt:i4>
      </vt:variant>
      <vt:variant>
        <vt:i4>72</vt:i4>
      </vt:variant>
      <vt:variant>
        <vt:i4>0</vt:i4>
      </vt:variant>
      <vt:variant>
        <vt:i4>5</vt:i4>
      </vt:variant>
      <vt:variant>
        <vt:lpwstr>http://www.ncbi.nlm.nih.gov/pubmed?term=%22Andersson JL%22%5BAuthor%5D</vt:lpwstr>
      </vt:variant>
      <vt:variant>
        <vt:lpwstr/>
      </vt:variant>
      <vt:variant>
        <vt:i4>4718703</vt:i4>
      </vt:variant>
      <vt:variant>
        <vt:i4>69</vt:i4>
      </vt:variant>
      <vt:variant>
        <vt:i4>0</vt:i4>
      </vt:variant>
      <vt:variant>
        <vt:i4>5</vt:i4>
      </vt:variant>
      <vt:variant>
        <vt:lpwstr>http://www.ncbi.nlm.nih.gov/pubmed?term=%22Woolrich MW%22%5BAuthor%5D</vt:lpwstr>
      </vt:variant>
      <vt:variant>
        <vt:lpwstr/>
      </vt:variant>
      <vt:variant>
        <vt:i4>7274540</vt:i4>
      </vt:variant>
      <vt:variant>
        <vt:i4>66</vt:i4>
      </vt:variant>
      <vt:variant>
        <vt:i4>0</vt:i4>
      </vt:variant>
      <vt:variant>
        <vt:i4>5</vt:i4>
      </vt:variant>
      <vt:variant>
        <vt:lpwstr>http://www.ncbi.nlm.nih.gov/pubmed?term=%22Jbabdi S%22%5BAuthor%5D</vt:lpwstr>
      </vt:variant>
      <vt:variant>
        <vt:lpwstr/>
      </vt:variant>
      <vt:variant>
        <vt:i4>3538965</vt:i4>
      </vt:variant>
      <vt:variant>
        <vt:i4>63</vt:i4>
      </vt:variant>
      <vt:variant>
        <vt:i4>0</vt:i4>
      </vt:variant>
      <vt:variant>
        <vt:i4>5</vt:i4>
      </vt:variant>
      <vt:variant>
        <vt:lpwstr>javascript:AL_get(this, 'jour', 'Psychol Med.');</vt:lpwstr>
      </vt:variant>
      <vt:variant>
        <vt:lpwstr/>
      </vt:variant>
      <vt:variant>
        <vt:i4>5767168</vt:i4>
      </vt:variant>
      <vt:variant>
        <vt:i4>60</vt:i4>
      </vt:variant>
      <vt:variant>
        <vt:i4>0</vt:i4>
      </vt:variant>
      <vt:variant>
        <vt:i4>5</vt:i4>
      </vt:variant>
      <vt:variant>
        <vt:lpwstr>http://www.ncbi.nlm.nih.gov/pubmed?term=%22Law CW%22%5BAuthor%5D</vt:lpwstr>
      </vt:variant>
      <vt:variant>
        <vt:lpwstr/>
      </vt:variant>
      <vt:variant>
        <vt:i4>4980862</vt:i4>
      </vt:variant>
      <vt:variant>
        <vt:i4>57</vt:i4>
      </vt:variant>
      <vt:variant>
        <vt:i4>0</vt:i4>
      </vt:variant>
      <vt:variant>
        <vt:i4>5</vt:i4>
      </vt:variant>
      <vt:variant>
        <vt:lpwstr>http://www.ncbi.nlm.nih.gov/pubmed?term=%22Chiu CP%22%5BAuthor%5D</vt:lpwstr>
      </vt:variant>
      <vt:variant>
        <vt:lpwstr/>
      </vt:variant>
      <vt:variant>
        <vt:i4>6815802</vt:i4>
      </vt:variant>
      <vt:variant>
        <vt:i4>54</vt:i4>
      </vt:variant>
      <vt:variant>
        <vt:i4>0</vt:i4>
      </vt:variant>
      <vt:variant>
        <vt:i4>5</vt:i4>
      </vt:variant>
      <vt:variant>
        <vt:lpwstr>http://www.ncbi.nlm.nih.gov/pubmed?term=%22Cheung V%22%5BAuthor%5D</vt:lpwstr>
      </vt:variant>
      <vt:variant>
        <vt:lpwstr/>
      </vt:variant>
      <vt:variant>
        <vt:i4>3801117</vt:i4>
      </vt:variant>
      <vt:variant>
        <vt:i4>51</vt:i4>
      </vt:variant>
      <vt:variant>
        <vt:i4>0</vt:i4>
      </vt:variant>
      <vt:variant>
        <vt:i4>5</vt:i4>
      </vt:variant>
      <vt:variant>
        <vt:lpwstr>http://www.nature.com/neuro/journal/v14/n10/full/nn.2905.html</vt:lpwstr>
      </vt:variant>
      <vt:variant>
        <vt:lpwstr>auth-1</vt:lpwstr>
      </vt:variant>
      <vt:variant>
        <vt:i4>3932189</vt:i4>
      </vt:variant>
      <vt:variant>
        <vt:i4>48</vt:i4>
      </vt:variant>
      <vt:variant>
        <vt:i4>0</vt:i4>
      </vt:variant>
      <vt:variant>
        <vt:i4>5</vt:i4>
      </vt:variant>
      <vt:variant>
        <vt:lpwstr>http://www.nature.com/neuro/journal/v14/n10/full/nn.2905.html</vt:lpwstr>
      </vt:variant>
      <vt:variant>
        <vt:lpwstr>auth-7</vt:lpwstr>
      </vt:variant>
      <vt:variant>
        <vt:i4>3997725</vt:i4>
      </vt:variant>
      <vt:variant>
        <vt:i4>45</vt:i4>
      </vt:variant>
      <vt:variant>
        <vt:i4>0</vt:i4>
      </vt:variant>
      <vt:variant>
        <vt:i4>5</vt:i4>
      </vt:variant>
      <vt:variant>
        <vt:lpwstr>http://www.nature.com/neuro/journal/v14/n10/full/nn.2905.html</vt:lpwstr>
      </vt:variant>
      <vt:variant>
        <vt:lpwstr>auth-6</vt:lpwstr>
      </vt:variant>
      <vt:variant>
        <vt:i4>4063261</vt:i4>
      </vt:variant>
      <vt:variant>
        <vt:i4>42</vt:i4>
      </vt:variant>
      <vt:variant>
        <vt:i4>0</vt:i4>
      </vt:variant>
      <vt:variant>
        <vt:i4>5</vt:i4>
      </vt:variant>
      <vt:variant>
        <vt:lpwstr>http://www.nature.com/neuro/journal/v14/n10/full/nn.2905.html</vt:lpwstr>
      </vt:variant>
      <vt:variant>
        <vt:lpwstr>auth-5</vt:lpwstr>
      </vt:variant>
      <vt:variant>
        <vt:i4>4128797</vt:i4>
      </vt:variant>
      <vt:variant>
        <vt:i4>39</vt:i4>
      </vt:variant>
      <vt:variant>
        <vt:i4>0</vt:i4>
      </vt:variant>
      <vt:variant>
        <vt:i4>5</vt:i4>
      </vt:variant>
      <vt:variant>
        <vt:lpwstr>http://www.nature.com/neuro/journal/v14/n10/full/nn.2905.html</vt:lpwstr>
      </vt:variant>
      <vt:variant>
        <vt:lpwstr>auth-4</vt:lpwstr>
      </vt:variant>
      <vt:variant>
        <vt:i4>3670045</vt:i4>
      </vt:variant>
      <vt:variant>
        <vt:i4>36</vt:i4>
      </vt:variant>
      <vt:variant>
        <vt:i4>0</vt:i4>
      </vt:variant>
      <vt:variant>
        <vt:i4>5</vt:i4>
      </vt:variant>
      <vt:variant>
        <vt:lpwstr>http://www.nature.com/neuro/journal/v14/n10/full/nn.2905.html</vt:lpwstr>
      </vt:variant>
      <vt:variant>
        <vt:lpwstr>auth-3</vt:lpwstr>
      </vt:variant>
      <vt:variant>
        <vt:i4>3735581</vt:i4>
      </vt:variant>
      <vt:variant>
        <vt:i4>33</vt:i4>
      </vt:variant>
      <vt:variant>
        <vt:i4>0</vt:i4>
      </vt:variant>
      <vt:variant>
        <vt:i4>5</vt:i4>
      </vt:variant>
      <vt:variant>
        <vt:lpwstr>http://www.nature.com/neuro/journal/v14/n10/full/nn.2905.html</vt:lpwstr>
      </vt:variant>
      <vt:variant>
        <vt:lpwstr>auth-2</vt:lpwstr>
      </vt:variant>
      <vt:variant>
        <vt:i4>7733347</vt:i4>
      </vt:variant>
      <vt:variant>
        <vt:i4>30</vt:i4>
      </vt:variant>
      <vt:variant>
        <vt:i4>0</vt:i4>
      </vt:variant>
      <vt:variant>
        <vt:i4>5</vt:i4>
      </vt:variant>
      <vt:variant>
        <vt:lpwstr>http://www.nature.com/neuro/journal/v6/n7/full/nn1075.html</vt:lpwstr>
      </vt:variant>
      <vt:variant>
        <vt:lpwstr/>
      </vt:variant>
      <vt:variant>
        <vt:i4>4522071</vt:i4>
      </vt:variant>
      <vt:variant>
        <vt:i4>27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6881399</vt:i4>
      </vt:variant>
      <vt:variant>
        <vt:i4>24</vt:i4>
      </vt:variant>
      <vt:variant>
        <vt:i4>0</vt:i4>
      </vt:variant>
      <vt:variant>
        <vt:i4>5</vt:i4>
      </vt:variant>
      <vt:variant>
        <vt:lpwstr>http://www.engineeringvillage.com/controller/servlet/Controller?CID=quickSearchCitationFormat&amp;searchWord1=%7bWang%2C+Zhejin%7d&amp;section1=AU&amp;database=1&amp;yearselect=yearrange&amp;sort=yr</vt:lpwstr>
      </vt:variant>
      <vt:variant>
        <vt:lpwstr/>
      </vt:variant>
      <vt:variant>
        <vt:i4>1179658</vt:i4>
      </vt:variant>
      <vt:variant>
        <vt:i4>21</vt:i4>
      </vt:variant>
      <vt:variant>
        <vt:i4>0</vt:i4>
      </vt:variant>
      <vt:variant>
        <vt:i4>5</vt:i4>
      </vt:variant>
      <vt:variant>
        <vt:lpwstr>http://www.engineeringvillage.com/controller/servlet/Controller?CID=quickSearchCitationFormat&amp;searchWord1=%7bFeng%2C+Yuanjing%7d&amp;section1=AU&amp;database=1&amp;yearselect=yearrange&amp;sort=yr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有遮挡非对齐人脸识别的结构化编码方法研究</dc:title>
  <dc:creator/>
  <cp:lastModifiedBy/>
  <cp:revision>1</cp:revision>
  <dcterms:created xsi:type="dcterms:W3CDTF">2014-03-05T04:05:00Z</dcterms:created>
  <dcterms:modified xsi:type="dcterms:W3CDTF">2014-05-08T16:01:00Z</dcterms:modified>
  <cp:category>基金申请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